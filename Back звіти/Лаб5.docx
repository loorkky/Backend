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65C34" w14:textId="77777777" w:rsidR="00F87751" w:rsidRDefault="00000000">
      <w:pPr>
        <w:pStyle w:val="ac"/>
        <w:spacing w:before="240" w:beforeAutospacing="0" w:after="240" w:afterAutospacing="0" w:line="15" w:lineRule="atLeast"/>
        <w:jc w:val="center"/>
      </w:pPr>
      <w:proofErr w:type="spellStart"/>
      <w:r>
        <w:rPr>
          <w:rFonts w:ascii="Arial" w:hAnsi="Arial" w:cs="Arial"/>
          <w:b/>
          <w:bCs/>
          <w:color w:val="073763"/>
          <w:sz w:val="30"/>
          <w:szCs w:val="30"/>
        </w:rPr>
        <w:t>Лабораторна</w:t>
      </w:r>
      <w:proofErr w:type="spellEnd"/>
      <w:r>
        <w:rPr>
          <w:rFonts w:ascii="Arial" w:hAnsi="Arial" w:cs="Arial"/>
          <w:b/>
          <w:bCs/>
          <w:color w:val="073763"/>
          <w:sz w:val="30"/>
          <w:szCs w:val="30"/>
        </w:rPr>
        <w:t xml:space="preserve"> робота №5</w:t>
      </w:r>
    </w:p>
    <w:p w14:paraId="78ABF933" w14:textId="77777777" w:rsidR="00F87751" w:rsidRDefault="00000000">
      <w:pPr>
        <w:pStyle w:val="ac"/>
        <w:spacing w:before="240" w:beforeAutospacing="0" w:after="240" w:afterAutospacing="0" w:line="15" w:lineRule="atLeast"/>
        <w:jc w:val="center"/>
      </w:pPr>
      <w:r>
        <w:rPr>
          <w:rFonts w:ascii="Arial" w:hAnsi="Arial" w:cs="Arial"/>
          <w:b/>
          <w:bCs/>
          <w:color w:val="0C343D"/>
          <w:sz w:val="30"/>
          <w:szCs w:val="30"/>
        </w:rPr>
        <w:t>Тема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: 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Робота з базою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даних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MySQL та з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бібліотекою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PDO у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мові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РНР</w:t>
      </w:r>
    </w:p>
    <w:p w14:paraId="78841036" w14:textId="77777777" w:rsidR="00F87751" w:rsidRDefault="00000000">
      <w:pPr>
        <w:pStyle w:val="ac"/>
        <w:spacing w:before="240" w:beforeAutospacing="0" w:after="240" w:afterAutospacing="0" w:line="15" w:lineRule="atLeast"/>
        <w:jc w:val="both"/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 xml:space="preserve">Мета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роботи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ознайомитися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з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бібліотекою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PDO </w:t>
      </w:r>
      <w:r>
        <w:rPr>
          <w:color w:val="000000"/>
          <w:sz w:val="26"/>
          <w:szCs w:val="26"/>
        </w:rPr>
        <w:t xml:space="preserve">для </w:t>
      </w:r>
      <w:proofErr w:type="spellStart"/>
      <w:r>
        <w:rPr>
          <w:color w:val="000000"/>
          <w:sz w:val="26"/>
          <w:szCs w:val="26"/>
        </w:rPr>
        <w:t>роботи</w:t>
      </w:r>
      <w:proofErr w:type="spellEnd"/>
      <w:r>
        <w:rPr>
          <w:color w:val="000000"/>
          <w:sz w:val="26"/>
          <w:szCs w:val="26"/>
        </w:rPr>
        <w:t xml:space="preserve"> з базами </w:t>
      </w:r>
      <w:proofErr w:type="spellStart"/>
      <w:r>
        <w:rPr>
          <w:color w:val="000000"/>
          <w:sz w:val="26"/>
          <w:szCs w:val="26"/>
        </w:rPr>
        <w:t>даних</w:t>
      </w:r>
      <w:proofErr w:type="spellEnd"/>
      <w:r>
        <w:rPr>
          <w:color w:val="000000"/>
          <w:sz w:val="26"/>
          <w:szCs w:val="26"/>
        </w:rPr>
        <w:t xml:space="preserve"> у </w:t>
      </w:r>
      <w:proofErr w:type="spellStart"/>
      <w:r>
        <w:rPr>
          <w:color w:val="000000"/>
          <w:sz w:val="26"/>
          <w:szCs w:val="26"/>
        </w:rPr>
        <w:t>мові</w:t>
      </w:r>
      <w:proofErr w:type="spellEnd"/>
      <w:r>
        <w:rPr>
          <w:color w:val="000000"/>
          <w:sz w:val="26"/>
          <w:szCs w:val="26"/>
        </w:rPr>
        <w:t xml:space="preserve"> PHP</w:t>
      </w:r>
    </w:p>
    <w:p w14:paraId="7D6EDD07" w14:textId="77777777" w:rsidR="00F87751" w:rsidRDefault="00000000">
      <w:pPr>
        <w:pStyle w:val="ac"/>
        <w:spacing w:before="240" w:beforeAutospacing="0" w:after="240" w:afterAutospacing="0" w:line="15" w:lineRule="atLeast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лабораторну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роботу</w:t>
      </w:r>
    </w:p>
    <w:p w14:paraId="212247A9" w14:textId="77777777" w:rsidR="00F87751" w:rsidRDefault="00000000">
      <w:pPr>
        <w:spacing w:after="0" w:line="360" w:lineRule="auto"/>
        <w:jc w:val="both"/>
      </w:pPr>
      <w:r>
        <w:rPr>
          <w:noProof/>
        </w:rPr>
        <w:drawing>
          <wp:inline distT="0" distB="0" distL="114300" distR="114300" wp14:anchorId="32C18EBA" wp14:editId="468D55B4">
            <wp:extent cx="6299200" cy="6734175"/>
            <wp:effectExtent l="0" t="0" r="635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EA73" w14:textId="77777777" w:rsidR="00F87751" w:rsidRDefault="00F87751">
      <w:pPr>
        <w:spacing w:after="0" w:line="360" w:lineRule="auto"/>
        <w:jc w:val="both"/>
      </w:pPr>
    </w:p>
    <w:p w14:paraId="6BE5FF43" w14:textId="77777777" w:rsidR="00F87751" w:rsidRDefault="00F87751">
      <w:pPr>
        <w:spacing w:after="0" w:line="360" w:lineRule="auto"/>
        <w:jc w:val="both"/>
      </w:pPr>
    </w:p>
    <w:p w14:paraId="717EA419" w14:textId="77777777" w:rsidR="00F87751" w:rsidRDefault="00F87751">
      <w:pPr>
        <w:spacing w:after="0" w:line="360" w:lineRule="auto"/>
        <w:jc w:val="both"/>
      </w:pPr>
    </w:p>
    <w:p w14:paraId="226A4F8A" w14:textId="77777777" w:rsidR="00F87751" w:rsidRDefault="00F87751">
      <w:pPr>
        <w:spacing w:after="0" w:line="360" w:lineRule="auto"/>
        <w:jc w:val="both"/>
      </w:pPr>
    </w:p>
    <w:p w14:paraId="637A2FBB" w14:textId="77777777" w:rsidR="00F87751" w:rsidRDefault="00000000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114300" distR="114300" wp14:anchorId="371DB5F4" wp14:editId="09DA2A22">
            <wp:extent cx="6299200" cy="1296035"/>
            <wp:effectExtent l="0" t="0" r="6350" b="184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0787" w14:textId="77777777" w:rsidR="00F87751" w:rsidRPr="003B3B5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 w:rsidRPr="003B3B5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B3B5A">
        <w:rPr>
          <w:rFonts w:ascii="Times New Roman" w:hAnsi="Times New Roman"/>
          <w:sz w:val="28"/>
          <w:szCs w:val="28"/>
        </w:rPr>
        <w:t>):</w:t>
      </w:r>
    </w:p>
    <w:p w14:paraId="6DDBA3C7" w14:textId="77777777" w:rsidR="00F87751" w:rsidRPr="003B3B5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3B5A">
        <w:rPr>
          <w:rFonts w:ascii="Times New Roman" w:hAnsi="Times New Roman"/>
          <w:sz w:val="28"/>
          <w:szCs w:val="28"/>
        </w:rPr>
        <w:t>&lt;!</w:t>
      </w:r>
      <w:r>
        <w:rPr>
          <w:rFonts w:ascii="Times New Roman" w:hAnsi="Times New Roman"/>
          <w:sz w:val="28"/>
          <w:szCs w:val="28"/>
          <w:lang w:val="en-US"/>
        </w:rPr>
        <w:t>DOCTYPE</w:t>
      </w:r>
      <w:r w:rsidRPr="003B3B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B3B5A">
        <w:rPr>
          <w:rFonts w:ascii="Times New Roman" w:hAnsi="Times New Roman"/>
          <w:sz w:val="28"/>
          <w:szCs w:val="28"/>
        </w:rPr>
        <w:t>&gt;</w:t>
      </w:r>
    </w:p>
    <w:p w14:paraId="1E26EC0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&lt;html lang="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</w:t>
      </w:r>
    </w:p>
    <w:p w14:paraId="563A71C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1B2BF54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14:paraId="006E572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41328C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&lt;title&gt;Login Page&lt;/title&gt;</w:t>
      </w:r>
    </w:p>
    <w:p w14:paraId="0E0FFC1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&lt;style&gt;</w:t>
      </w:r>
    </w:p>
    <w:p w14:paraId="1646BA4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body {</w:t>
      </w:r>
    </w:p>
    <w:p w14:paraId="32646B8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font-family: Arial, sans-serif;</w:t>
      </w:r>
    </w:p>
    <w:p w14:paraId="517CF6D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background-color: #f4f4f4;</w:t>
      </w:r>
    </w:p>
    <w:p w14:paraId="42155B9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display: flex;</w:t>
      </w:r>
    </w:p>
    <w:p w14:paraId="4866D5A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justify-content: center;</w:t>
      </w:r>
    </w:p>
    <w:p w14:paraId="2C1EDA1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align-items: center;</w:t>
      </w:r>
    </w:p>
    <w:p w14:paraId="36A21C5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height: 100vh;</w:t>
      </w:r>
    </w:p>
    <w:p w14:paraId="042724D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CBCBB5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.login-form {</w:t>
      </w:r>
    </w:p>
    <w:p w14:paraId="1F6B1E9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background: white;</w:t>
      </w:r>
    </w:p>
    <w:p w14:paraId="6B82678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padding: 20px;</w:t>
      </w:r>
    </w:p>
    <w:p w14:paraId="04CB18A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border-radius: 8px;</w:t>
      </w:r>
    </w:p>
    <w:p w14:paraId="7E7DEB3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box-shadow: 0 0 10px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rgba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0,0,0,0.1);</w:t>
      </w:r>
    </w:p>
    <w:p w14:paraId="3FB5F61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AFEC6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.login-form h2 {</w:t>
      </w:r>
    </w:p>
    <w:p w14:paraId="720C65B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margin-bottom: 20px;</w:t>
      </w:r>
    </w:p>
    <w:p w14:paraId="60A7B9F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D96C68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.login-form input[type="text"],</w:t>
      </w:r>
    </w:p>
    <w:p w14:paraId="3C4BC61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.login-form input[type="password"] {</w:t>
      </w:r>
    </w:p>
    <w:p w14:paraId="41FA78E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width: 100%;</w:t>
      </w:r>
    </w:p>
    <w:p w14:paraId="40FC2F7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padding: 10px;</w:t>
      </w:r>
    </w:p>
    <w:p w14:paraId="25B6FA3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margin: 10px 0;</w:t>
      </w:r>
    </w:p>
    <w:p w14:paraId="77AA237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border: 1px solid #ccc;</w:t>
      </w:r>
    </w:p>
    <w:p w14:paraId="551E6B8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border-radius: 4px;</w:t>
      </w:r>
    </w:p>
    <w:p w14:paraId="0B0F42C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80A87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.login-form input[type="submit"] {</w:t>
      </w:r>
    </w:p>
    <w:p w14:paraId="59CD0DC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background-color: #5cb85c;</w:t>
      </w:r>
    </w:p>
    <w:p w14:paraId="2A96EFA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color: white;</w:t>
      </w:r>
    </w:p>
    <w:p w14:paraId="7B758BE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padding: 10px;</w:t>
      </w:r>
    </w:p>
    <w:p w14:paraId="6784DE6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border: none;</w:t>
      </w:r>
    </w:p>
    <w:p w14:paraId="6F550C5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border-radius: 4px;</w:t>
      </w:r>
    </w:p>
    <w:p w14:paraId="2CC6D67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cursor: pointer;</w:t>
      </w:r>
    </w:p>
    <w:p w14:paraId="631E9F6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8D6C64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.login-form input[type="submit"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]:hover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5282708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background-color: #4cae4c;</w:t>
      </w:r>
    </w:p>
    <w:p w14:paraId="7123F53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B82F05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.login-form a {</w:t>
      </w:r>
    </w:p>
    <w:p w14:paraId="394BC7D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display: block;</w:t>
      </w:r>
    </w:p>
    <w:p w14:paraId="2B3F96A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margin-top: 10px;</w:t>
      </w:r>
    </w:p>
    <w:p w14:paraId="4184041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text-align: center;</w:t>
      </w:r>
    </w:p>
    <w:p w14:paraId="009E151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B9BDD4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&lt;/style&gt;</w:t>
      </w:r>
    </w:p>
    <w:p w14:paraId="3586044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&lt;/head&gt;</w:t>
      </w:r>
    </w:p>
    <w:p w14:paraId="715E0DC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40434ECE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3301A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&lt;div class="login-form"&gt;</w:t>
      </w:r>
    </w:p>
    <w:p w14:paraId="4CD2AB0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&lt;h2&gt;Login&lt;/h2&gt;</w:t>
      </w:r>
    </w:p>
    <w:p w14:paraId="48F7D2B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&lt;form action="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login.php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method="post"&gt;</w:t>
      </w:r>
    </w:p>
    <w:p w14:paraId="665C29B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&lt;label&gt;&lt;input type="text" name="username" placeholder="Username" required&gt;&lt;/label&gt;</w:t>
      </w:r>
    </w:p>
    <w:p w14:paraId="78B882B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&lt;label&gt;&lt;input type="password" name="password" placeholder="Password" required&gt;&lt;/label&gt;</w:t>
      </w:r>
    </w:p>
    <w:p w14:paraId="597C1D7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&lt;input type="submit" value="Login"&gt;</w:t>
      </w:r>
    </w:p>
    <w:p w14:paraId="09826C4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&lt;/form&gt;</w:t>
      </w:r>
    </w:p>
    <w:p w14:paraId="6B803BF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="register.html"&gt;Register&lt;/a&gt;</w:t>
      </w:r>
    </w:p>
    <w:p w14:paraId="3189C66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&lt;/div&gt;</w:t>
      </w:r>
    </w:p>
    <w:p w14:paraId="0D8D3C8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56E79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&lt;/body&gt;</w:t>
      </w:r>
    </w:p>
    <w:p w14:paraId="66FF9E0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&lt;/html&gt;</w:t>
      </w:r>
    </w:p>
    <w:p w14:paraId="775ECE2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r>
        <w:rPr>
          <w:rFonts w:ascii="Times New Roman" w:hAnsi="Times New Roman"/>
          <w:sz w:val="28"/>
          <w:szCs w:val="28"/>
          <w:lang w:val="en-US"/>
        </w:rPr>
        <w:t>register.html):</w:t>
      </w:r>
    </w:p>
    <w:p w14:paraId="0B17BD4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28C54A9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&lt;html lang="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</w:t>
      </w:r>
    </w:p>
    <w:p w14:paraId="33CBA87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270A079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14:paraId="46D1EE1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7EA7D81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&lt;title&gt;Registration Page&lt;/title&gt;</w:t>
      </w:r>
    </w:p>
    <w:p w14:paraId="0819241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&lt;style&gt;</w:t>
      </w:r>
    </w:p>
    <w:p w14:paraId="4789B85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body {</w:t>
      </w:r>
    </w:p>
    <w:p w14:paraId="0972518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font-family: Arial, sans-serif;</w:t>
      </w:r>
    </w:p>
    <w:p w14:paraId="01AE730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background-color: #f4f4f4;</w:t>
      </w:r>
    </w:p>
    <w:p w14:paraId="1C80666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display: flex;</w:t>
      </w:r>
    </w:p>
    <w:p w14:paraId="04E47AF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justify-content: center;</w:t>
      </w:r>
    </w:p>
    <w:p w14:paraId="4C4E63D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align-items: center;</w:t>
      </w:r>
    </w:p>
    <w:p w14:paraId="765A2B7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height: 100vh;</w:t>
      </w:r>
    </w:p>
    <w:p w14:paraId="7C41683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446E70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{</w:t>
      </w:r>
    </w:p>
    <w:p w14:paraId="5F1AFA6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background: white;</w:t>
      </w:r>
    </w:p>
    <w:p w14:paraId="2904EDB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padding: 20px;</w:t>
      </w:r>
    </w:p>
    <w:p w14:paraId="3D1FD34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border-radius: 8px;</w:t>
      </w:r>
    </w:p>
    <w:p w14:paraId="08F9302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box-shadow: 0 0 10px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rgba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0,0,0,0.1);</w:t>
      </w:r>
    </w:p>
    <w:p w14:paraId="5AB9D89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6B79D3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h2 {</w:t>
      </w:r>
    </w:p>
    <w:p w14:paraId="6D17C1F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margin-bottom: 20px;</w:t>
      </w:r>
    </w:p>
    <w:p w14:paraId="4379F3C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8A16A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input[type="text"],</w:t>
      </w:r>
    </w:p>
    <w:p w14:paraId="2493B3B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input[type="password"],</w:t>
      </w:r>
    </w:p>
    <w:p w14:paraId="51629CB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input[type="email"] {</w:t>
      </w:r>
    </w:p>
    <w:p w14:paraId="4F240B6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width: 100%;</w:t>
      </w:r>
    </w:p>
    <w:p w14:paraId="34D5405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padding: 10px;</w:t>
      </w:r>
    </w:p>
    <w:p w14:paraId="7412E52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margin: 10px 0;</w:t>
      </w:r>
    </w:p>
    <w:p w14:paraId="13ED2FC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border: 1px solid #ccc;</w:t>
      </w:r>
    </w:p>
    <w:p w14:paraId="0D4ECAD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border-radius: 4px;</w:t>
      </w:r>
    </w:p>
    <w:p w14:paraId="22C7B8D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0B3F8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input[type="submit"] {</w:t>
      </w:r>
    </w:p>
    <w:p w14:paraId="419066E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background-color: #5cb85c;</w:t>
      </w:r>
    </w:p>
    <w:p w14:paraId="5BC8450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color: white;</w:t>
      </w:r>
    </w:p>
    <w:p w14:paraId="2D0CA4E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padding: 10px;</w:t>
      </w:r>
    </w:p>
    <w:p w14:paraId="591E6AA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border: none;</w:t>
      </w:r>
    </w:p>
    <w:p w14:paraId="7EEEB93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border-radius: 4px;</w:t>
      </w:r>
    </w:p>
    <w:p w14:paraId="2743B14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cursor: pointer;</w:t>
      </w:r>
    </w:p>
    <w:p w14:paraId="6AF4728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DA129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input[type="submit"]:hover {</w:t>
      </w:r>
    </w:p>
    <w:p w14:paraId="4F08D0C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background-color: #4cae4c;</w:t>
      </w:r>
    </w:p>
    <w:p w14:paraId="203F120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EA464C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.register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-form a {</w:t>
      </w:r>
    </w:p>
    <w:p w14:paraId="73BBCB6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display: block;</w:t>
      </w:r>
    </w:p>
    <w:p w14:paraId="06776B2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margin-top: 10px;</w:t>
      </w:r>
    </w:p>
    <w:p w14:paraId="2E56F30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text-align: center;</w:t>
      </w:r>
    </w:p>
    <w:p w14:paraId="58B5A23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B1DEA6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&lt;/style&gt;</w:t>
      </w:r>
    </w:p>
    <w:p w14:paraId="55B769D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&lt;/head&gt;</w:t>
      </w:r>
    </w:p>
    <w:p w14:paraId="7864E5F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51D7857B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289B9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&lt;div class="register-form"&gt;</w:t>
      </w:r>
    </w:p>
    <w:p w14:paraId="34E6F7B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&lt;h2&gt;Register&lt;/h2&gt;</w:t>
      </w:r>
    </w:p>
    <w:p w14:paraId="1BBA9A0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&lt;form action="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process_registration.php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method="post"&gt;</w:t>
      </w:r>
    </w:p>
    <w:p w14:paraId="60B3B0E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&lt;label&gt;&lt;input name="username" placeholder="Username" required type="text"&gt;&lt;/label&gt;</w:t>
      </w:r>
    </w:p>
    <w:p w14:paraId="68961D6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&lt;label&gt;&lt;input type="password" name="password" placeholder="Password" required&gt;&lt;/label&gt;</w:t>
      </w:r>
    </w:p>
    <w:p w14:paraId="61F3CF7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&lt;label&gt;&lt;input type="password" name="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placeholder="Confirm Password" required&gt;&lt;/label&gt;</w:t>
      </w:r>
    </w:p>
    <w:p w14:paraId="6169EAA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&lt;label&gt;&lt;input type="email" name="email" placeholder="Email" required&gt;&lt;/label&gt;</w:t>
      </w:r>
    </w:p>
    <w:p w14:paraId="375C093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&lt;label&gt;&lt;input type="submit" value="Register"&gt;&lt;/label&gt;</w:t>
      </w:r>
    </w:p>
    <w:p w14:paraId="60DB840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&lt;/form&gt;</w:t>
      </w:r>
    </w:p>
    <w:p w14:paraId="6065386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="index.html"&gt;Back to Login&lt;/a&gt;</w:t>
      </w:r>
    </w:p>
    <w:p w14:paraId="263230F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&lt;/div&gt;</w:t>
      </w:r>
    </w:p>
    <w:p w14:paraId="6E8D7A9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A53DF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&lt;/body&gt;</w:t>
      </w:r>
    </w:p>
    <w:p w14:paraId="1247D6E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&lt;/html&gt;</w:t>
      </w:r>
    </w:p>
    <w:p w14:paraId="690AF92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06678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welcome.php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41BF602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65D82FB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1AAD21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49F9E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isset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($_SESSION['authenticated']) || $_SESSION['authenticated'] !== true) {</w:t>
      </w:r>
    </w:p>
    <w:p w14:paraId="0E049B9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"Location: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61D28C3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6559BF1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F055BE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?&gt;</w:t>
      </w:r>
    </w:p>
    <w:p w14:paraId="4BA398B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27731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2A77DAF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&lt;html lang="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</w:t>
      </w:r>
    </w:p>
    <w:p w14:paraId="53179E0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4C1749A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14:paraId="3470E82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A86F64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&lt;title&gt;Welcome&lt;/title&gt;</w:t>
      </w:r>
    </w:p>
    <w:p w14:paraId="56A236D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&lt;/head&gt;</w:t>
      </w:r>
    </w:p>
    <w:p w14:paraId="281FA3E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&lt;body&gt;</w:t>
      </w:r>
    </w:p>
    <w:p w14:paraId="60E0038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&lt;h1&gt;Welcome, 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echo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htmlspecialchars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($_SESSION['username'])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;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&gt;!&lt;/h1&gt;</w:t>
      </w:r>
    </w:p>
    <w:p w14:paraId="0CF327E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&lt;p&gt;You have successfully logged in.&lt;/p&gt;</w:t>
      </w:r>
    </w:p>
    <w:p w14:paraId="674DCF8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1F8AB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include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update_form.php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;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</w:t>
      </w:r>
    </w:p>
    <w:p w14:paraId="6819876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6CCDC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14:paraId="071FA7E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&lt;form action="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delete_profile.php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" method="post"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onsubmit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="return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confirm(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'Are you sure you want to delete your profile?');"&gt;</w:t>
      </w:r>
    </w:p>
    <w:p w14:paraId="6478595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&lt;input type="hidden" name="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delete_profile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value="1"&gt;</w:t>
      </w:r>
    </w:p>
    <w:p w14:paraId="780899C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&lt;input type="submit" value="Delete Profile"&gt;</w:t>
      </w:r>
    </w:p>
    <w:p w14:paraId="7D00371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&lt;/form&gt;</w:t>
      </w:r>
    </w:p>
    <w:p w14:paraId="0C4E586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14:paraId="34A33D2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&lt;a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logout.php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"&gt;Logout&lt;/a&gt;</w:t>
      </w:r>
    </w:p>
    <w:p w14:paraId="756E5FD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&lt;/body&gt;</w:t>
      </w:r>
    </w:p>
    <w:p w14:paraId="2660281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&lt;/html&gt;</w:t>
      </w:r>
    </w:p>
    <w:p w14:paraId="51EF5BA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9C6A0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login.php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199BEC7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0DCADF2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AE0B4A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7FA62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($_SERVER["REQUEST_METHOD"] == "POST") {</w:t>
      </w:r>
    </w:p>
    <w:p w14:paraId="1115786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$username = $_POST['username'];</w:t>
      </w:r>
    </w:p>
    <w:p w14:paraId="7FB8487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$password = $_POST['password'];</w:t>
      </w:r>
    </w:p>
    <w:p w14:paraId="5BC15A5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B3BCB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$conn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'localhost', 'root', '', 'lab5');</w:t>
      </w:r>
    </w:p>
    <w:p w14:paraId="415B445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58CC1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1A9A611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"Connection failed: " .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F8B042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329FA8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7C914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$username =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real_escape_string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($username);</w:t>
      </w:r>
    </w:p>
    <w:p w14:paraId="51DF917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$password =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real_escape_string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($password);</w:t>
      </w:r>
    </w:p>
    <w:p w14:paraId="08DC664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A4BDEA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"SELECT * FROM users WHERE username='$username'";</w:t>
      </w:r>
    </w:p>
    <w:p w14:paraId="1BA8622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$result = $conn-&gt;query($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5C9B38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F9219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($result-&gt;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num_rows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&gt; 0) {</w:t>
      </w:r>
    </w:p>
    <w:p w14:paraId="0189F4F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$row = $result-&gt;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fetch_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assoc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486BB0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verify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$password, $row['password'])) {</w:t>
      </w:r>
    </w:p>
    <w:p w14:paraId="5FC1266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$_SESSION['username'] = $username;</w:t>
      </w:r>
    </w:p>
    <w:p w14:paraId="0FEBFBC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$_SESSION['authenticated'] = true;</w:t>
      </w:r>
    </w:p>
    <w:p w14:paraId="6B25D64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"Location: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welcome.php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259B5B3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406D73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 else {</w:t>
      </w:r>
    </w:p>
    <w:p w14:paraId="257C614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echo "Invalid username or password";</w:t>
      </w:r>
    </w:p>
    <w:p w14:paraId="2FADC9E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926565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14:paraId="0ECC0C4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"Invalid username or password";</w:t>
      </w:r>
    </w:p>
    <w:p w14:paraId="44FF8EC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B154EB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79CE4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$conn-&gt;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AEC113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D5CB85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logout.php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2918507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24D30EC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4FEA378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60934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$_SESSION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array(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EFED9D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F7FF2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ini_get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session.use_cookies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")) {</w:t>
      </w:r>
    </w:p>
    <w:p w14:paraId="720419F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$params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session_get_cookie_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params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264E54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setcookie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), '', time() - 42000,</w:t>
      </w:r>
    </w:p>
    <w:p w14:paraId="13BDD3C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$params["path"], $params["domain"],</w:t>
      </w:r>
    </w:p>
    <w:p w14:paraId="7471549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$params["secure"], $params["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httponly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"]</w:t>
      </w:r>
    </w:p>
    <w:p w14:paraId="3AC7685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);</w:t>
      </w:r>
    </w:p>
    <w:p w14:paraId="0EFACE1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46C00A5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596CD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destroy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11B2628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79D14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"Location: index.html");</w:t>
      </w:r>
    </w:p>
    <w:p w14:paraId="735D245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7472DB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B27E4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process_registration.php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3AA45D9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4EA728D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DD7C3A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7908C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($_SERVER["REQUEST_METHOD"] == "POST") {</w:t>
      </w:r>
    </w:p>
    <w:p w14:paraId="1352759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$username = $_POST['username'];</w:t>
      </w:r>
    </w:p>
    <w:p w14:paraId="5D74E2C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$password = $_POST['password'];</w:t>
      </w:r>
    </w:p>
    <w:p w14:paraId="682D322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'];</w:t>
      </w:r>
    </w:p>
    <w:p w14:paraId="28EADD8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$email = $_POST['email'];</w:t>
      </w:r>
    </w:p>
    <w:p w14:paraId="5541ADE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3B96EA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password !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==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confirm_password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0BD6E08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"Passwords do not match";</w:t>
      </w:r>
    </w:p>
    <w:p w14:paraId="4D71399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BBA604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80CF750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78784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$conn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'localhost', 'root', '', 'lab5');</w:t>
      </w:r>
    </w:p>
    <w:p w14:paraId="4CAB08D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7E2FA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7BF667C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"Connection failed: " .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6F7A51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58549EE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7222D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$username =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real_escape_string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($username);</w:t>
      </w:r>
    </w:p>
    <w:p w14:paraId="36AFD48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$password =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real_escape_string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($password);</w:t>
      </w:r>
    </w:p>
    <w:p w14:paraId="1279C02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$email =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real_escape_string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($email);</w:t>
      </w:r>
    </w:p>
    <w:p w14:paraId="63CC471E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D12C4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check_query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"SELECT * FROM users WHERE username='$username' OR email='$email'";</w:t>
      </w:r>
    </w:p>
    <w:p w14:paraId="299C8C9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check_result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$conn-&gt;query($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check_query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5CA4CC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F14D6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check_result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num_rows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&gt; 0) {</w:t>
      </w:r>
    </w:p>
    <w:p w14:paraId="00336F3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"User with the same username or email already exists";</w:t>
      </w:r>
    </w:p>
    <w:p w14:paraId="503E622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14:paraId="04475AF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hashed_password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password_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hash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$password, PASSWORD_DEFAULT);</w:t>
      </w:r>
    </w:p>
    <w:p w14:paraId="407988D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82F15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insert_query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"INSERT INTO users (username, password, email) VALUES ('$username', '$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hashed_password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'$email')";</w:t>
      </w:r>
    </w:p>
    <w:p w14:paraId="6771D65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538E73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($conn-&gt;query($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insert_query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=== TRUE) {</w:t>
      </w:r>
    </w:p>
    <w:p w14:paraId="430A8BA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echo "Registration successful";</w:t>
      </w:r>
    </w:p>
    <w:p w14:paraId="069D919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 else {</w:t>
      </w:r>
    </w:p>
    <w:p w14:paraId="65E71F9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echo "Error: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insert_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$conn-&gt;error;</w:t>
      </w:r>
    </w:p>
    <w:p w14:paraId="6EB4374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2BA757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6383C4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6C590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$conn-&gt;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5A09CC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7DABC825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2A40AE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003C2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update_form.php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2611C34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127D12F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isset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($_SESSION['authenticated']) || $_SESSION['authenticated'] !== true) {</w:t>
      </w:r>
    </w:p>
    <w:p w14:paraId="634E8DD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"Location: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57A341D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D22012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C929DB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B954F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$username = $_SESSION['username'];</w:t>
      </w:r>
    </w:p>
    <w:p w14:paraId="33FC64C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B2642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current_username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7AB8374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current_email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082D913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28862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$conn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'localhost', 'root', '', 'lab5');</w:t>
      </w:r>
    </w:p>
    <w:p w14:paraId="48B06A1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E2532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2F9D3A3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"Connection failed: " .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DCE2BA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296DE5A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0F5FA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"SELECT * FROM users WHERE username='$username'";</w:t>
      </w:r>
    </w:p>
    <w:p w14:paraId="00D46CE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$result = $conn-&gt;query($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0634D8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A161C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($result-&gt;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num_rows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&gt; 0) {</w:t>
      </w:r>
    </w:p>
    <w:p w14:paraId="4630BD6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$row = $result-&gt;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fetch_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assoc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6DDDA8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current_username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$row['username'];</w:t>
      </w:r>
    </w:p>
    <w:p w14:paraId="1816226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current_email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$row['email'];</w:t>
      </w:r>
    </w:p>
    <w:p w14:paraId="243362D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626401F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AC201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$conn-&gt;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359125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?&gt;</w:t>
      </w:r>
    </w:p>
    <w:p w14:paraId="7B22501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67D8D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&lt;h2&gt;Update Your Information:&lt;/h2&gt;</w:t>
      </w:r>
    </w:p>
    <w:p w14:paraId="20F7E4B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&lt;form action="" method="post"&gt;</w:t>
      </w:r>
    </w:p>
    <w:p w14:paraId="610E042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&lt;label for="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new_username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"&gt;New Username:&lt;/label&gt;</w:t>
      </w:r>
    </w:p>
    <w:p w14:paraId="71C1B3B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&lt;input type="text" id="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new_username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name="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new_username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value="&lt;?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echo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htmlspecialchars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current_username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;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&gt;" required&gt;</w:t>
      </w:r>
    </w:p>
    <w:p w14:paraId="2F19519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14:paraId="795D134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&lt;label for="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new_email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"&gt;New Email:&lt;/label&gt;</w:t>
      </w:r>
    </w:p>
    <w:p w14:paraId="02B8A44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&lt;input type="email" id="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new_email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name="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new_email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 value="&lt;?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echo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htmlspecialchars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current_email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;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&gt;" required&gt;</w:t>
      </w:r>
    </w:p>
    <w:p w14:paraId="0083988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14:paraId="537E5CB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&lt;input type="submit" value="Update"&gt;</w:t>
      </w:r>
    </w:p>
    <w:p w14:paraId="31B8A14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&lt;/form&gt;</w:t>
      </w:r>
    </w:p>
    <w:p w14:paraId="130F4F9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6C71C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delete_profile.php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54559BA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734271D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start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716738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5B499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isset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($_SESSION['authenticated']) || $_SESSION['authenticated'] !== true) {</w:t>
      </w:r>
    </w:p>
    <w:p w14:paraId="3022817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"Location: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");</w:t>
      </w:r>
    </w:p>
    <w:p w14:paraId="36CC9B4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626CBFD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109646B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5E1C4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$conn = new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'localhost', 'root', '', 'lab5');</w:t>
      </w:r>
    </w:p>
    <w:p w14:paraId="156F037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E3E7D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6841B1C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die(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"Connection failed: " . $conn-&gt;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connect_error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3B4E834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4E0FF08C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48C00F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$username = $_SESSION['username'];</w:t>
      </w:r>
    </w:p>
    <w:p w14:paraId="1A0D5F2B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08B5E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delete_query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"DELETE FROM users WHERE username='$username'";</w:t>
      </w:r>
    </w:p>
    <w:p w14:paraId="7F3680F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8FE196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($conn-&gt;query($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delete_query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=== TRUE) {</w:t>
      </w:r>
    </w:p>
    <w:p w14:paraId="7720B17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echo "Profile deleted successfully";</w:t>
      </w:r>
    </w:p>
    <w:p w14:paraId="3C4545E0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9670D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$_SESSION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array(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4E732F4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EACFA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2E01D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09F88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ini_get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session.use_cookies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")) {</w:t>
      </w:r>
    </w:p>
    <w:p w14:paraId="7B8F9E2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$params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session_get_cookie_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params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4FB2C22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setcookie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), '', time() - 42000,</w:t>
      </w:r>
    </w:p>
    <w:p w14:paraId="17CEAAA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$params["path"], $params["domain"],</w:t>
      </w:r>
    </w:p>
    <w:p w14:paraId="6E76B99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$params["secure"], $params["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httponly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"]</w:t>
      </w:r>
    </w:p>
    <w:p w14:paraId="5BBBA52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);</w:t>
      </w:r>
    </w:p>
    <w:p w14:paraId="48BBE9B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02DB50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A47C3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session_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destroy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53EBA1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773D8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header(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"Location: index.html");</w:t>
      </w:r>
    </w:p>
    <w:p w14:paraId="3380776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6272757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 else {</w:t>
      </w:r>
    </w:p>
    <w:p w14:paraId="5C10C05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echo "Error deleting profile: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$conn-&gt;error;</w:t>
      </w:r>
    </w:p>
    <w:p w14:paraId="09B0150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4323DA0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701DA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$conn-&gt;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52D703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37002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Лістининг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users.sql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180E33B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 phpMyAdmin SQL Dump</w:t>
      </w:r>
    </w:p>
    <w:p w14:paraId="73E2888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 version 5.2.1</w:t>
      </w:r>
    </w:p>
    <w:p w14:paraId="549CCB2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 https://www.phpmyadmin.net/</w:t>
      </w:r>
    </w:p>
    <w:p w14:paraId="1E2B94A1" w14:textId="77777777" w:rsidR="00F87751" w:rsidRPr="003B3B5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3B5A">
        <w:rPr>
          <w:rFonts w:ascii="Times New Roman" w:hAnsi="Times New Roman"/>
          <w:sz w:val="28"/>
          <w:szCs w:val="28"/>
          <w:lang w:val="ru-RU"/>
        </w:rPr>
        <w:t>--</w:t>
      </w:r>
    </w:p>
    <w:p w14:paraId="08F1B411" w14:textId="77777777" w:rsidR="00F87751" w:rsidRPr="003B3B5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3B5A">
        <w:rPr>
          <w:rFonts w:ascii="Times New Roman" w:hAnsi="Times New Roman"/>
          <w:sz w:val="28"/>
          <w:szCs w:val="28"/>
          <w:lang w:val="ru-RU"/>
        </w:rPr>
        <w:t>-- Хост: 127.0.0.1:3306</w:t>
      </w:r>
    </w:p>
    <w:p w14:paraId="3B959FE8" w14:textId="40567D06" w:rsidR="00F87751" w:rsidRPr="003B3B5A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B3B5A">
        <w:rPr>
          <w:rFonts w:ascii="Times New Roman" w:hAnsi="Times New Roman"/>
          <w:sz w:val="28"/>
          <w:szCs w:val="28"/>
          <w:lang w:val="ru-RU"/>
        </w:rPr>
        <w:t xml:space="preserve">-- Час </w:t>
      </w:r>
      <w:proofErr w:type="spellStart"/>
      <w:r w:rsidRPr="003B3B5A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3B3B5A"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="003B3B5A">
        <w:rPr>
          <w:rFonts w:ascii="Times New Roman" w:hAnsi="Times New Roman"/>
          <w:sz w:val="28"/>
          <w:szCs w:val="28"/>
          <w:lang w:val="ru-RU"/>
        </w:rPr>
        <w:t>Срп</w:t>
      </w:r>
      <w:proofErr w:type="spellEnd"/>
      <w:r w:rsidRPr="003B3B5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3B5A">
        <w:rPr>
          <w:rFonts w:ascii="Times New Roman" w:hAnsi="Times New Roman"/>
          <w:sz w:val="28"/>
          <w:szCs w:val="28"/>
          <w:lang w:val="ru-RU"/>
        </w:rPr>
        <w:t>28</w:t>
      </w:r>
      <w:r w:rsidRPr="003B3B5A">
        <w:rPr>
          <w:rFonts w:ascii="Times New Roman" w:hAnsi="Times New Roman"/>
          <w:sz w:val="28"/>
          <w:szCs w:val="28"/>
          <w:lang w:val="ru-RU"/>
        </w:rPr>
        <w:t xml:space="preserve"> 2024 р., 1</w:t>
      </w:r>
      <w:r w:rsidR="003B3B5A">
        <w:rPr>
          <w:rFonts w:ascii="Times New Roman" w:hAnsi="Times New Roman"/>
          <w:sz w:val="28"/>
          <w:szCs w:val="28"/>
          <w:lang w:val="ru-RU"/>
        </w:rPr>
        <w:t>1</w:t>
      </w:r>
      <w:r w:rsidRPr="003B3B5A">
        <w:rPr>
          <w:rFonts w:ascii="Times New Roman" w:hAnsi="Times New Roman"/>
          <w:sz w:val="28"/>
          <w:szCs w:val="28"/>
          <w:lang w:val="ru-RU"/>
        </w:rPr>
        <w:t>:3</w:t>
      </w:r>
      <w:r w:rsidR="003B3B5A">
        <w:rPr>
          <w:rFonts w:ascii="Times New Roman" w:hAnsi="Times New Roman"/>
          <w:sz w:val="28"/>
          <w:szCs w:val="28"/>
          <w:lang w:val="ru-RU"/>
        </w:rPr>
        <w:t>3</w:t>
      </w:r>
    </w:p>
    <w:p w14:paraId="762455C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Версія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сервера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8.2.0</w:t>
      </w:r>
    </w:p>
    <w:p w14:paraId="6AFCA77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Версія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PHP: 8.2.13</w:t>
      </w:r>
    </w:p>
    <w:p w14:paraId="79B13BCC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4FEA8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SET SQL_MODE = "NO_AUTO_VALUE_ON_ZERO";</w:t>
      </w:r>
    </w:p>
    <w:p w14:paraId="57E5532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START TRANSACTION;</w:t>
      </w:r>
    </w:p>
    <w:p w14:paraId="13B2C5C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time_zone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"+00:00";</w:t>
      </w:r>
    </w:p>
    <w:p w14:paraId="4C5AEE6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79210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F54FE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/*!40101 SET @OLD_CHARACTER_SET_CLIENT=@@CHARACTER_SET_CLIENT */;</w:t>
      </w:r>
    </w:p>
    <w:p w14:paraId="4A063D0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/*!40101 SET @OLD_CHARACTER_SET_RESULTS=@@CHARACTER_SET_RESULTS */;</w:t>
      </w:r>
    </w:p>
    <w:p w14:paraId="6C5F607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/*!40101 SET @OLD_COLLATION_CONNECTION=@@COLLATION_CONNECTION */;</w:t>
      </w:r>
    </w:p>
    <w:p w14:paraId="2205E21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/*!40101 SET NAMES utf8mb4 */;</w:t>
      </w:r>
    </w:p>
    <w:p w14:paraId="56C08E0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14DF4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</w:t>
      </w:r>
    </w:p>
    <w:p w14:paraId="1FC5BC7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База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`lab5`</w:t>
      </w:r>
    </w:p>
    <w:p w14:paraId="7FDC2B1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</w:t>
      </w:r>
    </w:p>
    <w:p w14:paraId="3C6E4050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A61BF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 --------------------------------------------------------</w:t>
      </w:r>
    </w:p>
    <w:p w14:paraId="3B8CE4CC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3233F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</w:t>
      </w:r>
    </w:p>
    <w:p w14:paraId="4C0033A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Структура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таблиці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`users`</w:t>
      </w:r>
    </w:p>
    <w:p w14:paraId="3EC9FB2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--</w:t>
      </w:r>
    </w:p>
    <w:p w14:paraId="65B532E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36EAE0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DROP TABLE IF EXISTS `users`;</w:t>
      </w:r>
    </w:p>
    <w:p w14:paraId="7817CBF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TABLE IF NOT EXISTS `users` (</w:t>
      </w:r>
    </w:p>
    <w:p w14:paraId="43F79E6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`id` int NOT NULL AUTO_INCREMENT,</w:t>
      </w:r>
    </w:p>
    <w:p w14:paraId="0D85157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`username`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50) NOT NULL,</w:t>
      </w:r>
    </w:p>
    <w:p w14:paraId="4595183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`password`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255) NOT NULL,</w:t>
      </w:r>
    </w:p>
    <w:p w14:paraId="03D0149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`email`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100) NOT NULL,</w:t>
      </w:r>
    </w:p>
    <w:p w14:paraId="60B18C7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first_name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50) DEFAULT NULL,</w:t>
      </w:r>
    </w:p>
    <w:p w14:paraId="166674E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`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50) DEFAULT NULL,</w:t>
      </w:r>
    </w:p>
    <w:p w14:paraId="739F297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date_of_birth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` date DEFAULT NULL,</w:t>
      </w:r>
    </w:p>
    <w:p w14:paraId="3C07985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`gender`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('M','F','O') DEFAULT NULL,</w:t>
      </w:r>
    </w:p>
    <w:p w14:paraId="0A6D470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registration_date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` timestamp NULL DEFAULT CURRENT_TIMESTAMP,</w:t>
      </w:r>
    </w:p>
    <w:p w14:paraId="1D49F10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last_login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` timestamp NULL DEFAULT NULL,</w:t>
      </w:r>
    </w:p>
    <w:p w14:paraId="38B0FA4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`status`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active','inactive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') DEFAULT NULL,</w:t>
      </w:r>
    </w:p>
    <w:p w14:paraId="787D5F7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PRIMARY KEY (`id`)</w:t>
      </w:r>
    </w:p>
    <w:p w14:paraId="7CC50A0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) ENGINE=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MyISAM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DEFAULT CHARSET=utf8mb4 COLLATE=utf8mb4_0900_ai_ci;</w:t>
      </w:r>
    </w:p>
    <w:p w14:paraId="2E1DF99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COMMIT;</w:t>
      </w:r>
    </w:p>
    <w:p w14:paraId="4EFC1FD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95E781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/*!40101 SET CHARACTER_SET_CLIENT=@OLD_CHARACTER_SET_CLIENT */;</w:t>
      </w:r>
    </w:p>
    <w:p w14:paraId="7831BCE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/*!40101 SET CHARACTER_SET_RESULTS=@OLD_CHARACTER_SET_RESULTS */;</w:t>
      </w:r>
    </w:p>
    <w:p w14:paraId="2729E79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/*!40101 SET COLLATION_CONNECTION=@OLD_COLLATION_CONNECTION */;</w:t>
      </w:r>
    </w:p>
    <w:p w14:paraId="0DA6E394" w14:textId="77777777" w:rsidR="00F87751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56755611" w14:textId="77777777" w:rsidR="00F87751" w:rsidRDefault="00000000">
      <w:pPr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118F21B0" wp14:editId="3B0C0D6B">
            <wp:extent cx="4772025" cy="28670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B7F1" w14:textId="77777777" w:rsidR="00F87751" w:rsidRDefault="00000000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114300" distR="114300" wp14:anchorId="586B895A" wp14:editId="3081267A">
            <wp:extent cx="6299200" cy="7421880"/>
            <wp:effectExtent l="0" t="0" r="635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9CB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76DD4EE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2329E59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PDO('</w:t>
      </w:r>
      <w:proofErr w:type="spellStart"/>
      <w:r>
        <w:rPr>
          <w:rFonts w:ascii="Times New Roman" w:hAnsi="Times New Roman"/>
          <w:sz w:val="28"/>
          <w:szCs w:val="28"/>
        </w:rPr>
        <w:t>mysql:host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localhost;dbname</w:t>
      </w:r>
      <w:proofErr w:type="spellEnd"/>
      <w:r>
        <w:rPr>
          <w:rFonts w:ascii="Times New Roman" w:hAnsi="Times New Roman"/>
          <w:sz w:val="28"/>
          <w:szCs w:val="28"/>
        </w:rPr>
        <w:t>=lab5;charset=utf8', '</w:t>
      </w:r>
      <w:proofErr w:type="spellStart"/>
      <w:r>
        <w:rPr>
          <w:rFonts w:ascii="Times New Roman" w:hAnsi="Times New Roman"/>
          <w:sz w:val="28"/>
          <w:szCs w:val="28"/>
        </w:rPr>
        <w:t>root</w:t>
      </w:r>
      <w:proofErr w:type="spellEnd"/>
      <w:r>
        <w:rPr>
          <w:rFonts w:ascii="Times New Roman" w:hAnsi="Times New Roman"/>
          <w:sz w:val="28"/>
          <w:szCs w:val="28"/>
        </w:rPr>
        <w:t>', '');</w:t>
      </w:r>
    </w:p>
    <w:p w14:paraId="195A9A4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setAttribute</w:t>
      </w:r>
      <w:proofErr w:type="spellEnd"/>
      <w:r>
        <w:rPr>
          <w:rFonts w:ascii="Times New Roman" w:hAnsi="Times New Roman"/>
          <w:sz w:val="28"/>
          <w:szCs w:val="28"/>
        </w:rPr>
        <w:t>(PDO::ATTR_ERRMODE, PDO::ERRMODE_EXCEPTION);</w:t>
      </w:r>
    </w:p>
    <w:p w14:paraId="43DD0190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091C98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add_record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43EC2BA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Location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insert.php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5654BFE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exit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0C52C6E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isset</w:t>
      </w:r>
      <w:proofErr w:type="spellEnd"/>
      <w:r>
        <w:rPr>
          <w:rFonts w:ascii="Times New Roman" w:hAnsi="Times New Roman"/>
          <w:sz w:val="28"/>
          <w:szCs w:val="28"/>
        </w:rPr>
        <w:t>($_POST['</w:t>
      </w:r>
      <w:proofErr w:type="spellStart"/>
      <w:r>
        <w:rPr>
          <w:rFonts w:ascii="Times New Roman" w:hAnsi="Times New Roman"/>
          <w:sz w:val="28"/>
          <w:szCs w:val="28"/>
        </w:rPr>
        <w:t>delete_record</w:t>
      </w:r>
      <w:proofErr w:type="spellEnd"/>
      <w:r>
        <w:rPr>
          <w:rFonts w:ascii="Times New Roman" w:hAnsi="Times New Roman"/>
          <w:sz w:val="28"/>
          <w:szCs w:val="28"/>
        </w:rPr>
        <w:t>'])) {</w:t>
      </w:r>
    </w:p>
    <w:p w14:paraId="5EA5586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header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Location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delete.php</w:t>
      </w:r>
      <w:proofErr w:type="spellEnd"/>
      <w:r>
        <w:rPr>
          <w:rFonts w:ascii="Times New Roman" w:hAnsi="Times New Roman"/>
          <w:sz w:val="28"/>
          <w:szCs w:val="28"/>
        </w:rPr>
        <w:t>");</w:t>
      </w:r>
    </w:p>
    <w:p w14:paraId="083DEC2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exit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4A9A0BA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2BE044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B7B06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 xml:space="preserve"> = "SELECT * FROM </w:t>
      </w:r>
      <w:proofErr w:type="spellStart"/>
      <w:r>
        <w:rPr>
          <w:rFonts w:ascii="Times New Roman" w:hAnsi="Times New Roman"/>
          <w:sz w:val="28"/>
          <w:szCs w:val="28"/>
        </w:rPr>
        <w:t>products</w:t>
      </w:r>
      <w:proofErr w:type="spellEnd"/>
      <w:r>
        <w:rPr>
          <w:rFonts w:ascii="Times New Roman" w:hAnsi="Times New Roman"/>
          <w:sz w:val="28"/>
          <w:szCs w:val="28"/>
        </w:rPr>
        <w:t>";</w:t>
      </w:r>
    </w:p>
    <w:p w14:paraId="07F71C4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E03FCB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A02280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rowCount</w:t>
      </w:r>
      <w:proofErr w:type="spellEnd"/>
      <w:r>
        <w:rPr>
          <w:rFonts w:ascii="Times New Roman" w:hAnsi="Times New Roman"/>
          <w:sz w:val="28"/>
          <w:szCs w:val="28"/>
        </w:rPr>
        <w:t>() &gt; 0) {</w:t>
      </w:r>
    </w:p>
    <w:p w14:paraId="6FC5AB6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"&lt;h2&gt;Дані з таблиці </w:t>
      </w:r>
      <w:proofErr w:type="spellStart"/>
      <w:r>
        <w:rPr>
          <w:rFonts w:ascii="Times New Roman" w:hAnsi="Times New Roman"/>
          <w:sz w:val="28"/>
          <w:szCs w:val="28"/>
        </w:rPr>
        <w:t>products</w:t>
      </w:r>
      <w:proofErr w:type="spellEnd"/>
      <w:r>
        <w:rPr>
          <w:rFonts w:ascii="Times New Roman" w:hAnsi="Times New Roman"/>
          <w:sz w:val="28"/>
          <w:szCs w:val="28"/>
        </w:rPr>
        <w:t>:&lt;/h2&gt;";</w:t>
      </w:r>
    </w:p>
    <w:p w14:paraId="0D4E07C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border</w:t>
      </w:r>
      <w:proofErr w:type="spellEnd"/>
      <w:r>
        <w:rPr>
          <w:rFonts w:ascii="Times New Roman" w:hAnsi="Times New Roman"/>
          <w:sz w:val="28"/>
          <w:szCs w:val="28"/>
        </w:rPr>
        <w:t>='1'&gt;";</w:t>
      </w:r>
    </w:p>
    <w:p w14:paraId="058D4A5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"&lt;tr&gt;&lt;th&gt;ID&lt;/th&gt;&lt;th&gt;Name&lt;/th&gt;&lt;th&gt;Cost&lt;/th&gt;&lt;th&gt;Kol&lt;/th&gt;&lt;th&gt;Date&lt;/th&gt;&lt;/tr&gt;";</w:t>
      </w:r>
    </w:p>
    <w:p w14:paraId="1868C3E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foreach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0630D49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1A58132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'] . "&lt;/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3FE45DE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'] . "&lt;/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36F3DF8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>'] . "&lt;/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44D3321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>'] . "&lt;/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75361D8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>'] . "&lt;/</w:t>
      </w:r>
      <w:proofErr w:type="spellStart"/>
      <w:r>
        <w:rPr>
          <w:rFonts w:ascii="Times New Roman" w:hAnsi="Times New Roman"/>
          <w:sz w:val="28"/>
          <w:szCs w:val="28"/>
        </w:rPr>
        <w:t>td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3816ED0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"&lt;/</w:t>
      </w:r>
      <w:proofErr w:type="spellStart"/>
      <w:r>
        <w:rPr>
          <w:rFonts w:ascii="Times New Roman" w:hAnsi="Times New Roman"/>
          <w:sz w:val="28"/>
          <w:szCs w:val="28"/>
        </w:rPr>
        <w:t>tr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6290EA0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6C700F3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"&lt;/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2204EC6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31ED03A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"&lt;p&gt;Немає записів у таблиці&lt;/p&gt;";</w:t>
      </w:r>
    </w:p>
    <w:p w14:paraId="6CB2034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434539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6677CCD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CFAB0D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=""&gt;</w:t>
      </w:r>
    </w:p>
    <w:p w14:paraId="585F2CA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640E8D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add_record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="Додати запис"&gt;</w:t>
      </w:r>
    </w:p>
    <w:p w14:paraId="1332839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delete_record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="Вилучити запис"&gt;</w:t>
      </w:r>
    </w:p>
    <w:p w14:paraId="13EDE8E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90CCB9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3B5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програми(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3B3B5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6AEB72B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59CB0E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473C0A8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56BB64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703BA8B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spellStart"/>
      <w:r>
        <w:rPr>
          <w:rFonts w:ascii="Times New Roman" w:hAnsi="Times New Roman"/>
          <w:sz w:val="28"/>
          <w:szCs w:val="28"/>
        </w:rPr>
        <w:t>Insert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Record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3BC44AC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476578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B09246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&lt;h2&gt;Додати запис&lt;/h2&gt;</w:t>
      </w:r>
    </w:p>
    <w:p w14:paraId="28C619D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insert_process.php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52D9731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"&gt;Назва товару:&lt;/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B2219F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64B114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E327C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>"&gt;Вартість:&lt;/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D79428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FFAE57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742537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>"&gt;Кількість:&lt;/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06889D0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1FDC4A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6D243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>"&gt;Дата реалізації:&lt;/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9130FA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placeholder</w:t>
      </w:r>
      <w:proofErr w:type="spellEnd"/>
      <w:r>
        <w:rPr>
          <w:rFonts w:ascii="Times New Roman" w:hAnsi="Times New Roman"/>
          <w:sz w:val="28"/>
          <w:szCs w:val="28"/>
        </w:rPr>
        <w:t xml:space="preserve">="YYYY-MM-DD"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B4C199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17E77D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="Додати запис"&gt;</w:t>
      </w:r>
    </w:p>
    <w:p w14:paraId="2BC95A7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66A0406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2CD3799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7ECB5A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02988B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1A2FF8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531177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insert_process.php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275DDFA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575A3AD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PDO('</w:t>
      </w:r>
      <w:proofErr w:type="spellStart"/>
      <w:r>
        <w:rPr>
          <w:rFonts w:ascii="Times New Roman" w:hAnsi="Times New Roman"/>
          <w:sz w:val="28"/>
          <w:szCs w:val="28"/>
        </w:rPr>
        <w:t>mysql:host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localhost;dbname</w:t>
      </w:r>
      <w:proofErr w:type="spellEnd"/>
      <w:r>
        <w:rPr>
          <w:rFonts w:ascii="Times New Roman" w:hAnsi="Times New Roman"/>
          <w:sz w:val="28"/>
          <w:szCs w:val="28"/>
        </w:rPr>
        <w:t>=lab5;charset=utf8', '</w:t>
      </w:r>
      <w:proofErr w:type="spellStart"/>
      <w:r>
        <w:rPr>
          <w:rFonts w:ascii="Times New Roman" w:hAnsi="Times New Roman"/>
          <w:sz w:val="28"/>
          <w:szCs w:val="28"/>
        </w:rPr>
        <w:t>root</w:t>
      </w:r>
      <w:proofErr w:type="spellEnd"/>
      <w:r>
        <w:rPr>
          <w:rFonts w:ascii="Times New Roman" w:hAnsi="Times New Roman"/>
          <w:sz w:val="28"/>
          <w:szCs w:val="28"/>
        </w:rPr>
        <w:t>', '');</w:t>
      </w:r>
    </w:p>
    <w:p w14:paraId="3B916D1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setAttribute</w:t>
      </w:r>
      <w:proofErr w:type="spellEnd"/>
      <w:r>
        <w:rPr>
          <w:rFonts w:ascii="Times New Roman" w:hAnsi="Times New Roman"/>
          <w:sz w:val="28"/>
          <w:szCs w:val="28"/>
        </w:rPr>
        <w:t>(PDO::ATTR_ERRMODE, PDO::ERRMODE_EXCEPTION);</w:t>
      </w:r>
    </w:p>
    <w:p w14:paraId="55137475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667899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2D154A1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24C7C94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1F81140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35EA916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2D9317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 xml:space="preserve"> = "INSERT INTO </w:t>
      </w:r>
      <w:proofErr w:type="spellStart"/>
      <w:r>
        <w:rPr>
          <w:rFonts w:ascii="Times New Roman" w:hAnsi="Times New Roman"/>
          <w:sz w:val="28"/>
          <w:szCs w:val="28"/>
        </w:rPr>
        <w:t>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>) VALUES (?, ?, ?, ?)";</w:t>
      </w:r>
    </w:p>
    <w:p w14:paraId="614AED7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prepare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285665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execute</w:t>
      </w:r>
      <w:proofErr w:type="spellEnd"/>
      <w:r>
        <w:rPr>
          <w:rFonts w:ascii="Times New Roman" w:hAnsi="Times New Roman"/>
          <w:sz w:val="28"/>
          <w:szCs w:val="28"/>
        </w:rPr>
        <w:t>([$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>]);</w:t>
      </w:r>
    </w:p>
    <w:p w14:paraId="22B3321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F94FE6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rowCount</w:t>
      </w:r>
      <w:proofErr w:type="spellEnd"/>
      <w:r>
        <w:rPr>
          <w:rFonts w:ascii="Times New Roman" w:hAnsi="Times New Roman"/>
          <w:sz w:val="28"/>
          <w:szCs w:val="28"/>
        </w:rPr>
        <w:t>() &gt; 0) {</w:t>
      </w:r>
    </w:p>
    <w:p w14:paraId="21EFDCA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"Новий запис успішно додано до бази даних.";</w:t>
      </w:r>
    </w:p>
    <w:p w14:paraId="09EFDCF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51FCA65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"Помилка: запис не було додано.";</w:t>
      </w:r>
    </w:p>
    <w:p w14:paraId="6486B47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EC731E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?&gt;</w:t>
      </w:r>
    </w:p>
    <w:p w14:paraId="5AD1FC2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44C3357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FE6F32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3B5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програми(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3B3B5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2A0A8EE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72194A8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lang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en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4F4CD44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178099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meta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charset</w:t>
      </w:r>
      <w:proofErr w:type="spellEnd"/>
      <w:r>
        <w:rPr>
          <w:rFonts w:ascii="Times New Roman" w:hAnsi="Times New Roman"/>
          <w:sz w:val="28"/>
          <w:szCs w:val="28"/>
        </w:rPr>
        <w:t>="UTF-8"&gt;</w:t>
      </w:r>
    </w:p>
    <w:p w14:paraId="051504B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Record</w:t>
      </w:r>
      <w:proofErr w:type="spellEnd"/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title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2624A3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FC66EE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A9A94D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&lt;h2&gt;Вилучити запис&lt;/h2&gt;</w:t>
      </w:r>
    </w:p>
    <w:p w14:paraId="774C3FD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delete_process.php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method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post</w:t>
      </w:r>
      <w:proofErr w:type="spellEnd"/>
      <w:r>
        <w:rPr>
          <w:rFonts w:ascii="Times New Roman" w:hAnsi="Times New Roman"/>
          <w:sz w:val="28"/>
          <w:szCs w:val="28"/>
        </w:rPr>
        <w:t>"&gt;</w:t>
      </w:r>
    </w:p>
    <w:p w14:paraId="433AD9A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"&gt;Номер запису для вилучення:&lt;/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3BBAEF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text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required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233D30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934A90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sz w:val="28"/>
          <w:szCs w:val="28"/>
        </w:rPr>
        <w:t>input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>="</w:t>
      </w:r>
      <w:proofErr w:type="spellStart"/>
      <w:r>
        <w:rPr>
          <w:rFonts w:ascii="Times New Roman" w:hAnsi="Times New Roman"/>
          <w:sz w:val="28"/>
          <w:szCs w:val="28"/>
        </w:rPr>
        <w:t>submit</w:t>
      </w:r>
      <w:proofErr w:type="spellEnd"/>
      <w:r>
        <w:rPr>
          <w:rFonts w:ascii="Times New Roman" w:hAnsi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</w:rPr>
        <w:t>value</w:t>
      </w:r>
      <w:proofErr w:type="spellEnd"/>
      <w:r>
        <w:rPr>
          <w:rFonts w:ascii="Times New Roman" w:hAnsi="Times New Roman"/>
          <w:sz w:val="28"/>
          <w:szCs w:val="28"/>
        </w:rPr>
        <w:t>="Вилучити запис"&gt;</w:t>
      </w:r>
    </w:p>
    <w:p w14:paraId="244690A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4227EED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body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1103AE3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14:paraId="553E44B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0DF4C8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delete_process.php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21873F9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5C9F635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PDO('</w:t>
      </w:r>
      <w:proofErr w:type="spellStart"/>
      <w:r>
        <w:rPr>
          <w:rFonts w:ascii="Times New Roman" w:hAnsi="Times New Roman"/>
          <w:sz w:val="28"/>
          <w:szCs w:val="28"/>
        </w:rPr>
        <w:t>mysql:host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localhost;dbname</w:t>
      </w:r>
      <w:proofErr w:type="spellEnd"/>
      <w:r>
        <w:rPr>
          <w:rFonts w:ascii="Times New Roman" w:hAnsi="Times New Roman"/>
          <w:sz w:val="28"/>
          <w:szCs w:val="28"/>
        </w:rPr>
        <w:t>=lab5;charset=utf8', '</w:t>
      </w:r>
      <w:proofErr w:type="spellStart"/>
      <w:r>
        <w:rPr>
          <w:rFonts w:ascii="Times New Roman" w:hAnsi="Times New Roman"/>
          <w:sz w:val="28"/>
          <w:szCs w:val="28"/>
        </w:rPr>
        <w:t>root</w:t>
      </w:r>
      <w:proofErr w:type="spellEnd"/>
      <w:r>
        <w:rPr>
          <w:rFonts w:ascii="Times New Roman" w:hAnsi="Times New Roman"/>
          <w:sz w:val="28"/>
          <w:szCs w:val="28"/>
        </w:rPr>
        <w:t>', '');</w:t>
      </w:r>
    </w:p>
    <w:p w14:paraId="69B1DDA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setAttribute</w:t>
      </w:r>
      <w:proofErr w:type="spellEnd"/>
      <w:r>
        <w:rPr>
          <w:rFonts w:ascii="Times New Roman" w:hAnsi="Times New Roman"/>
          <w:sz w:val="28"/>
          <w:szCs w:val="28"/>
        </w:rPr>
        <w:t>(PDO::ATTR_ERRMODE, PDO::ERRMODE_EXCEPTION);</w:t>
      </w:r>
    </w:p>
    <w:p w14:paraId="67908D6E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8E9F4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'];</w:t>
      </w:r>
    </w:p>
    <w:p w14:paraId="0D8183B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A604C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 xml:space="preserve"> = "DELETE FROM </w:t>
      </w:r>
      <w:proofErr w:type="spellStart"/>
      <w:r>
        <w:rPr>
          <w:rFonts w:ascii="Times New Roman" w:hAnsi="Times New Roman"/>
          <w:sz w:val="28"/>
          <w:szCs w:val="28"/>
        </w:rPr>
        <w:t>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= ?";</w:t>
      </w:r>
    </w:p>
    <w:p w14:paraId="48121A3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prepare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7984743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execute</w:t>
      </w:r>
      <w:proofErr w:type="spellEnd"/>
      <w:r>
        <w:rPr>
          <w:rFonts w:ascii="Times New Roman" w:hAnsi="Times New Roman"/>
          <w:sz w:val="28"/>
          <w:szCs w:val="28"/>
        </w:rPr>
        <w:t>([$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]);</w:t>
      </w:r>
    </w:p>
    <w:p w14:paraId="696C343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71BAC6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rowCount</w:t>
      </w:r>
      <w:proofErr w:type="spellEnd"/>
      <w:r>
        <w:rPr>
          <w:rFonts w:ascii="Times New Roman" w:hAnsi="Times New Roman"/>
          <w:sz w:val="28"/>
          <w:szCs w:val="28"/>
        </w:rPr>
        <w:t>() &gt; 0) {</w:t>
      </w:r>
    </w:p>
    <w:p w14:paraId="7BB1820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"Запис з ID $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був успішно видалений з бази даних.";</w:t>
      </w:r>
    </w:p>
    <w:p w14:paraId="63D6DAC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4494DF9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"Помилка: запис з ID $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не було видалено.";</w:t>
      </w:r>
    </w:p>
    <w:p w14:paraId="1E5253A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57604FE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E59AF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776FE5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3B5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програми(</w:t>
      </w:r>
      <w:r>
        <w:rPr>
          <w:rFonts w:ascii="Times New Roman" w:hAnsi="Times New Roman"/>
          <w:sz w:val="28"/>
          <w:szCs w:val="28"/>
          <w:lang w:val="en-US"/>
        </w:rPr>
        <w:t>showing</w:t>
      </w:r>
      <w:r w:rsidRPr="003B3B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rows</w:t>
      </w:r>
      <w:r w:rsidRPr="003B3B5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4B07950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7CEC6C4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502D7F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PDO('</w:t>
      </w:r>
      <w:proofErr w:type="spellStart"/>
      <w:r>
        <w:rPr>
          <w:rFonts w:ascii="Times New Roman" w:hAnsi="Times New Roman"/>
          <w:sz w:val="28"/>
          <w:szCs w:val="28"/>
        </w:rPr>
        <w:t>mysql:host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localhost;dbname</w:t>
      </w:r>
      <w:proofErr w:type="spellEnd"/>
      <w:r>
        <w:rPr>
          <w:rFonts w:ascii="Times New Roman" w:hAnsi="Times New Roman"/>
          <w:sz w:val="28"/>
          <w:szCs w:val="28"/>
        </w:rPr>
        <w:t>=lab5;charset=utf8', '</w:t>
      </w:r>
      <w:proofErr w:type="spellStart"/>
      <w:r>
        <w:rPr>
          <w:rFonts w:ascii="Times New Roman" w:hAnsi="Times New Roman"/>
          <w:sz w:val="28"/>
          <w:szCs w:val="28"/>
        </w:rPr>
        <w:t>root</w:t>
      </w:r>
      <w:proofErr w:type="spellEnd"/>
      <w:r>
        <w:rPr>
          <w:rFonts w:ascii="Times New Roman" w:hAnsi="Times New Roman"/>
          <w:sz w:val="28"/>
          <w:szCs w:val="28"/>
        </w:rPr>
        <w:t>', '');</w:t>
      </w:r>
    </w:p>
    <w:p w14:paraId="2924792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setAttribute</w:t>
      </w:r>
      <w:proofErr w:type="spellEnd"/>
      <w:r>
        <w:rPr>
          <w:rFonts w:ascii="Times New Roman" w:hAnsi="Times New Roman"/>
          <w:sz w:val="28"/>
          <w:szCs w:val="28"/>
        </w:rPr>
        <w:t>(PDO::ATTR_ERRMODE, PDO::ERRMODE_EXCEPTION);</w:t>
      </w:r>
    </w:p>
    <w:p w14:paraId="77486CC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0824DE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 xml:space="preserve"> = "SELECT * FROM </w:t>
      </w:r>
      <w:proofErr w:type="spellStart"/>
      <w:r>
        <w:rPr>
          <w:rFonts w:ascii="Times New Roman" w:hAnsi="Times New Roman"/>
          <w:sz w:val="28"/>
          <w:szCs w:val="28"/>
        </w:rPr>
        <w:t>products</w:t>
      </w:r>
      <w:proofErr w:type="spellEnd"/>
      <w:r>
        <w:rPr>
          <w:rFonts w:ascii="Times New Roman" w:hAnsi="Times New Roman"/>
          <w:sz w:val="28"/>
          <w:szCs w:val="28"/>
        </w:rPr>
        <w:t>";</w:t>
      </w:r>
    </w:p>
    <w:p w14:paraId="11F2C27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91B80F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2F318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rowCount</w:t>
      </w:r>
      <w:proofErr w:type="spellEnd"/>
      <w:r>
        <w:rPr>
          <w:rFonts w:ascii="Times New Roman" w:hAnsi="Times New Roman"/>
          <w:sz w:val="28"/>
          <w:szCs w:val="28"/>
        </w:rPr>
        <w:t>() &gt; 0) {</w:t>
      </w:r>
    </w:p>
    <w:p w14:paraId="708B47C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foreach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result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2A4C96C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"ID: 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>'] . "&lt;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5741E84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: 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name</w:t>
      </w:r>
      <w:proofErr w:type="spellEnd"/>
      <w:r>
        <w:rPr>
          <w:rFonts w:ascii="Times New Roman" w:hAnsi="Times New Roman"/>
          <w:sz w:val="28"/>
          <w:szCs w:val="28"/>
        </w:rPr>
        <w:t>'] . "&lt;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1679A3C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>: 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cost</w:t>
      </w:r>
      <w:proofErr w:type="spellEnd"/>
      <w:r>
        <w:rPr>
          <w:rFonts w:ascii="Times New Roman" w:hAnsi="Times New Roman"/>
          <w:sz w:val="28"/>
          <w:szCs w:val="28"/>
        </w:rPr>
        <w:t>'] . "&lt;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538D8A1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>: 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kol</w:t>
      </w:r>
      <w:proofErr w:type="spellEnd"/>
      <w:r>
        <w:rPr>
          <w:rFonts w:ascii="Times New Roman" w:hAnsi="Times New Roman"/>
          <w:sz w:val="28"/>
          <w:szCs w:val="28"/>
        </w:rPr>
        <w:t>'] . "&lt;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77F6C0E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>: " .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date</w:t>
      </w:r>
      <w:proofErr w:type="spellEnd"/>
      <w:r>
        <w:rPr>
          <w:rFonts w:ascii="Times New Roman" w:hAnsi="Times New Roman"/>
          <w:sz w:val="28"/>
          <w:szCs w:val="28"/>
        </w:rPr>
        <w:t>'] . "&lt;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505290F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&gt;";</w:t>
      </w:r>
    </w:p>
    <w:p w14:paraId="0A903F1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AD1AD7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else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38F7E8E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"Немає записів у таблиці";</w:t>
      </w:r>
    </w:p>
    <w:p w14:paraId="19AF7EE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CA41D3C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F02854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B3B5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істинг програми</w:t>
      </w:r>
      <w:r w:rsidRPr="003B3B5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try</w:t>
      </w:r>
      <w:r w:rsidRPr="003B3B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catch</w:t>
      </w:r>
      <w:r w:rsidRPr="003B3B5A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5EBFBFA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7D28086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try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</w:p>
    <w:p w14:paraId="03D6A9F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PDO('</w:t>
      </w:r>
      <w:proofErr w:type="spellStart"/>
      <w:r>
        <w:rPr>
          <w:rFonts w:ascii="Times New Roman" w:hAnsi="Times New Roman"/>
          <w:sz w:val="28"/>
          <w:szCs w:val="28"/>
        </w:rPr>
        <w:t>mysql:host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proofErr w:type="spellStart"/>
      <w:r>
        <w:rPr>
          <w:rFonts w:ascii="Times New Roman" w:hAnsi="Times New Roman"/>
          <w:sz w:val="28"/>
          <w:szCs w:val="28"/>
        </w:rPr>
        <w:t>localhost;dbname</w:t>
      </w:r>
      <w:proofErr w:type="spellEnd"/>
      <w:r>
        <w:rPr>
          <w:rFonts w:ascii="Times New Roman" w:hAnsi="Times New Roman"/>
          <w:sz w:val="28"/>
          <w:szCs w:val="28"/>
        </w:rPr>
        <w:t>=lab5;charset=utf8', '</w:t>
      </w:r>
      <w:proofErr w:type="spellStart"/>
      <w:r>
        <w:rPr>
          <w:rFonts w:ascii="Times New Roman" w:hAnsi="Times New Roman"/>
          <w:sz w:val="28"/>
          <w:szCs w:val="28"/>
        </w:rPr>
        <w:t>root</w:t>
      </w:r>
      <w:proofErr w:type="spellEnd"/>
      <w:r>
        <w:rPr>
          <w:rFonts w:ascii="Times New Roman" w:hAnsi="Times New Roman"/>
          <w:sz w:val="28"/>
          <w:szCs w:val="28"/>
        </w:rPr>
        <w:t>', '');</w:t>
      </w:r>
    </w:p>
    <w:p w14:paraId="5D422C4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EA9CD0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setAttribute</w:t>
      </w:r>
      <w:proofErr w:type="spellEnd"/>
      <w:r>
        <w:rPr>
          <w:rFonts w:ascii="Times New Roman" w:hAnsi="Times New Roman"/>
          <w:sz w:val="28"/>
          <w:szCs w:val="28"/>
        </w:rPr>
        <w:t>(PDO::ATTR_ERRMODE, PDO::ERRMODE_EXCEPTION);</w:t>
      </w:r>
    </w:p>
    <w:p w14:paraId="632B5D95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1B2076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pdo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 xml:space="preserve">('SELECT * FROM </w:t>
      </w:r>
      <w:proofErr w:type="spellStart"/>
      <w:r>
        <w:rPr>
          <w:rFonts w:ascii="Times New Roman" w:hAnsi="Times New Roman"/>
          <w:sz w:val="28"/>
          <w:szCs w:val="28"/>
        </w:rPr>
        <w:t>users</w:t>
      </w:r>
      <w:proofErr w:type="spellEnd"/>
      <w:r>
        <w:rPr>
          <w:rFonts w:ascii="Times New Roman" w:hAnsi="Times New Roman"/>
          <w:sz w:val="28"/>
          <w:szCs w:val="28"/>
        </w:rPr>
        <w:t>');</w:t>
      </w:r>
    </w:p>
    <w:p w14:paraId="75D1DD7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stmt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fetch</w:t>
      </w:r>
      <w:proofErr w:type="spellEnd"/>
      <w:r>
        <w:rPr>
          <w:rFonts w:ascii="Times New Roman" w:hAnsi="Times New Roman"/>
          <w:sz w:val="28"/>
          <w:szCs w:val="28"/>
        </w:rPr>
        <w:t>(PDO::FETCH_ASSOC)) {</w:t>
      </w:r>
    </w:p>
    <w:p w14:paraId="0F2923A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row</w:t>
      </w:r>
      <w:proofErr w:type="spellEnd"/>
      <w:r>
        <w:rPr>
          <w:rFonts w:ascii="Times New Roman" w:hAnsi="Times New Roman"/>
          <w:sz w:val="28"/>
          <w:szCs w:val="28"/>
        </w:rPr>
        <w:t>['</w:t>
      </w:r>
      <w:proofErr w:type="spellStart"/>
      <w:r>
        <w:rPr>
          <w:rFonts w:ascii="Times New Roman" w:hAnsi="Times New Roman"/>
          <w:sz w:val="28"/>
          <w:szCs w:val="28"/>
        </w:rPr>
        <w:t>username</w:t>
      </w:r>
      <w:proofErr w:type="spellEnd"/>
      <w:r>
        <w:rPr>
          <w:rFonts w:ascii="Times New Roman" w:hAnsi="Times New Roman"/>
          <w:sz w:val="28"/>
          <w:szCs w:val="28"/>
        </w:rPr>
        <w:t>'] . '&lt;</w:t>
      </w:r>
      <w:proofErr w:type="spellStart"/>
      <w:r>
        <w:rPr>
          <w:rFonts w:ascii="Times New Roman" w:hAnsi="Times New Roman"/>
          <w:sz w:val="28"/>
          <w:szCs w:val="28"/>
        </w:rPr>
        <w:t>br</w:t>
      </w:r>
      <w:proofErr w:type="spellEnd"/>
      <w:r>
        <w:rPr>
          <w:rFonts w:ascii="Times New Roman" w:hAnsi="Times New Roman"/>
          <w:sz w:val="28"/>
          <w:szCs w:val="28"/>
        </w:rPr>
        <w:t>&gt;';</w:t>
      </w:r>
    </w:p>
    <w:p w14:paraId="38496AD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394F4F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486F51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'Підключення до бази даних успішне!';</w:t>
      </w:r>
    </w:p>
    <w:p w14:paraId="3876085E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32BC5C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catch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PDOException</w:t>
      </w:r>
      <w:proofErr w:type="spellEnd"/>
      <w:r>
        <w:rPr>
          <w:rFonts w:ascii="Times New Roman" w:hAnsi="Times New Roman"/>
          <w:sz w:val="28"/>
          <w:szCs w:val="28"/>
        </w:rPr>
        <w:t xml:space="preserve"> $e) {</w:t>
      </w:r>
    </w:p>
    <w:p w14:paraId="614F560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echo</w:t>
      </w:r>
      <w:proofErr w:type="spellEnd"/>
      <w:r>
        <w:rPr>
          <w:rFonts w:ascii="Times New Roman" w:hAnsi="Times New Roman"/>
          <w:sz w:val="28"/>
          <w:szCs w:val="28"/>
        </w:rPr>
        <w:t xml:space="preserve"> 'Помилка підключення до бази даних: ' . $e-&gt;</w:t>
      </w:r>
      <w:proofErr w:type="spellStart"/>
      <w:r>
        <w:rPr>
          <w:rFonts w:ascii="Times New Roman" w:hAnsi="Times New Roman"/>
          <w:sz w:val="28"/>
          <w:szCs w:val="28"/>
        </w:rPr>
        <w:t>getMessage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3BA3681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DCFA4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error_log</w:t>
      </w:r>
      <w:proofErr w:type="spellEnd"/>
      <w:r>
        <w:rPr>
          <w:rFonts w:ascii="Times New Roman" w:hAnsi="Times New Roman"/>
          <w:sz w:val="28"/>
          <w:szCs w:val="28"/>
        </w:rPr>
        <w:t xml:space="preserve">('PDO </w:t>
      </w:r>
      <w:proofErr w:type="spellStart"/>
      <w:r>
        <w:rPr>
          <w:rFonts w:ascii="Times New Roman" w:hAnsi="Times New Roman"/>
          <w:sz w:val="28"/>
          <w:szCs w:val="28"/>
        </w:rPr>
        <w:t>Exception</w:t>
      </w:r>
      <w:proofErr w:type="spellEnd"/>
      <w:r>
        <w:rPr>
          <w:rFonts w:ascii="Times New Roman" w:hAnsi="Times New Roman"/>
          <w:sz w:val="28"/>
          <w:szCs w:val="28"/>
        </w:rPr>
        <w:t>: ' . $e-&gt;</w:t>
      </w:r>
      <w:proofErr w:type="spellStart"/>
      <w:r>
        <w:rPr>
          <w:rFonts w:ascii="Times New Roman" w:hAnsi="Times New Roman"/>
          <w:sz w:val="28"/>
          <w:szCs w:val="28"/>
        </w:rPr>
        <w:t>getMessage</w:t>
      </w:r>
      <w:proofErr w:type="spellEnd"/>
      <w:r>
        <w:rPr>
          <w:rFonts w:ascii="Times New Roman" w:hAnsi="Times New Roman"/>
          <w:sz w:val="28"/>
          <w:szCs w:val="28"/>
        </w:rPr>
        <w:t>(), 3, '/</w:t>
      </w:r>
      <w:proofErr w:type="spellStart"/>
      <w:r>
        <w:rPr>
          <w:rFonts w:ascii="Times New Roman" w:hAnsi="Times New Roman"/>
          <w:sz w:val="28"/>
          <w:szCs w:val="28"/>
        </w:rPr>
        <w:t>var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log</w:t>
      </w:r>
      <w:proofErr w:type="spellEnd"/>
      <w:r>
        <w:rPr>
          <w:rFonts w:ascii="Times New Roman" w:hAnsi="Times New Roman"/>
          <w:sz w:val="28"/>
          <w:szCs w:val="28"/>
        </w:rPr>
        <w:t>/my_errors.log');</w:t>
      </w:r>
    </w:p>
    <w:p w14:paraId="667A009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717533F6" w14:textId="77777777" w:rsidR="00F87751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 програми:</w:t>
      </w:r>
    </w:p>
    <w:p w14:paraId="38574A6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65ADD58F" wp14:editId="58E6B47A">
            <wp:extent cx="3381375" cy="1895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A68AE2" wp14:editId="012ABC6C">
            <wp:extent cx="3533775" cy="2295525"/>
            <wp:effectExtent l="0" t="0" r="952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F8B372D" wp14:editId="7AD09F2C">
            <wp:extent cx="3695700" cy="108585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07760E2" wp14:editId="6ECC885A">
            <wp:extent cx="3057525" cy="1647825"/>
            <wp:effectExtent l="0" t="0" r="9525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797E520" wp14:editId="593DBCFD">
            <wp:extent cx="2590800" cy="600075"/>
            <wp:effectExtent l="0" t="0" r="0" b="9525"/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CED400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4A7B169" w14:textId="77777777" w:rsidR="00F87751" w:rsidRDefault="00F87751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14:paraId="504DBF78" w14:textId="77777777" w:rsidR="00F87751" w:rsidRDefault="00F87751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14:paraId="51B72C85" w14:textId="77777777" w:rsidR="00F87751" w:rsidRDefault="00F87751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14:paraId="7B33C08E" w14:textId="77777777" w:rsidR="00F87751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308810E0" wp14:editId="6EFC287B">
            <wp:extent cx="5724525" cy="2638425"/>
            <wp:effectExtent l="0" t="0" r="9525" b="952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0A6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>
        <w:rPr>
          <w:rFonts w:ascii="Times New Roman" w:hAnsi="Times New Roman"/>
          <w:bCs/>
          <w:sz w:val="28"/>
          <w:szCs w:val="28"/>
        </w:rPr>
        <w:t>):</w:t>
      </w:r>
    </w:p>
    <w:p w14:paraId="3DEF3DA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E1E066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00E7FD6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EF202E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charset</w:t>
      </w:r>
      <w:proofErr w:type="spellEnd"/>
      <w:r>
        <w:rPr>
          <w:rFonts w:ascii="Times New Roman" w:hAnsi="Times New Roman"/>
          <w:bCs/>
          <w:sz w:val="28"/>
          <w:szCs w:val="28"/>
        </w:rPr>
        <w:t>="UTF-8"&gt;</w:t>
      </w:r>
    </w:p>
    <w:p w14:paraId="0567577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893C1A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style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77917D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table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4B93288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width</w:t>
      </w:r>
      <w:proofErr w:type="spellEnd"/>
      <w:r>
        <w:rPr>
          <w:rFonts w:ascii="Times New Roman" w:hAnsi="Times New Roman"/>
          <w:bCs/>
          <w:sz w:val="28"/>
          <w:szCs w:val="28"/>
        </w:rPr>
        <w:t>: 100%;</w:t>
      </w:r>
    </w:p>
    <w:p w14:paraId="6785C19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border-collapse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collapse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115FB65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1FE1DE5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table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371BDA8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border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1px </w:t>
      </w:r>
      <w:proofErr w:type="spellStart"/>
      <w:r>
        <w:rPr>
          <w:rFonts w:ascii="Times New Roman" w:hAnsi="Times New Roman"/>
          <w:bCs/>
          <w:sz w:val="28"/>
          <w:szCs w:val="28"/>
        </w:rPr>
        <w:t>solid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black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429AE02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padding</w:t>
      </w:r>
      <w:proofErr w:type="spellEnd"/>
      <w:r>
        <w:rPr>
          <w:rFonts w:ascii="Times New Roman" w:hAnsi="Times New Roman"/>
          <w:bCs/>
          <w:sz w:val="28"/>
          <w:szCs w:val="28"/>
        </w:rPr>
        <w:t>: 5px;</w:t>
      </w:r>
    </w:p>
    <w:p w14:paraId="4A962F1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text-align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Cs/>
          <w:sz w:val="28"/>
          <w:szCs w:val="28"/>
        </w:rPr>
        <w:t>left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7E98F63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4D2AA80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787CB46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background-color</w:t>
      </w:r>
      <w:proofErr w:type="spellEnd"/>
      <w:r>
        <w:rPr>
          <w:rFonts w:ascii="Times New Roman" w:hAnsi="Times New Roman"/>
          <w:bCs/>
          <w:sz w:val="28"/>
          <w:szCs w:val="28"/>
        </w:rPr>
        <w:t>: #f2f2f2;</w:t>
      </w:r>
    </w:p>
    <w:p w14:paraId="63211B5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0823EA7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bCs/>
          <w:sz w:val="28"/>
          <w:szCs w:val="28"/>
        </w:rPr>
        <w:t>style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4E5F69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531331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B82542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41E2F84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table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B5B26F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2F2988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&gt;ID&lt;/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FD2B29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118FC4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69311F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3246F5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Actions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th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7CF60A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/>
          <w:bCs/>
          <w:sz w:val="28"/>
          <w:szCs w:val="28"/>
        </w:rPr>
        <w:t>tr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9BC960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22D55C5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E43895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2FF8700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68EE709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1E634075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0AC80E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4DAD55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A3680B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47F56CE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2D5F09F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320E503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A279DF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"SELECT * FROM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0CE362E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0A56C3F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DA79D9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num_rows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&gt; 0) {</w:t>
      </w:r>
    </w:p>
    <w:p w14:paraId="6256583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while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fetch_assoc</w:t>
      </w:r>
      <w:proofErr w:type="spellEnd"/>
      <w:r>
        <w:rPr>
          <w:rFonts w:ascii="Times New Roman" w:hAnsi="Times New Roman"/>
          <w:bCs/>
          <w:sz w:val="28"/>
          <w:szCs w:val="28"/>
        </w:rPr>
        <w:t>()) {</w:t>
      </w:r>
    </w:p>
    <w:p w14:paraId="2582269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bCs/>
          <w:sz w:val="28"/>
          <w:szCs w:val="28"/>
        </w:rPr>
        <w:t>tr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0D0E6F8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&gt;".$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"]."&lt;/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7DDA5D1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&gt;".$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"]."&lt;/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3D33537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&gt;".$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"]."&lt;/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7516CB8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&gt;".$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"]."&lt;/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068B1A8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'&lt;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&gt;&lt;a </w:t>
      </w:r>
      <w:proofErr w:type="spellStart"/>
      <w:r>
        <w:rPr>
          <w:rFonts w:ascii="Times New Roman" w:hAnsi="Times New Roman"/>
          <w:bCs/>
          <w:sz w:val="28"/>
          <w:szCs w:val="28"/>
        </w:rPr>
        <w:t>href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edit.php?id</w:t>
      </w:r>
      <w:proofErr w:type="spellEnd"/>
      <w:r>
        <w:rPr>
          <w:rFonts w:ascii="Times New Roman" w:hAnsi="Times New Roman"/>
          <w:bCs/>
          <w:sz w:val="28"/>
          <w:szCs w:val="28"/>
        </w:rPr>
        <w:t>='.$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"].'"&gt;</w:t>
      </w:r>
      <w:proofErr w:type="spellStart"/>
      <w:r>
        <w:rPr>
          <w:rFonts w:ascii="Times New Roman" w:hAnsi="Times New Roman"/>
          <w:bCs/>
          <w:sz w:val="28"/>
          <w:szCs w:val="28"/>
        </w:rPr>
        <w:t>Edit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&lt;/a&gt; | &lt;a </w:t>
      </w:r>
      <w:proofErr w:type="spellStart"/>
      <w:r>
        <w:rPr>
          <w:rFonts w:ascii="Times New Roman" w:hAnsi="Times New Roman"/>
          <w:bCs/>
          <w:sz w:val="28"/>
          <w:szCs w:val="28"/>
        </w:rPr>
        <w:t>href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delete.php?id</w:t>
      </w:r>
      <w:proofErr w:type="spellEnd"/>
      <w:r>
        <w:rPr>
          <w:rFonts w:ascii="Times New Roman" w:hAnsi="Times New Roman"/>
          <w:bCs/>
          <w:sz w:val="28"/>
          <w:szCs w:val="28"/>
        </w:rPr>
        <w:t>='.$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["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"].'" </w:t>
      </w:r>
      <w:proofErr w:type="spellStart"/>
      <w:r>
        <w:rPr>
          <w:rFonts w:ascii="Times New Roman" w:hAnsi="Times New Roman"/>
          <w:bCs/>
          <w:sz w:val="28"/>
          <w:szCs w:val="28"/>
        </w:rPr>
        <w:t>onclick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return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confirm</w:t>
      </w:r>
      <w:proofErr w:type="spellEnd"/>
      <w:r>
        <w:rPr>
          <w:rFonts w:ascii="Times New Roman" w:hAnsi="Times New Roman"/>
          <w:bCs/>
          <w:sz w:val="28"/>
          <w:szCs w:val="28"/>
        </w:rPr>
        <w:t>(\'</w:t>
      </w:r>
      <w:proofErr w:type="spellStart"/>
      <w:r>
        <w:rPr>
          <w:rFonts w:ascii="Times New Roman" w:hAnsi="Times New Roman"/>
          <w:bCs/>
          <w:sz w:val="28"/>
          <w:szCs w:val="28"/>
        </w:rPr>
        <w:t>Are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you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sure</w:t>
      </w:r>
      <w:proofErr w:type="spellEnd"/>
      <w:r>
        <w:rPr>
          <w:rFonts w:ascii="Times New Roman" w:hAnsi="Times New Roman"/>
          <w:bCs/>
          <w:sz w:val="28"/>
          <w:szCs w:val="28"/>
        </w:rPr>
        <w:t>?\')"&gt;</w:t>
      </w:r>
      <w:proofErr w:type="spellStart"/>
      <w:r>
        <w:rPr>
          <w:rFonts w:ascii="Times New Roman" w:hAnsi="Times New Roman"/>
          <w:bCs/>
          <w:sz w:val="28"/>
          <w:szCs w:val="28"/>
        </w:rPr>
        <w:t>Delete</w:t>
      </w:r>
      <w:proofErr w:type="spellEnd"/>
      <w:r>
        <w:rPr>
          <w:rFonts w:ascii="Times New Roman" w:hAnsi="Times New Roman"/>
          <w:bCs/>
          <w:sz w:val="28"/>
          <w:szCs w:val="28"/>
        </w:rPr>
        <w:t>&lt;/a&gt;&lt;/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&gt;';</w:t>
      </w:r>
    </w:p>
    <w:p w14:paraId="2185FCF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"&lt;/</w:t>
      </w:r>
      <w:proofErr w:type="spellStart"/>
      <w:r>
        <w:rPr>
          <w:rFonts w:ascii="Times New Roman" w:hAnsi="Times New Roman"/>
          <w:bCs/>
          <w:sz w:val="28"/>
          <w:szCs w:val="28"/>
        </w:rPr>
        <w:t>tr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2C4691F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2A5A320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613D2D9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</w:t>
      </w:r>
      <w:proofErr w:type="spellStart"/>
      <w:r>
        <w:rPr>
          <w:rFonts w:ascii="Times New Roman" w:hAnsi="Times New Roman"/>
          <w:bCs/>
          <w:sz w:val="28"/>
          <w:szCs w:val="28"/>
        </w:rPr>
        <w:t>tr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colspan</w:t>
      </w:r>
      <w:proofErr w:type="spellEnd"/>
      <w:r>
        <w:rPr>
          <w:rFonts w:ascii="Times New Roman" w:hAnsi="Times New Roman"/>
          <w:bCs/>
          <w:sz w:val="28"/>
          <w:szCs w:val="28"/>
        </w:rPr>
        <w:t>='5'&gt;</w:t>
      </w:r>
      <w:proofErr w:type="spellStart"/>
      <w:r>
        <w:rPr>
          <w:rFonts w:ascii="Times New Roman" w:hAnsi="Times New Roman"/>
          <w:bCs/>
          <w:sz w:val="28"/>
          <w:szCs w:val="28"/>
        </w:rPr>
        <w:t>No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found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td</w:t>
      </w:r>
      <w:proofErr w:type="spellEnd"/>
      <w:r>
        <w:rPr>
          <w:rFonts w:ascii="Times New Roman" w:hAnsi="Times New Roman"/>
          <w:bCs/>
          <w:sz w:val="28"/>
          <w:szCs w:val="28"/>
        </w:rPr>
        <w:t>&gt;&lt;/</w:t>
      </w:r>
      <w:proofErr w:type="spellStart"/>
      <w:r>
        <w:rPr>
          <w:rFonts w:ascii="Times New Roman" w:hAnsi="Times New Roman"/>
          <w:bCs/>
          <w:sz w:val="28"/>
          <w:szCs w:val="28"/>
        </w:rPr>
        <w:t>tr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030A38B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3A2FB0C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529DC7B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?&gt;</w:t>
      </w:r>
    </w:p>
    <w:p w14:paraId="0A04A1C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table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EBE723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B312AB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&lt;a </w:t>
      </w:r>
      <w:proofErr w:type="spellStart"/>
      <w:r>
        <w:rPr>
          <w:rFonts w:ascii="Times New Roman" w:hAnsi="Times New Roman"/>
          <w:bCs/>
          <w:sz w:val="28"/>
          <w:szCs w:val="28"/>
        </w:rPr>
        <w:t>href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add_employee.php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>&lt;/a&gt;</w:t>
      </w:r>
    </w:p>
    <w:p w14:paraId="4840438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46BBA2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3D267A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9DE5B1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delete</w:t>
      </w:r>
      <w:r>
        <w:rPr>
          <w:rFonts w:ascii="Times New Roman" w:hAnsi="Times New Roman"/>
          <w:bCs/>
          <w:sz w:val="28"/>
          <w:szCs w:val="28"/>
        </w:rPr>
        <w:t>):</w:t>
      </w:r>
    </w:p>
    <w:p w14:paraId="32584AE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003E74C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7713EA7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521692B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4707B3F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0D903F7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DF49D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1E208AE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7CC88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0B26E23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DC1A17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85C164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CF05D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employee_id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($_GET['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042012D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D7EFCF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"DELETE FROM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employee_id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BBAB70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50BEBE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 === TRUE) {</w:t>
      </w:r>
    </w:p>
    <w:p w14:paraId="6565892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deleted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successfully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034AA83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6223BE5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deleting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record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1049D53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7B85860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C72CB3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6AEA40A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7BF8B2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edit</w:t>
      </w:r>
      <w:r>
        <w:rPr>
          <w:rFonts w:ascii="Times New Roman" w:hAnsi="Times New Roman"/>
          <w:bCs/>
          <w:sz w:val="28"/>
          <w:szCs w:val="28"/>
        </w:rPr>
        <w:t>):</w:t>
      </w:r>
    </w:p>
    <w:p w14:paraId="4A49550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A4F671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5333127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957ED6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charset</w:t>
      </w:r>
      <w:proofErr w:type="spellEnd"/>
      <w:r>
        <w:rPr>
          <w:rFonts w:ascii="Times New Roman" w:hAnsi="Times New Roman"/>
          <w:bCs/>
          <w:sz w:val="28"/>
          <w:szCs w:val="28"/>
        </w:rPr>
        <w:t>="UTF-8"&gt;</w:t>
      </w:r>
    </w:p>
    <w:p w14:paraId="6D3AFBD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Edit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ADBE07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03DFC3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502519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Edit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5500750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0D976F3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059204E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4DD37BD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4542EA7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33294DF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29FDC4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9D3A0A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6C744B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45A3173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1CBE557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4CE0E6A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AFD989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employee_id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$_GET['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1DD4BA3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"SELECT * FROM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employee_id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04F8C18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624061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0AA23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num_rows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&gt; 0) {</w:t>
      </w:r>
    </w:p>
    <w:p w14:paraId="15FD9CC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result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fetch_assoc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D7449B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313DFAD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not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found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31CD6E9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exit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31175D5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6864699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?&gt;</w:t>
      </w:r>
    </w:p>
    <w:p w14:paraId="6F34567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5E525E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action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update_employee.php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02EC350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hidden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="&lt;?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']; ?&gt;"&gt;</w:t>
      </w:r>
    </w:p>
    <w:p w14:paraId="3ABB687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2A49BE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="&lt;?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']; ?&gt;"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FFD5CC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5DE490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="&lt;?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']; ?&gt;"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BA3F3C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BCCAEC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="&lt;?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bCs/>
          <w:sz w:val="28"/>
          <w:szCs w:val="28"/>
        </w:rPr>
        <w:t>row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']; ?&gt;"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658ED4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Update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5C932AA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4D870E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E6F5F9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1B4489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C512C3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r>
        <w:rPr>
          <w:rFonts w:ascii="Times New Roman" w:hAnsi="Times New Roman"/>
          <w:bCs/>
          <w:sz w:val="28"/>
          <w:szCs w:val="28"/>
          <w:lang w:val="en-US"/>
        </w:rPr>
        <w:t>statistics</w:t>
      </w:r>
      <w:r>
        <w:rPr>
          <w:rFonts w:ascii="Times New Roman" w:hAnsi="Times New Roman"/>
          <w:bCs/>
          <w:sz w:val="28"/>
          <w:szCs w:val="28"/>
        </w:rPr>
        <w:t>):</w:t>
      </w:r>
    </w:p>
    <w:p w14:paraId="711AC4C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AFCBF7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3D4B288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75DADA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charset</w:t>
      </w:r>
      <w:proofErr w:type="spellEnd"/>
      <w:r>
        <w:rPr>
          <w:rFonts w:ascii="Times New Roman" w:hAnsi="Times New Roman"/>
          <w:bCs/>
          <w:sz w:val="28"/>
          <w:szCs w:val="28"/>
        </w:rPr>
        <w:t>="UTF-8"&gt;</w:t>
      </w:r>
    </w:p>
    <w:p w14:paraId="2FDB18B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Statistics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34FD77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908849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6D3180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Statistics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2B4CC0F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A93C56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5209F6E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3521C5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0160B5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48BD413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1F7B176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03D5DA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D3F837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A399B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674BE1E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52578F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699F4C3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F3CA13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sql_avg_salary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"SELECT AVG(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) AS </w:t>
      </w:r>
      <w:proofErr w:type="spellStart"/>
      <w:r>
        <w:rPr>
          <w:rFonts w:ascii="Times New Roman" w:hAnsi="Times New Roman"/>
          <w:bCs/>
          <w:sz w:val="28"/>
          <w:szCs w:val="28"/>
        </w:rPr>
        <w:t>avg_salary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FROM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7400B74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result_avg_salary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sql_avg_salary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A832C60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54A512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result_avg_salary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num_rows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&gt; 0) {</w:t>
      </w:r>
    </w:p>
    <w:p w14:paraId="3F17ABF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row_avg_salary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result_avg_salary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fetch_assoc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0A2E07E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bCs/>
          <w:sz w:val="28"/>
          <w:szCs w:val="28"/>
        </w:rPr>
        <w:t>average_salary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row_avg_salary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avg_salary</w:t>
      </w:r>
      <w:proofErr w:type="spellEnd"/>
      <w:r>
        <w:rPr>
          <w:rFonts w:ascii="Times New Roman" w:hAnsi="Times New Roman"/>
          <w:bCs/>
          <w:sz w:val="28"/>
          <w:szCs w:val="28"/>
        </w:rPr>
        <w:t>'];</w:t>
      </w:r>
    </w:p>
    <w:p w14:paraId="22F2714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"&lt;p&gt;</w:t>
      </w:r>
      <w:proofErr w:type="spellStart"/>
      <w:r>
        <w:rPr>
          <w:rFonts w:ascii="Times New Roman" w:hAnsi="Times New Roman"/>
          <w:bCs/>
          <w:sz w:val="28"/>
          <w:szCs w:val="28"/>
        </w:rPr>
        <w:t>Average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$" . </w:t>
      </w:r>
      <w:proofErr w:type="spellStart"/>
      <w:r>
        <w:rPr>
          <w:rFonts w:ascii="Times New Roman" w:hAnsi="Times New Roman"/>
          <w:bCs/>
          <w:sz w:val="28"/>
          <w:szCs w:val="28"/>
        </w:rPr>
        <w:t>number_format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average_salary</w:t>
      </w:r>
      <w:proofErr w:type="spellEnd"/>
      <w:r>
        <w:rPr>
          <w:rFonts w:ascii="Times New Roman" w:hAnsi="Times New Roman"/>
          <w:bCs/>
          <w:sz w:val="28"/>
          <w:szCs w:val="28"/>
        </w:rPr>
        <w:t>, 2) . "&lt;/p&gt;";</w:t>
      </w:r>
    </w:p>
    <w:p w14:paraId="49F07F6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2A540DE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No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found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75A6F47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20FD825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87E79C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// </w:t>
      </w:r>
      <w:proofErr w:type="spellStart"/>
      <w:r>
        <w:rPr>
          <w:rFonts w:ascii="Times New Roman" w:hAnsi="Times New Roman"/>
          <w:bCs/>
          <w:sz w:val="28"/>
          <w:szCs w:val="28"/>
        </w:rPr>
        <w:t>Calculate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count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by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</w:p>
    <w:p w14:paraId="6711D0C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"SELECT 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COUNT(*) AS </w:t>
      </w:r>
      <w:proofErr w:type="spellStart"/>
      <w:r>
        <w:rPr>
          <w:rFonts w:ascii="Times New Roman" w:hAnsi="Times New Roman"/>
          <w:bCs/>
          <w:sz w:val="28"/>
          <w:szCs w:val="28"/>
        </w:rPr>
        <w:t>count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FROM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GROUP BY 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31826EA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result_count_positions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3DCD8A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A6FAD5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result_count_positions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num_rows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&gt; 0) {</w:t>
      </w:r>
    </w:p>
    <w:p w14:paraId="295AEC5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"&lt;h3&gt;</w:t>
      </w:r>
      <w:proofErr w:type="spellStart"/>
      <w:r>
        <w:rPr>
          <w:rFonts w:ascii="Times New Roman" w:hAnsi="Times New Roman"/>
          <w:bCs/>
          <w:sz w:val="28"/>
          <w:szCs w:val="28"/>
        </w:rPr>
        <w:t>Number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of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by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:&lt;/h3&gt;";</w:t>
      </w:r>
    </w:p>
    <w:p w14:paraId="202A269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while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row_count_positions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result_count_positions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fetch_assoc</w:t>
      </w:r>
      <w:proofErr w:type="spellEnd"/>
      <w:r>
        <w:rPr>
          <w:rFonts w:ascii="Times New Roman" w:hAnsi="Times New Roman"/>
          <w:bCs/>
          <w:sz w:val="28"/>
          <w:szCs w:val="28"/>
        </w:rPr>
        <w:t>()) {</w:t>
      </w:r>
    </w:p>
    <w:p w14:paraId="0C1840C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"&lt;li&gt;" . $</w:t>
      </w:r>
      <w:proofErr w:type="spellStart"/>
      <w:r>
        <w:rPr>
          <w:rFonts w:ascii="Times New Roman" w:hAnsi="Times New Roman"/>
          <w:bCs/>
          <w:sz w:val="28"/>
          <w:szCs w:val="28"/>
        </w:rPr>
        <w:t>row_count_positions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'] . ": " . $</w:t>
      </w:r>
      <w:proofErr w:type="spellStart"/>
      <w:r>
        <w:rPr>
          <w:rFonts w:ascii="Times New Roman" w:hAnsi="Times New Roman"/>
          <w:bCs/>
          <w:sz w:val="28"/>
          <w:szCs w:val="28"/>
        </w:rPr>
        <w:t>row_count_positions</w:t>
      </w:r>
      <w:proofErr w:type="spellEnd"/>
      <w:r>
        <w:rPr>
          <w:rFonts w:ascii="Times New Roman" w:hAnsi="Times New Roman"/>
          <w:bCs/>
          <w:sz w:val="28"/>
          <w:szCs w:val="28"/>
        </w:rPr>
        <w:t>['</w:t>
      </w:r>
      <w:proofErr w:type="spellStart"/>
      <w:r>
        <w:rPr>
          <w:rFonts w:ascii="Times New Roman" w:hAnsi="Times New Roman"/>
          <w:bCs/>
          <w:sz w:val="28"/>
          <w:szCs w:val="28"/>
        </w:rPr>
        <w:t>count</w:t>
      </w:r>
      <w:proofErr w:type="spellEnd"/>
      <w:r>
        <w:rPr>
          <w:rFonts w:ascii="Times New Roman" w:hAnsi="Times New Roman"/>
          <w:bCs/>
          <w:sz w:val="28"/>
          <w:szCs w:val="28"/>
        </w:rPr>
        <w:t>'] . "&lt;/li&gt;";</w:t>
      </w:r>
    </w:p>
    <w:p w14:paraId="197A1A2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}</w:t>
      </w:r>
    </w:p>
    <w:p w14:paraId="7C49969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"&lt;/</w:t>
      </w:r>
      <w:proofErr w:type="spellStart"/>
      <w:r>
        <w:rPr>
          <w:rFonts w:ascii="Times New Roman" w:hAnsi="Times New Roman"/>
          <w:bCs/>
          <w:sz w:val="28"/>
          <w:szCs w:val="28"/>
        </w:rPr>
        <w:t>ul</w:t>
      </w:r>
      <w:proofErr w:type="spellEnd"/>
      <w:r>
        <w:rPr>
          <w:rFonts w:ascii="Times New Roman" w:hAnsi="Times New Roman"/>
          <w:bCs/>
          <w:sz w:val="28"/>
          <w:szCs w:val="28"/>
        </w:rPr>
        <w:t>&gt;";</w:t>
      </w:r>
    </w:p>
    <w:p w14:paraId="2E24067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3717C4D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No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found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25E730E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14B6AED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551E69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2208A05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?&gt;</w:t>
      </w:r>
    </w:p>
    <w:p w14:paraId="3FFC609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011FD5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D30917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B49C8D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add_employee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48ABB46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E35BA3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lang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en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6E36FE5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EC9432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meta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charset</w:t>
      </w:r>
      <w:proofErr w:type="spellEnd"/>
      <w:r>
        <w:rPr>
          <w:rFonts w:ascii="Times New Roman" w:hAnsi="Times New Roman"/>
          <w:bCs/>
          <w:sz w:val="28"/>
          <w:szCs w:val="28"/>
        </w:rPr>
        <w:t>="UTF-8"&gt;</w:t>
      </w:r>
    </w:p>
    <w:p w14:paraId="1A22E5E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  <w:proofErr w:type="spellStart"/>
      <w:r>
        <w:rPr>
          <w:rFonts w:ascii="Times New Roman" w:hAnsi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title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47DA662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head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08D7F1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6F528E6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&lt;h2&gt;</w:t>
      </w:r>
      <w:proofErr w:type="spellStart"/>
      <w:r>
        <w:rPr>
          <w:rFonts w:ascii="Times New Roman" w:hAnsi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>&lt;/h2&gt;</w:t>
      </w:r>
    </w:p>
    <w:p w14:paraId="4D2D932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action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insert_employee.php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method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post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68723C1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17930A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214C43C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05D0B2E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26B770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for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:&lt;/</w:t>
      </w:r>
      <w:proofErr w:type="spellStart"/>
      <w:r>
        <w:rPr>
          <w:rFonts w:ascii="Times New Roman" w:hAnsi="Times New Roman"/>
          <w:bCs/>
          <w:sz w:val="28"/>
          <w:szCs w:val="28"/>
        </w:rPr>
        <w:t>label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FC257D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required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3DAFD05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/>
          <w:bCs/>
          <w:sz w:val="28"/>
          <w:szCs w:val="28"/>
        </w:rPr>
        <w:t>input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type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submit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" </w:t>
      </w:r>
      <w:proofErr w:type="spellStart"/>
      <w:r>
        <w:rPr>
          <w:rFonts w:ascii="Times New Roman" w:hAnsi="Times New Roman"/>
          <w:bCs/>
          <w:sz w:val="28"/>
          <w:szCs w:val="28"/>
        </w:rPr>
        <w:t>value</w:t>
      </w:r>
      <w:proofErr w:type="spellEnd"/>
      <w:r>
        <w:rPr>
          <w:rFonts w:ascii="Times New Roman" w:hAnsi="Times New Roman"/>
          <w:bCs/>
          <w:sz w:val="28"/>
          <w:szCs w:val="28"/>
        </w:rPr>
        <w:t>="</w:t>
      </w:r>
      <w:proofErr w:type="spellStart"/>
      <w:r>
        <w:rPr>
          <w:rFonts w:ascii="Times New Roman" w:hAnsi="Times New Roman"/>
          <w:bCs/>
          <w:sz w:val="28"/>
          <w:szCs w:val="28"/>
        </w:rPr>
        <w:t>Add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>"&gt;</w:t>
      </w:r>
    </w:p>
    <w:p w14:paraId="1CD79E6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form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16E57DC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body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7D16643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</w:t>
      </w:r>
      <w:proofErr w:type="spellStart"/>
      <w:r>
        <w:rPr>
          <w:rFonts w:ascii="Times New Roman" w:hAnsi="Times New Roman"/>
          <w:bCs/>
          <w:sz w:val="28"/>
          <w:szCs w:val="28"/>
        </w:rPr>
        <w:t>html</w:t>
      </w:r>
      <w:proofErr w:type="spellEnd"/>
      <w:r>
        <w:rPr>
          <w:rFonts w:ascii="Times New Roman" w:hAnsi="Times New Roman"/>
          <w:bCs/>
          <w:sz w:val="28"/>
          <w:szCs w:val="28"/>
        </w:rPr>
        <w:t>&gt;</w:t>
      </w:r>
    </w:p>
    <w:p w14:paraId="5F0FDC5C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E85A6C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update_employee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685C666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3BD1612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A88BF9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1B2A634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442EDAA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5487264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FD4B4C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7E27421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31EDDA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122AD24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0FD08EA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4EFD9FB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2E523C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($_POST['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5B9A12C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($_POST['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40D06BB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($_POST['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16C1F1A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($_POST['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29604BC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E48601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"UPDATE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SET 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', 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='$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' WHERE 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=$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99B5F25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9DF3F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 === TRUE) {</w:t>
      </w:r>
    </w:p>
    <w:p w14:paraId="2EA54FA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updated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successfully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16ED9C5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3493E4A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updating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record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28B7270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1561A51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E064F5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331FD35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6FAA22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Лістинг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insert_employee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382C19F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&lt;?</w:t>
      </w:r>
      <w:proofErr w:type="spellStart"/>
      <w:r>
        <w:rPr>
          <w:rFonts w:ascii="Times New Roman" w:hAnsi="Times New Roman"/>
          <w:bCs/>
          <w:sz w:val="28"/>
          <w:szCs w:val="28"/>
        </w:rPr>
        <w:t>php</w:t>
      </w:r>
      <w:proofErr w:type="spellEnd"/>
    </w:p>
    <w:p w14:paraId="0EEE255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localhost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611ACB4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root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5BF437E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"";</w:t>
      </w:r>
    </w:p>
    <w:p w14:paraId="4310A69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70D34E8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579B92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bCs/>
          <w:sz w:val="28"/>
          <w:szCs w:val="28"/>
        </w:rPr>
        <w:t>new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mysqli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servername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username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password</w:t>
      </w:r>
      <w:proofErr w:type="spellEnd"/>
      <w:r>
        <w:rPr>
          <w:rFonts w:ascii="Times New Roman" w:hAnsi="Times New Roman"/>
          <w:bCs/>
          <w:sz w:val="28"/>
          <w:szCs w:val="28"/>
        </w:rPr>
        <w:t>, $</w:t>
      </w:r>
      <w:proofErr w:type="spellStart"/>
      <w:r>
        <w:rPr>
          <w:rFonts w:ascii="Times New Roman" w:hAnsi="Times New Roman"/>
          <w:bCs/>
          <w:sz w:val="28"/>
          <w:szCs w:val="28"/>
        </w:rPr>
        <w:t>dbname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59C050D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1EA8CA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 {</w:t>
      </w:r>
    </w:p>
    <w:p w14:paraId="5E225A6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die</w:t>
      </w:r>
      <w:proofErr w:type="spellEnd"/>
      <w:r>
        <w:rPr>
          <w:rFonts w:ascii="Times New Roman" w:hAnsi="Times New Roman"/>
          <w:bCs/>
          <w:sz w:val="28"/>
          <w:szCs w:val="28"/>
        </w:rPr>
        <w:t>("</w:t>
      </w:r>
      <w:proofErr w:type="spellStart"/>
      <w:r>
        <w:rPr>
          <w:rFonts w:ascii="Times New Roman" w:hAnsi="Times New Roman"/>
          <w:bCs/>
          <w:sz w:val="28"/>
          <w:szCs w:val="28"/>
        </w:rPr>
        <w:t>Connection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failed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connect_error</w:t>
      </w:r>
      <w:proofErr w:type="spellEnd"/>
      <w:r>
        <w:rPr>
          <w:rFonts w:ascii="Times New Roman" w:hAnsi="Times New Roman"/>
          <w:bCs/>
          <w:sz w:val="28"/>
          <w:szCs w:val="28"/>
        </w:rPr>
        <w:t>);</w:t>
      </w:r>
    </w:p>
    <w:p w14:paraId="66F3E22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539161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A1060B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($_POST['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115B44D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($_POST['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756BD4D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real_escape_string</w:t>
      </w:r>
      <w:proofErr w:type="spellEnd"/>
      <w:r>
        <w:rPr>
          <w:rFonts w:ascii="Times New Roman" w:hAnsi="Times New Roman"/>
          <w:bCs/>
          <w:sz w:val="28"/>
          <w:szCs w:val="28"/>
        </w:rPr>
        <w:t>($_POST['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']);</w:t>
      </w:r>
    </w:p>
    <w:p w14:paraId="44D086C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ECE8DB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"INSERT INTO 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) VALUES ('$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', '$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', '$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')";</w:t>
      </w:r>
    </w:p>
    <w:p w14:paraId="251FFCD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73305D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if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/>
          <w:bCs/>
          <w:sz w:val="28"/>
          <w:szCs w:val="28"/>
        </w:rPr>
        <w:t>($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>) === TRUE) {</w:t>
      </w:r>
    </w:p>
    <w:p w14:paraId="5B73E51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Employee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added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successfully</w:t>
      </w:r>
      <w:proofErr w:type="spellEnd"/>
      <w:r>
        <w:rPr>
          <w:rFonts w:ascii="Times New Roman" w:hAnsi="Times New Roman"/>
          <w:bCs/>
          <w:sz w:val="28"/>
          <w:szCs w:val="28"/>
        </w:rPr>
        <w:t>";</w:t>
      </w:r>
    </w:p>
    <w:p w14:paraId="08298BD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bCs/>
          <w:sz w:val="28"/>
          <w:szCs w:val="28"/>
        </w:rPr>
        <w:t>else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{</w:t>
      </w:r>
    </w:p>
    <w:p w14:paraId="3CE665B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bCs/>
          <w:sz w:val="28"/>
          <w:szCs w:val="28"/>
        </w:rPr>
        <w:t>echo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"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: " . $</w:t>
      </w:r>
      <w:proofErr w:type="spellStart"/>
      <w:r>
        <w:rPr>
          <w:rFonts w:ascii="Times New Roman" w:hAnsi="Times New Roman"/>
          <w:bCs/>
          <w:sz w:val="28"/>
          <w:szCs w:val="28"/>
        </w:rPr>
        <w:t>sql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. "&lt;</w:t>
      </w:r>
      <w:proofErr w:type="spellStart"/>
      <w:r>
        <w:rPr>
          <w:rFonts w:ascii="Times New Roman" w:hAnsi="Times New Roman"/>
          <w:bCs/>
          <w:sz w:val="28"/>
          <w:szCs w:val="28"/>
        </w:rPr>
        <w:t>br</w:t>
      </w:r>
      <w:proofErr w:type="spellEnd"/>
      <w:r>
        <w:rPr>
          <w:rFonts w:ascii="Times New Roman" w:hAnsi="Times New Roman"/>
          <w:bCs/>
          <w:sz w:val="28"/>
          <w:szCs w:val="28"/>
        </w:rPr>
        <w:t>&gt;" . 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error</w:t>
      </w:r>
      <w:proofErr w:type="spellEnd"/>
      <w:r>
        <w:rPr>
          <w:rFonts w:ascii="Times New Roman" w:hAnsi="Times New Roman"/>
          <w:bCs/>
          <w:sz w:val="28"/>
          <w:szCs w:val="28"/>
        </w:rPr>
        <w:t>;</w:t>
      </w:r>
    </w:p>
    <w:p w14:paraId="6DD8D03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}</w:t>
      </w:r>
    </w:p>
    <w:p w14:paraId="31B859F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8605B5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$</w:t>
      </w:r>
      <w:proofErr w:type="spellStart"/>
      <w:r>
        <w:rPr>
          <w:rFonts w:ascii="Times New Roman" w:hAnsi="Times New Roman"/>
          <w:bCs/>
          <w:sz w:val="28"/>
          <w:szCs w:val="28"/>
        </w:rPr>
        <w:t>conn</w:t>
      </w:r>
      <w:proofErr w:type="spellEnd"/>
      <w:r>
        <w:rPr>
          <w:rFonts w:ascii="Times New Roman" w:hAnsi="Times New Roman"/>
          <w:bCs/>
          <w:sz w:val="28"/>
          <w:szCs w:val="28"/>
        </w:rPr>
        <w:t>-&gt;</w:t>
      </w:r>
      <w:proofErr w:type="spellStart"/>
      <w:r>
        <w:rPr>
          <w:rFonts w:ascii="Times New Roman" w:hAnsi="Times New Roman"/>
          <w:bCs/>
          <w:sz w:val="28"/>
          <w:szCs w:val="28"/>
        </w:rPr>
        <w:t>close</w:t>
      </w:r>
      <w:proofErr w:type="spellEnd"/>
      <w:r>
        <w:rPr>
          <w:rFonts w:ascii="Times New Roman" w:hAnsi="Times New Roman"/>
          <w:bCs/>
          <w:sz w:val="28"/>
          <w:szCs w:val="28"/>
        </w:rPr>
        <w:t>();</w:t>
      </w:r>
    </w:p>
    <w:p w14:paraId="739C965B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941100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010B6D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Лістинг програми(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employee.sql</w:t>
      </w:r>
      <w:proofErr w:type="spellEnd"/>
      <w:r>
        <w:rPr>
          <w:rFonts w:ascii="Times New Roman" w:hAnsi="Times New Roman"/>
          <w:bCs/>
          <w:sz w:val="28"/>
          <w:szCs w:val="28"/>
        </w:rPr>
        <w:t>):</w:t>
      </w:r>
    </w:p>
    <w:p w14:paraId="0C42DE8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-- </w:t>
      </w:r>
      <w:proofErr w:type="spellStart"/>
      <w:r>
        <w:rPr>
          <w:rFonts w:ascii="Times New Roman" w:hAnsi="Times New Roman"/>
          <w:bCs/>
          <w:sz w:val="28"/>
          <w:szCs w:val="28"/>
        </w:rPr>
        <w:t>phpMyAdmin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SQL </w:t>
      </w:r>
      <w:proofErr w:type="spellStart"/>
      <w:r>
        <w:rPr>
          <w:rFonts w:ascii="Times New Roman" w:hAnsi="Times New Roman"/>
          <w:bCs/>
          <w:sz w:val="28"/>
          <w:szCs w:val="28"/>
        </w:rPr>
        <w:t>Dump</w:t>
      </w:r>
      <w:proofErr w:type="spellEnd"/>
    </w:p>
    <w:p w14:paraId="7C5E9529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-- </w:t>
      </w:r>
      <w:proofErr w:type="spellStart"/>
      <w:r>
        <w:rPr>
          <w:rFonts w:ascii="Times New Roman" w:hAnsi="Times New Roman"/>
          <w:bCs/>
          <w:sz w:val="28"/>
          <w:szCs w:val="28"/>
        </w:rPr>
        <w:t>version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5.2.1</w:t>
      </w:r>
    </w:p>
    <w:p w14:paraId="538D3CB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 https://www.phpmyadmin.net/</w:t>
      </w:r>
    </w:p>
    <w:p w14:paraId="6C5FAF1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</w:t>
      </w:r>
    </w:p>
    <w:p w14:paraId="2DCC16EA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-- </w:t>
      </w:r>
      <w:proofErr w:type="spellStart"/>
      <w:r>
        <w:rPr>
          <w:rFonts w:ascii="Times New Roman" w:hAnsi="Times New Roman"/>
          <w:bCs/>
          <w:sz w:val="28"/>
          <w:szCs w:val="28"/>
        </w:rPr>
        <w:t>Хост</w:t>
      </w:r>
      <w:proofErr w:type="spellEnd"/>
      <w:r>
        <w:rPr>
          <w:rFonts w:ascii="Times New Roman" w:hAnsi="Times New Roman"/>
          <w:bCs/>
          <w:sz w:val="28"/>
          <w:szCs w:val="28"/>
        </w:rPr>
        <w:t>: 127.0.0.1:3306</w:t>
      </w:r>
    </w:p>
    <w:p w14:paraId="0997CCAD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-- Час створення: </w:t>
      </w:r>
      <w:proofErr w:type="spellStart"/>
      <w:r>
        <w:rPr>
          <w:rFonts w:ascii="Times New Roman" w:hAnsi="Times New Roman"/>
          <w:bCs/>
          <w:sz w:val="28"/>
          <w:szCs w:val="28"/>
        </w:rPr>
        <w:t>Чрв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16 2024 р., 13:29</w:t>
      </w:r>
    </w:p>
    <w:p w14:paraId="1F93CF22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 Версія сервера: 8.2.0</w:t>
      </w:r>
    </w:p>
    <w:p w14:paraId="047E0D5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 Версія PHP: 8.2.13</w:t>
      </w:r>
    </w:p>
    <w:p w14:paraId="72D3839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76C641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SET SQL_MODE = "NO_AUTO_VALUE_ON_ZERO";</w:t>
      </w:r>
    </w:p>
    <w:p w14:paraId="54499D2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START TRANSACTION;</w:t>
      </w:r>
    </w:p>
    <w:p w14:paraId="271EBB3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SET </w:t>
      </w:r>
      <w:proofErr w:type="spellStart"/>
      <w:r>
        <w:rPr>
          <w:rFonts w:ascii="Times New Roman" w:hAnsi="Times New Roman"/>
          <w:bCs/>
          <w:sz w:val="28"/>
          <w:szCs w:val="28"/>
        </w:rPr>
        <w:t>time_zone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= "+00:00";</w:t>
      </w:r>
    </w:p>
    <w:p w14:paraId="6101AD0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857191E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06B633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/*!40101 SET @OLD_CHARACTER_SET_CLIENT=@@CHARACTER_SET_CLIENT */;</w:t>
      </w:r>
    </w:p>
    <w:p w14:paraId="12CB4F7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/*!40101 SET @OLD_CHARACTER_SET_RESULTS=@@CHARACTER_SET_RESULTS */;</w:t>
      </w:r>
    </w:p>
    <w:p w14:paraId="1CB3569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/*!40101 SET @OLD_COLLATION_CONNECTION=@@COLLATION_CONNECTION */;</w:t>
      </w:r>
    </w:p>
    <w:p w14:paraId="270D2BE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/*!40101 SET NAMES utf8mb4 */;</w:t>
      </w:r>
    </w:p>
    <w:p w14:paraId="3F5A295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0F0C21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</w:t>
      </w:r>
    </w:p>
    <w:p w14:paraId="2F523A1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 База даних: `</w:t>
      </w:r>
      <w:proofErr w:type="spellStart"/>
      <w:r>
        <w:rPr>
          <w:rFonts w:ascii="Times New Roman" w:hAnsi="Times New Roman"/>
          <w:bCs/>
          <w:sz w:val="28"/>
          <w:szCs w:val="28"/>
        </w:rPr>
        <w:t>company_db</w:t>
      </w:r>
      <w:proofErr w:type="spellEnd"/>
      <w:r>
        <w:rPr>
          <w:rFonts w:ascii="Times New Roman" w:hAnsi="Times New Roman"/>
          <w:bCs/>
          <w:sz w:val="28"/>
          <w:szCs w:val="28"/>
        </w:rPr>
        <w:t>`</w:t>
      </w:r>
    </w:p>
    <w:p w14:paraId="008AEFAE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</w:t>
      </w:r>
    </w:p>
    <w:p w14:paraId="6D19A017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B1F8B8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 --------------------------------------------------------</w:t>
      </w:r>
    </w:p>
    <w:p w14:paraId="5439914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87A16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</w:t>
      </w:r>
    </w:p>
    <w:p w14:paraId="51476D8B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 Структура таблиці `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`</w:t>
      </w:r>
    </w:p>
    <w:p w14:paraId="3C423CC5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</w:t>
      </w:r>
    </w:p>
    <w:p w14:paraId="5422322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EABAD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DROP TABLE IF EXISTS `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`;</w:t>
      </w:r>
    </w:p>
    <w:p w14:paraId="4E0DA3B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CREATE TABLE IF NOT EXISTS `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` (</w:t>
      </w:r>
    </w:p>
    <w:p w14:paraId="7C4D86E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`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` </w:t>
      </w:r>
      <w:proofErr w:type="spellStart"/>
      <w:r>
        <w:rPr>
          <w:rFonts w:ascii="Times New Roman" w:hAnsi="Times New Roman"/>
          <w:bCs/>
          <w:sz w:val="28"/>
          <w:szCs w:val="28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NOT NULL AUTO_INCREMENT,</w:t>
      </w:r>
    </w:p>
    <w:p w14:paraId="453C4DD0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`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` </w:t>
      </w:r>
      <w:proofErr w:type="spellStart"/>
      <w:r>
        <w:rPr>
          <w:rFonts w:ascii="Times New Roman" w:hAnsi="Times New Roman"/>
          <w:bCs/>
          <w:sz w:val="28"/>
          <w:szCs w:val="28"/>
        </w:rPr>
        <w:t>varchar</w:t>
      </w:r>
      <w:proofErr w:type="spellEnd"/>
      <w:r>
        <w:rPr>
          <w:rFonts w:ascii="Times New Roman" w:hAnsi="Times New Roman"/>
          <w:bCs/>
          <w:sz w:val="28"/>
          <w:szCs w:val="28"/>
        </w:rPr>
        <w:t>(100) DEFAULT NULL,</w:t>
      </w:r>
    </w:p>
    <w:p w14:paraId="358209F1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`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` </w:t>
      </w:r>
      <w:proofErr w:type="spellStart"/>
      <w:r>
        <w:rPr>
          <w:rFonts w:ascii="Times New Roman" w:hAnsi="Times New Roman"/>
          <w:bCs/>
          <w:sz w:val="28"/>
          <w:szCs w:val="28"/>
        </w:rPr>
        <w:t>varchar</w:t>
      </w:r>
      <w:proofErr w:type="spellEnd"/>
      <w:r>
        <w:rPr>
          <w:rFonts w:ascii="Times New Roman" w:hAnsi="Times New Roman"/>
          <w:bCs/>
          <w:sz w:val="28"/>
          <w:szCs w:val="28"/>
        </w:rPr>
        <w:t>(100) DEFAULT NULL,</w:t>
      </w:r>
    </w:p>
    <w:p w14:paraId="58C4332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`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` </w:t>
      </w:r>
      <w:proofErr w:type="spellStart"/>
      <w:r>
        <w:rPr>
          <w:rFonts w:ascii="Times New Roman" w:hAnsi="Times New Roman"/>
          <w:bCs/>
          <w:sz w:val="28"/>
          <w:szCs w:val="28"/>
        </w:rPr>
        <w:t>decimal</w:t>
      </w:r>
      <w:proofErr w:type="spellEnd"/>
      <w:r>
        <w:rPr>
          <w:rFonts w:ascii="Times New Roman" w:hAnsi="Times New Roman"/>
          <w:bCs/>
          <w:sz w:val="28"/>
          <w:szCs w:val="28"/>
        </w:rPr>
        <w:t>(10,2) DEFAULT NULL,</w:t>
      </w:r>
    </w:p>
    <w:p w14:paraId="79EC09E7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PRIMARY KEY (`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`)</w:t>
      </w:r>
    </w:p>
    <w:p w14:paraId="6F44EAD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) ENGINE=</w:t>
      </w:r>
      <w:proofErr w:type="spellStart"/>
      <w:r>
        <w:rPr>
          <w:rFonts w:ascii="Times New Roman" w:hAnsi="Times New Roman"/>
          <w:bCs/>
          <w:sz w:val="28"/>
          <w:szCs w:val="28"/>
        </w:rPr>
        <w:t>MyISAM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AUTO_INCREMENT=5 DEFAULT CHARSET=utf8mb4 COLLATE=utf8mb4_0900_ai_ci;</w:t>
      </w:r>
    </w:p>
    <w:p w14:paraId="41F200C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C141DC4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</w:t>
      </w:r>
    </w:p>
    <w:p w14:paraId="2AC6DBB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-- </w:t>
      </w:r>
      <w:proofErr w:type="spellStart"/>
      <w:r>
        <w:rPr>
          <w:rFonts w:ascii="Times New Roman" w:hAnsi="Times New Roman"/>
          <w:bCs/>
          <w:sz w:val="28"/>
          <w:szCs w:val="28"/>
        </w:rPr>
        <w:t>Дамп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даних таблиці `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`</w:t>
      </w:r>
    </w:p>
    <w:p w14:paraId="29E8E57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--</w:t>
      </w:r>
    </w:p>
    <w:p w14:paraId="66B7A6B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E84E72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INSERT INTO `</w:t>
      </w:r>
      <w:proofErr w:type="spellStart"/>
      <w:r>
        <w:rPr>
          <w:rFonts w:ascii="Times New Roman" w:hAnsi="Times New Roman"/>
          <w:bCs/>
          <w:sz w:val="28"/>
          <w:szCs w:val="28"/>
        </w:rPr>
        <w:t>employees</w:t>
      </w:r>
      <w:proofErr w:type="spellEnd"/>
      <w:r>
        <w:rPr>
          <w:rFonts w:ascii="Times New Roman" w:hAnsi="Times New Roman"/>
          <w:bCs/>
          <w:sz w:val="28"/>
          <w:szCs w:val="28"/>
        </w:rPr>
        <w:t>` (`</w:t>
      </w:r>
      <w:proofErr w:type="spellStart"/>
      <w:r>
        <w:rPr>
          <w:rFonts w:ascii="Times New Roman" w:hAnsi="Times New Roman"/>
          <w:bCs/>
          <w:sz w:val="28"/>
          <w:szCs w:val="28"/>
        </w:rPr>
        <w:t>id</w:t>
      </w:r>
      <w:proofErr w:type="spellEnd"/>
      <w:r>
        <w:rPr>
          <w:rFonts w:ascii="Times New Roman" w:hAnsi="Times New Roman"/>
          <w:bCs/>
          <w:sz w:val="28"/>
          <w:szCs w:val="28"/>
        </w:rPr>
        <w:t>`, `</w:t>
      </w:r>
      <w:proofErr w:type="spellStart"/>
      <w:r>
        <w:rPr>
          <w:rFonts w:ascii="Times New Roman" w:hAnsi="Times New Roman"/>
          <w:bCs/>
          <w:sz w:val="28"/>
          <w:szCs w:val="28"/>
        </w:rPr>
        <w:t>name</w:t>
      </w:r>
      <w:proofErr w:type="spellEnd"/>
      <w:r>
        <w:rPr>
          <w:rFonts w:ascii="Times New Roman" w:hAnsi="Times New Roman"/>
          <w:bCs/>
          <w:sz w:val="28"/>
          <w:szCs w:val="28"/>
        </w:rPr>
        <w:t>`, `</w:t>
      </w:r>
      <w:proofErr w:type="spellStart"/>
      <w:r>
        <w:rPr>
          <w:rFonts w:ascii="Times New Roman" w:hAnsi="Times New Roman"/>
          <w:bCs/>
          <w:sz w:val="28"/>
          <w:szCs w:val="28"/>
        </w:rPr>
        <w:t>position</w:t>
      </w:r>
      <w:proofErr w:type="spellEnd"/>
      <w:r>
        <w:rPr>
          <w:rFonts w:ascii="Times New Roman" w:hAnsi="Times New Roman"/>
          <w:bCs/>
          <w:sz w:val="28"/>
          <w:szCs w:val="28"/>
        </w:rPr>
        <w:t>`, `</w:t>
      </w:r>
      <w:proofErr w:type="spellStart"/>
      <w:r>
        <w:rPr>
          <w:rFonts w:ascii="Times New Roman" w:hAnsi="Times New Roman"/>
          <w:bCs/>
          <w:sz w:val="28"/>
          <w:szCs w:val="28"/>
        </w:rPr>
        <w:t>salary</w:t>
      </w:r>
      <w:proofErr w:type="spellEnd"/>
      <w:r>
        <w:rPr>
          <w:rFonts w:ascii="Times New Roman" w:hAnsi="Times New Roman"/>
          <w:bCs/>
          <w:sz w:val="28"/>
          <w:szCs w:val="28"/>
        </w:rPr>
        <w:t>`) VALUES</w:t>
      </w:r>
    </w:p>
    <w:p w14:paraId="3BA456A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(1, '</w:t>
      </w:r>
      <w:proofErr w:type="spellStart"/>
      <w:r>
        <w:rPr>
          <w:rFonts w:ascii="Times New Roman" w:hAnsi="Times New Roman"/>
          <w:bCs/>
          <w:sz w:val="28"/>
          <w:szCs w:val="28"/>
        </w:rPr>
        <w:t>John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Doe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Manager</w:t>
      </w:r>
      <w:proofErr w:type="spellEnd"/>
      <w:r>
        <w:rPr>
          <w:rFonts w:ascii="Times New Roman" w:hAnsi="Times New Roman"/>
          <w:bCs/>
          <w:sz w:val="28"/>
          <w:szCs w:val="28"/>
        </w:rPr>
        <w:t>', 30000.00),</w:t>
      </w:r>
    </w:p>
    <w:p w14:paraId="2A9D00D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(4, '</w:t>
      </w:r>
      <w:proofErr w:type="spellStart"/>
      <w:r>
        <w:rPr>
          <w:rFonts w:ascii="Times New Roman" w:hAnsi="Times New Roman"/>
          <w:bCs/>
          <w:sz w:val="28"/>
          <w:szCs w:val="28"/>
        </w:rPr>
        <w:t>Emily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Davis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Accountant</w:t>
      </w:r>
      <w:proofErr w:type="spellEnd"/>
      <w:r>
        <w:rPr>
          <w:rFonts w:ascii="Times New Roman" w:hAnsi="Times New Roman"/>
          <w:bCs/>
          <w:sz w:val="28"/>
          <w:szCs w:val="28"/>
        </w:rPr>
        <w:t>', 55000.00),</w:t>
      </w:r>
    </w:p>
    <w:p w14:paraId="6435E61C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(3, '</w:t>
      </w:r>
      <w:proofErr w:type="spellStart"/>
      <w:r>
        <w:rPr>
          <w:rFonts w:ascii="Times New Roman" w:hAnsi="Times New Roman"/>
          <w:bCs/>
          <w:sz w:val="28"/>
          <w:szCs w:val="28"/>
        </w:rPr>
        <w:t>Mike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Johnson</w:t>
      </w:r>
      <w:proofErr w:type="spellEnd"/>
      <w:r>
        <w:rPr>
          <w:rFonts w:ascii="Times New Roman" w:hAnsi="Times New Roman"/>
          <w:bCs/>
          <w:sz w:val="28"/>
          <w:szCs w:val="28"/>
        </w:rPr>
        <w:t>', '</w:t>
      </w:r>
      <w:proofErr w:type="spellStart"/>
      <w:r>
        <w:rPr>
          <w:rFonts w:ascii="Times New Roman" w:hAnsi="Times New Roman"/>
          <w:bCs/>
          <w:sz w:val="28"/>
          <w:szCs w:val="28"/>
        </w:rPr>
        <w:t>Sales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Executive</w:t>
      </w:r>
      <w:proofErr w:type="spellEnd"/>
      <w:r>
        <w:rPr>
          <w:rFonts w:ascii="Times New Roman" w:hAnsi="Times New Roman"/>
          <w:bCs/>
          <w:sz w:val="28"/>
          <w:szCs w:val="28"/>
        </w:rPr>
        <w:t>', 45000.00);</w:t>
      </w:r>
    </w:p>
    <w:p w14:paraId="02C9AE3F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COMMIT;</w:t>
      </w:r>
    </w:p>
    <w:p w14:paraId="0E2E53D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535EB6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/*!40101 SET CHARACTER_SET_CLIENT=@OLD_CHARACTER_SET_CLIENT */;</w:t>
      </w:r>
    </w:p>
    <w:p w14:paraId="73654368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/*!40101 SET CHARACTER_SET_RESULTS=@OLD_CHARACTER_SET_RESULTS */;</w:t>
      </w:r>
    </w:p>
    <w:p w14:paraId="0ED7DE13" w14:textId="77777777" w:rsidR="00F87751" w:rsidRDefault="0000000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/*!40101 SET COLLATION_CONNECTION=@OLD_COLLATION_CONNECTION */;</w:t>
      </w:r>
    </w:p>
    <w:p w14:paraId="0A6F4AF5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A9B5A7D" w14:textId="77777777" w:rsidR="00F87751" w:rsidRDefault="0000000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64EB642B" w14:textId="77777777" w:rsidR="00F87751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5AA9DEFC" wp14:editId="41DC3D64">
            <wp:extent cx="6299200" cy="637540"/>
            <wp:effectExtent l="0" t="0" r="6350" b="1016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C201" w14:textId="77777777" w:rsidR="00F87751" w:rsidRDefault="0000000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392C08FC" wp14:editId="69617559">
            <wp:extent cx="2171700" cy="25527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DFD450" wp14:editId="57E0DA00">
            <wp:extent cx="2200275" cy="2705100"/>
            <wp:effectExtent l="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567EB" w14:textId="35BE771E" w:rsidR="00F87751" w:rsidRDefault="00000000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/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="003B3B5A" w:rsidRPr="003B3B5A">
        <w:rPr>
          <w:rFonts w:ascii="Times New Roman" w:hAnsi="Times New Roman"/>
          <w:bCs/>
          <w:sz w:val="28"/>
          <w:szCs w:val="28"/>
          <w:lang w:val="ru-RU"/>
        </w:rPr>
        <w:t>github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r w:rsidR="003B3B5A" w:rsidRPr="003B3B5A">
        <w:rPr>
          <w:rFonts w:ascii="Times New Roman" w:hAnsi="Times New Roman"/>
          <w:bCs/>
          <w:sz w:val="28"/>
          <w:szCs w:val="28"/>
        </w:rPr>
        <w:t>https://github.com/loorkky/Backend.git</w:t>
      </w:r>
    </w:p>
    <w:p w14:paraId="51408E1E" w14:textId="77777777" w:rsidR="00F87751" w:rsidRPr="003B3B5A" w:rsidRDefault="00F87751">
      <w:pPr>
        <w:spacing w:after="0"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3498F68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B368CE1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6C78CE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075227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8B7A03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78B5E22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8A748F8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4A72D6F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C86BEE9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856C45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3B71353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6D2934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D25F66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8A285AC" w14:textId="77777777" w:rsidR="00F87751" w:rsidRDefault="00000000">
      <w:pPr>
        <w:tabs>
          <w:tab w:val="left" w:pos="5670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14:paraId="473AB86A" w14:textId="77777777" w:rsidR="00F87751" w:rsidRDefault="00F8775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F87751">
      <w:headerReference w:type="default" r:id="rId21"/>
      <w:headerReference w:type="first" r:id="rId22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A34C8" w14:textId="77777777" w:rsidR="00AF4044" w:rsidRDefault="00AF4044">
      <w:pPr>
        <w:spacing w:line="240" w:lineRule="auto"/>
      </w:pPr>
      <w:r>
        <w:separator/>
      </w:r>
    </w:p>
  </w:endnote>
  <w:endnote w:type="continuationSeparator" w:id="0">
    <w:p w14:paraId="33CEDF09" w14:textId="77777777" w:rsidR="00AF4044" w:rsidRDefault="00AF4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8B9F9" w14:textId="77777777" w:rsidR="00AF4044" w:rsidRDefault="00AF4044">
      <w:pPr>
        <w:spacing w:after="0"/>
      </w:pPr>
      <w:r>
        <w:separator/>
      </w:r>
    </w:p>
  </w:footnote>
  <w:footnote w:type="continuationSeparator" w:id="0">
    <w:p w14:paraId="12547901" w14:textId="77777777" w:rsidR="00AF4044" w:rsidRDefault="00AF40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66038" w14:textId="77777777" w:rsidR="00F87751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2BED282E" wp14:editId="442B3B03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12390F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792756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54B97F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2A30C4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14A08D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71BABC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F3C7FF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10AB05" w14:textId="77777777" w:rsidR="003B3B5A" w:rsidRPr="003B3B5A" w:rsidRDefault="003B3B5A" w:rsidP="003B3B5A">
                            <w:pPr>
                              <w:pStyle w:val="af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B3B5A">
                              <w:rPr>
                                <w:sz w:val="20"/>
                                <w:lang w:val="ru-RU"/>
                              </w:rPr>
                              <w:t>ЖИТОМИРСЬКА ПОЛІТЕХНІКА</w:t>
                            </w:r>
                            <w:r w:rsidRPr="003B3B5A">
                              <w:rPr>
                                <w:sz w:val="20"/>
                              </w:rPr>
                              <w:t>.22</w:t>
                            </w:r>
                            <w:r w:rsidRPr="003B3B5A">
                              <w:rPr>
                                <w:sz w:val="20"/>
                                <w:lang w:val="ru-RU"/>
                              </w:rPr>
                              <w:t>.121.05</w:t>
                            </w:r>
                            <w:r w:rsidRPr="003B3B5A">
                              <w:rPr>
                                <w:sz w:val="20"/>
                              </w:rPr>
                              <w:t>.000 –</w:t>
                            </w:r>
                            <w:proofErr w:type="spellStart"/>
                            <w:r w:rsidRPr="003B3B5A">
                              <w:rPr>
                                <w:sz w:val="20"/>
                              </w:rPr>
                              <w:t>Лр</w:t>
                            </w:r>
                            <w:proofErr w:type="spellEnd"/>
                            <w:r w:rsidRPr="003B3B5A">
                              <w:rPr>
                                <w:sz w:val="20"/>
                              </w:rPr>
                              <w:t>.</w:t>
                            </w:r>
                            <w:r w:rsidRPr="003B3B5A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  <w:p w14:paraId="1624290D" w14:textId="56FA9AC7" w:rsidR="00F87751" w:rsidRPr="003B3B5A" w:rsidRDefault="00F87751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ED282E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5E12390F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09792756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3B54B97F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5C2A30C4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1014A08D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3771BABC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50F3C7FF" w14:textId="77777777" w:rsidR="00F87751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6710AB05" w14:textId="77777777" w:rsidR="003B3B5A" w:rsidRPr="003B3B5A" w:rsidRDefault="003B3B5A" w:rsidP="003B3B5A">
                      <w:pPr>
                        <w:pStyle w:val="af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B3B5A">
                        <w:rPr>
                          <w:sz w:val="20"/>
                          <w:lang w:val="ru-RU"/>
                        </w:rPr>
                        <w:t>ЖИТОМИРСЬКА ПОЛІТЕХНІКА</w:t>
                      </w:r>
                      <w:r w:rsidRPr="003B3B5A">
                        <w:rPr>
                          <w:sz w:val="20"/>
                        </w:rPr>
                        <w:t>.22</w:t>
                      </w:r>
                      <w:r w:rsidRPr="003B3B5A">
                        <w:rPr>
                          <w:sz w:val="20"/>
                          <w:lang w:val="ru-RU"/>
                        </w:rPr>
                        <w:t>.121.05</w:t>
                      </w:r>
                      <w:r w:rsidRPr="003B3B5A">
                        <w:rPr>
                          <w:sz w:val="20"/>
                        </w:rPr>
                        <w:t>.000 –</w:t>
                      </w:r>
                      <w:proofErr w:type="spellStart"/>
                      <w:r w:rsidRPr="003B3B5A">
                        <w:rPr>
                          <w:sz w:val="20"/>
                        </w:rPr>
                        <w:t>Лр</w:t>
                      </w:r>
                      <w:proofErr w:type="spellEnd"/>
                      <w:r w:rsidRPr="003B3B5A">
                        <w:rPr>
                          <w:sz w:val="20"/>
                        </w:rPr>
                        <w:t>.</w:t>
                      </w:r>
                      <w:r w:rsidRPr="003B3B5A">
                        <w:rPr>
                          <w:sz w:val="20"/>
                          <w:lang w:val="ru-RU"/>
                        </w:rPr>
                        <w:t>5</w:t>
                      </w:r>
                    </w:p>
                    <w:p w14:paraId="1624290D" w14:textId="56FA9AC7" w:rsidR="00F87751" w:rsidRPr="003B3B5A" w:rsidRDefault="00F87751">
                      <w:pPr>
                        <w:pStyle w:val="af"/>
                        <w:jc w:val="center"/>
                        <w:rPr>
                          <w:rFonts w:ascii="Calibri" w:hAnsi="Calibri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A9AD3" w14:textId="77777777" w:rsidR="00F87751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983B4CF" wp14:editId="5CBC576B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28521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8D91F2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5473E5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02C812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65509D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8F3216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8D3F50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43AD5" w14:textId="192CFD4D" w:rsidR="00F87751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</w:t>
                            </w:r>
                            <w:r w:rsidR="003B3B5A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3B3B5A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056723C" w14:textId="77777777" w:rsidR="00F87751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74BFF4" w14:textId="3413AF4C" w:rsidR="00F87751" w:rsidRPr="003B3B5A" w:rsidRDefault="003B3B5A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3B3B5A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3F8795" w14:textId="77777777" w:rsidR="00F8775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413E0B3" w14:textId="77777777" w:rsidR="00F87751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  <w:p w14:paraId="19A00287" w14:textId="77777777" w:rsidR="00F87751" w:rsidRDefault="00F87751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BAB7845" w14:textId="77777777" w:rsidR="00F8775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9380905" w14:textId="77777777" w:rsidR="00F87751" w:rsidRDefault="00F87751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50F149B" w14:textId="77777777" w:rsidR="00F8775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FA84C17" w14:textId="77777777" w:rsidR="00F87751" w:rsidRDefault="00F87751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C2E24D3" w14:textId="77777777" w:rsidR="00F87751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207E262" w14:textId="77777777" w:rsidR="00F87751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4DEE69" w14:textId="77777777" w:rsidR="00F87751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0E437B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057BC5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CAEEA8" w14:textId="77777777" w:rsidR="00F87751" w:rsidRDefault="00F87751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FB5105" w14:textId="77777777" w:rsidR="00F87751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83B4CF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40728521" w14:textId="77777777" w:rsidR="00F87751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748D91F2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005473E5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5C02C812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4665509D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1C8F3216" w14:textId="77777777" w:rsidR="00F87751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468D3F50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4E743AD5" w14:textId="192CFD4D" w:rsidR="00F87751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</w:t>
                      </w:r>
                      <w:r w:rsidR="003B3B5A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3B3B5A">
                        <w:rPr>
                          <w:rFonts w:ascii="Calibri" w:hAnsi="Calibri"/>
                          <w:szCs w:val="28"/>
                          <w:lang w:val="ru-RU"/>
                        </w:rPr>
                        <w:t>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5056723C" w14:textId="77777777" w:rsidR="00F87751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2674BFF4" w14:textId="3413AF4C" w:rsidR="00F87751" w:rsidRPr="003B3B5A" w:rsidRDefault="003B3B5A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3B3B5A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343F8795" w14:textId="77777777" w:rsidR="00F8775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5413E0B3" w14:textId="77777777" w:rsidR="00F87751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Ковтун В.В.</w:t>
                        </w:r>
                      </w:p>
                      <w:p w14:paraId="19A00287" w14:textId="77777777" w:rsidR="00F87751" w:rsidRDefault="00F87751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1BAB7845" w14:textId="77777777" w:rsidR="00F8775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39380905" w14:textId="77777777" w:rsidR="00F87751" w:rsidRDefault="00F87751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750F149B" w14:textId="77777777" w:rsidR="00F8775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4FA84C17" w14:textId="77777777" w:rsidR="00F87751" w:rsidRDefault="00F87751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5C2E24D3" w14:textId="77777777" w:rsidR="00F87751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6207E262" w14:textId="77777777" w:rsidR="00F87751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734DEE69" w14:textId="77777777" w:rsidR="00F87751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570E437B" w14:textId="77777777" w:rsidR="00F87751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7A057BC5" w14:textId="77777777" w:rsidR="00F87751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66CAEEA8" w14:textId="77777777" w:rsidR="00F87751" w:rsidRDefault="00F87751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37FB5105" w14:textId="77777777" w:rsidR="00F87751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3B5A"/>
    <w:rsid w:val="003B4B06"/>
    <w:rsid w:val="003B5078"/>
    <w:rsid w:val="003B6CE9"/>
    <w:rsid w:val="003C3807"/>
    <w:rsid w:val="003C70C8"/>
    <w:rsid w:val="003C76FE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4044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87751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05CE16FF"/>
    <w:rsid w:val="1D213BE6"/>
    <w:rsid w:val="226F503F"/>
    <w:rsid w:val="27BB3B30"/>
    <w:rsid w:val="546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D0CAD7"/>
  <w15:docId w15:val="{93DF5C0B-ED91-4B3F-8E55-0310054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B5A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9</TotalTime>
  <Pages>34</Pages>
  <Words>3655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</Company>
  <LinksUpToDate>false</LinksUpToDate>
  <CharactersWithSpaces>24443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6</cp:revision>
  <cp:lastPrinted>2024-08-30T09:47:00Z</cp:lastPrinted>
  <dcterms:created xsi:type="dcterms:W3CDTF">2018-06-18T19:06:00Z</dcterms:created>
  <dcterms:modified xsi:type="dcterms:W3CDTF">2024-08-30T09:47:00Z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5D5C9C4B23264DE4923281679AA947E4</vt:lpwstr>
  </property>
</Properties>
</file>