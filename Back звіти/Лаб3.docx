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B95E" w14:textId="77777777" w:rsidR="00F86797" w:rsidRDefault="00000000">
      <w:pPr>
        <w:pStyle w:val="ac"/>
        <w:spacing w:before="240" w:beforeAutospacing="0" w:after="240" w:afterAutospacing="0" w:line="15" w:lineRule="atLeast"/>
        <w:jc w:val="center"/>
        <w:rPr>
          <w:sz w:val="32"/>
          <w:szCs w:val="32"/>
        </w:rPr>
      </w:pPr>
      <w:proofErr w:type="spellStart"/>
      <w:r>
        <w:rPr>
          <w:b/>
          <w:bCs/>
          <w:color w:val="073763"/>
          <w:sz w:val="32"/>
          <w:szCs w:val="32"/>
        </w:rPr>
        <w:t>Лабораторна</w:t>
      </w:r>
      <w:proofErr w:type="spellEnd"/>
      <w:r>
        <w:rPr>
          <w:b/>
          <w:bCs/>
          <w:color w:val="073763"/>
          <w:sz w:val="32"/>
          <w:szCs w:val="32"/>
        </w:rPr>
        <w:t xml:space="preserve"> робота №3</w:t>
      </w:r>
    </w:p>
    <w:p w14:paraId="025D0D9D" w14:textId="77777777" w:rsidR="00F86797" w:rsidRDefault="00000000">
      <w:pPr>
        <w:pStyle w:val="ac"/>
        <w:spacing w:before="240" w:beforeAutospacing="0" w:after="240" w:afterAutospacing="0" w:line="15" w:lineRule="atLeast"/>
        <w:jc w:val="center"/>
        <w:rPr>
          <w:sz w:val="32"/>
          <w:szCs w:val="32"/>
        </w:rPr>
      </w:pPr>
      <w:r>
        <w:rPr>
          <w:b/>
          <w:bCs/>
          <w:color w:val="0C343D"/>
          <w:sz w:val="32"/>
          <w:szCs w:val="32"/>
        </w:rPr>
        <w:t>Тема</w:t>
      </w:r>
      <w:r>
        <w:rPr>
          <w:b/>
          <w:bCs/>
          <w:color w:val="000000"/>
          <w:sz w:val="32"/>
          <w:szCs w:val="32"/>
        </w:rPr>
        <w:t xml:space="preserve">: </w:t>
      </w:r>
      <w:proofErr w:type="spellStart"/>
      <w:r>
        <w:rPr>
          <w:b/>
          <w:bCs/>
          <w:color w:val="000000"/>
          <w:sz w:val="32"/>
          <w:szCs w:val="32"/>
        </w:rPr>
        <w:t>Cookie</w:t>
      </w:r>
      <w:proofErr w:type="spellEnd"/>
      <w:r>
        <w:rPr>
          <w:b/>
          <w:bCs/>
          <w:color w:val="000000"/>
          <w:sz w:val="32"/>
          <w:szCs w:val="32"/>
        </w:rPr>
        <w:t xml:space="preserve">. </w:t>
      </w:r>
      <w:proofErr w:type="spellStart"/>
      <w:r>
        <w:rPr>
          <w:b/>
          <w:bCs/>
          <w:color w:val="000000"/>
          <w:sz w:val="32"/>
          <w:szCs w:val="32"/>
        </w:rPr>
        <w:t>Session</w:t>
      </w:r>
      <w:proofErr w:type="spellEnd"/>
      <w:r>
        <w:rPr>
          <w:b/>
          <w:bCs/>
          <w:color w:val="000000"/>
          <w:sz w:val="32"/>
          <w:szCs w:val="32"/>
        </w:rPr>
        <w:t>. Робота з файлами та каталогами </w:t>
      </w:r>
    </w:p>
    <w:p w14:paraId="46DFF7EE" w14:textId="77777777" w:rsidR="00F86797" w:rsidRDefault="00000000">
      <w:pPr>
        <w:pStyle w:val="ac"/>
        <w:spacing w:before="240" w:beforeAutospacing="0" w:after="240" w:afterAutospacing="0" w:line="15" w:lineRule="atLeast"/>
        <w:jc w:val="both"/>
        <w:rPr>
          <w:sz w:val="32"/>
          <w:szCs w:val="32"/>
        </w:rPr>
      </w:pPr>
      <w:r>
        <w:rPr>
          <w:b/>
          <w:bCs/>
          <w:i/>
          <w:iCs/>
          <w:color w:val="000000"/>
          <w:sz w:val="32"/>
          <w:szCs w:val="32"/>
        </w:rPr>
        <w:t xml:space="preserve">Мета </w:t>
      </w:r>
      <w:proofErr w:type="spellStart"/>
      <w:r>
        <w:rPr>
          <w:b/>
          <w:bCs/>
          <w:i/>
          <w:iCs/>
          <w:color w:val="000000"/>
          <w:sz w:val="32"/>
          <w:szCs w:val="32"/>
        </w:rPr>
        <w:t>роботи</w:t>
      </w:r>
      <w:proofErr w:type="spellEnd"/>
      <w:r>
        <w:rPr>
          <w:b/>
          <w:bCs/>
          <w:i/>
          <w:iCs/>
          <w:color w:val="000000"/>
          <w:sz w:val="32"/>
          <w:szCs w:val="32"/>
        </w:rPr>
        <w:t>:</w:t>
      </w:r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навчитися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працювати</w:t>
      </w:r>
      <w:proofErr w:type="spellEnd"/>
      <w:r>
        <w:rPr>
          <w:color w:val="000000"/>
          <w:sz w:val="32"/>
          <w:szCs w:val="32"/>
        </w:rPr>
        <w:t xml:space="preserve"> з файлами: </w:t>
      </w:r>
      <w:proofErr w:type="spellStart"/>
      <w:r>
        <w:rPr>
          <w:color w:val="000000"/>
          <w:sz w:val="32"/>
          <w:szCs w:val="32"/>
        </w:rPr>
        <w:t>створювати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читати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записувати</w:t>
      </w:r>
      <w:proofErr w:type="spellEnd"/>
      <w:r>
        <w:rPr>
          <w:color w:val="000000"/>
          <w:sz w:val="32"/>
          <w:szCs w:val="32"/>
        </w:rPr>
        <w:t xml:space="preserve"> і </w:t>
      </w:r>
      <w:proofErr w:type="spellStart"/>
      <w:r>
        <w:rPr>
          <w:color w:val="000000"/>
          <w:sz w:val="32"/>
          <w:szCs w:val="32"/>
        </w:rPr>
        <w:t>видаляти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дані</w:t>
      </w:r>
      <w:proofErr w:type="spellEnd"/>
      <w:r>
        <w:rPr>
          <w:color w:val="000000"/>
          <w:sz w:val="32"/>
          <w:szCs w:val="32"/>
        </w:rPr>
        <w:t xml:space="preserve"> з </w:t>
      </w:r>
      <w:proofErr w:type="spellStart"/>
      <w:r>
        <w:rPr>
          <w:color w:val="000000"/>
          <w:sz w:val="32"/>
          <w:szCs w:val="32"/>
        </w:rPr>
        <w:t>файлів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навчитися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працювати</w:t>
      </w:r>
      <w:proofErr w:type="spellEnd"/>
      <w:r>
        <w:rPr>
          <w:color w:val="000000"/>
          <w:sz w:val="32"/>
          <w:szCs w:val="32"/>
        </w:rPr>
        <w:t xml:space="preserve"> з каталогами, </w:t>
      </w:r>
      <w:proofErr w:type="spellStart"/>
      <w:r>
        <w:rPr>
          <w:color w:val="000000"/>
          <w:sz w:val="32"/>
          <w:szCs w:val="32"/>
        </w:rPr>
        <w:t>cookie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session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D0D0D"/>
          <w:sz w:val="32"/>
          <w:szCs w:val="32"/>
        </w:rPr>
        <w:t>передавати</w:t>
      </w:r>
      <w:proofErr w:type="spellEnd"/>
      <w:r>
        <w:rPr>
          <w:color w:val="0D0D0D"/>
          <w:sz w:val="32"/>
          <w:szCs w:val="32"/>
        </w:rPr>
        <w:t xml:space="preserve"> </w:t>
      </w:r>
      <w:proofErr w:type="spellStart"/>
      <w:r>
        <w:rPr>
          <w:color w:val="0D0D0D"/>
          <w:sz w:val="32"/>
          <w:szCs w:val="32"/>
        </w:rPr>
        <w:t>файли</w:t>
      </w:r>
      <w:proofErr w:type="spellEnd"/>
      <w:r>
        <w:rPr>
          <w:color w:val="0D0D0D"/>
          <w:sz w:val="32"/>
          <w:szCs w:val="32"/>
        </w:rPr>
        <w:t xml:space="preserve"> через </w:t>
      </w:r>
      <w:proofErr w:type="spellStart"/>
      <w:r>
        <w:rPr>
          <w:color w:val="0D0D0D"/>
          <w:sz w:val="32"/>
          <w:szCs w:val="32"/>
        </w:rPr>
        <w:t>форми</w:t>
      </w:r>
      <w:proofErr w:type="spellEnd"/>
      <w:r>
        <w:rPr>
          <w:color w:val="0D0D0D"/>
          <w:sz w:val="32"/>
          <w:szCs w:val="32"/>
        </w:rPr>
        <w:t xml:space="preserve"> і </w:t>
      </w:r>
      <w:proofErr w:type="spellStart"/>
      <w:r>
        <w:rPr>
          <w:color w:val="0D0D0D"/>
          <w:sz w:val="32"/>
          <w:szCs w:val="32"/>
        </w:rPr>
        <w:t>приймати</w:t>
      </w:r>
      <w:proofErr w:type="spellEnd"/>
      <w:r>
        <w:rPr>
          <w:color w:val="0D0D0D"/>
          <w:sz w:val="32"/>
          <w:szCs w:val="32"/>
        </w:rPr>
        <w:t xml:space="preserve"> </w:t>
      </w:r>
      <w:proofErr w:type="spellStart"/>
      <w:r>
        <w:rPr>
          <w:color w:val="0D0D0D"/>
          <w:sz w:val="32"/>
          <w:szCs w:val="32"/>
        </w:rPr>
        <w:t>файли</w:t>
      </w:r>
      <w:proofErr w:type="spellEnd"/>
      <w:r>
        <w:rPr>
          <w:color w:val="0D0D0D"/>
          <w:sz w:val="32"/>
          <w:szCs w:val="32"/>
        </w:rPr>
        <w:t xml:space="preserve"> у PHP-</w:t>
      </w:r>
      <w:proofErr w:type="spellStart"/>
      <w:r>
        <w:rPr>
          <w:color w:val="0D0D0D"/>
          <w:sz w:val="32"/>
          <w:szCs w:val="32"/>
        </w:rPr>
        <w:t>скрипті</w:t>
      </w:r>
      <w:proofErr w:type="spellEnd"/>
    </w:p>
    <w:p w14:paraId="193752A3" w14:textId="77777777" w:rsidR="00F86797" w:rsidRDefault="00000000">
      <w:pPr>
        <w:pStyle w:val="ac"/>
        <w:spacing w:before="240" w:beforeAutospacing="0" w:after="240" w:afterAutospacing="0" w:line="15" w:lineRule="atLeast"/>
        <w:jc w:val="center"/>
        <w:rPr>
          <w:sz w:val="32"/>
          <w:szCs w:val="32"/>
        </w:rPr>
      </w:pPr>
      <w:proofErr w:type="spellStart"/>
      <w:r>
        <w:rPr>
          <w:b/>
          <w:bCs/>
          <w:color w:val="000000"/>
          <w:sz w:val="32"/>
          <w:szCs w:val="32"/>
        </w:rPr>
        <w:t>Завдання</w:t>
      </w:r>
      <w:proofErr w:type="spellEnd"/>
      <w:r>
        <w:rPr>
          <w:b/>
          <w:bCs/>
          <w:color w:val="000000"/>
          <w:sz w:val="32"/>
          <w:szCs w:val="32"/>
        </w:rPr>
        <w:t xml:space="preserve"> на </w:t>
      </w:r>
      <w:proofErr w:type="spellStart"/>
      <w:r>
        <w:rPr>
          <w:b/>
          <w:bCs/>
          <w:color w:val="000000"/>
          <w:sz w:val="32"/>
          <w:szCs w:val="32"/>
        </w:rPr>
        <w:t>лабораторну</w:t>
      </w:r>
      <w:proofErr w:type="spellEnd"/>
      <w:r>
        <w:rPr>
          <w:b/>
          <w:bCs/>
          <w:color w:val="000000"/>
          <w:sz w:val="32"/>
          <w:szCs w:val="32"/>
        </w:rPr>
        <w:t xml:space="preserve"> роботу</w:t>
      </w:r>
    </w:p>
    <w:p w14:paraId="7A69F447" w14:textId="77777777" w:rsidR="00F86797" w:rsidRDefault="00000000">
      <w:pPr>
        <w:spacing w:after="0" w:line="360" w:lineRule="auto"/>
        <w:jc w:val="both"/>
      </w:pPr>
      <w:r>
        <w:rPr>
          <w:noProof/>
        </w:rPr>
        <w:drawing>
          <wp:inline distT="0" distB="0" distL="114300" distR="114300" wp14:anchorId="718268E3" wp14:editId="32FEBAC3">
            <wp:extent cx="6238875" cy="13239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496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програми:</w:t>
      </w:r>
    </w:p>
    <w:p w14:paraId="5786710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5BA9F2C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($_GET['</w:t>
      </w:r>
      <w:proofErr w:type="spellStart"/>
      <w:r>
        <w:rPr>
          <w:rFonts w:ascii="Times New Roman" w:hAnsi="Times New Roman"/>
          <w:sz w:val="28"/>
          <w:szCs w:val="28"/>
        </w:rPr>
        <w:t>font</w:t>
      </w:r>
      <w:proofErr w:type="spellEnd"/>
      <w:r>
        <w:rPr>
          <w:rFonts w:ascii="Times New Roman" w:hAnsi="Times New Roman"/>
          <w:sz w:val="28"/>
          <w:szCs w:val="28"/>
        </w:rPr>
        <w:t>'])) {</w:t>
      </w:r>
    </w:p>
    <w:p w14:paraId="21D2A33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font_size</w:t>
      </w:r>
      <w:proofErr w:type="spellEnd"/>
      <w:r>
        <w:rPr>
          <w:rFonts w:ascii="Times New Roman" w:hAnsi="Times New Roman"/>
          <w:sz w:val="28"/>
          <w:szCs w:val="28"/>
        </w:rPr>
        <w:t xml:space="preserve"> = $_GET['</w:t>
      </w:r>
      <w:proofErr w:type="spellStart"/>
      <w:r>
        <w:rPr>
          <w:rFonts w:ascii="Times New Roman" w:hAnsi="Times New Roman"/>
          <w:sz w:val="28"/>
          <w:szCs w:val="28"/>
        </w:rPr>
        <w:t>font</w:t>
      </w:r>
      <w:proofErr w:type="spellEnd"/>
      <w:r>
        <w:rPr>
          <w:rFonts w:ascii="Times New Roman" w:hAnsi="Times New Roman"/>
          <w:sz w:val="28"/>
          <w:szCs w:val="28"/>
        </w:rPr>
        <w:t>'];</w:t>
      </w:r>
    </w:p>
    <w:p w14:paraId="28CC4B4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setcookie</w:t>
      </w:r>
      <w:proofErr w:type="spellEnd"/>
      <w:r>
        <w:rPr>
          <w:rFonts w:ascii="Times New Roman" w:hAnsi="Times New Roman"/>
          <w:sz w:val="28"/>
          <w:szCs w:val="28"/>
        </w:rPr>
        <w:t>('</w:t>
      </w:r>
      <w:proofErr w:type="spellStart"/>
      <w:r>
        <w:rPr>
          <w:rFonts w:ascii="Times New Roman" w:hAnsi="Times New Roman"/>
          <w:sz w:val="28"/>
          <w:szCs w:val="28"/>
        </w:rPr>
        <w:t>font_size</w:t>
      </w:r>
      <w:proofErr w:type="spellEnd"/>
      <w:r>
        <w:rPr>
          <w:rFonts w:ascii="Times New Roman" w:hAnsi="Times New Roman"/>
          <w:sz w:val="28"/>
          <w:szCs w:val="28"/>
        </w:rPr>
        <w:t>', $</w:t>
      </w:r>
      <w:proofErr w:type="spellStart"/>
      <w:r>
        <w:rPr>
          <w:rFonts w:ascii="Times New Roman" w:hAnsi="Times New Roman"/>
          <w:sz w:val="28"/>
          <w:szCs w:val="28"/>
        </w:rPr>
        <w:t>font_size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time</w:t>
      </w:r>
      <w:proofErr w:type="spellEnd"/>
      <w:r>
        <w:rPr>
          <w:rFonts w:ascii="Times New Roman" w:hAnsi="Times New Roman"/>
          <w:sz w:val="28"/>
          <w:szCs w:val="28"/>
        </w:rPr>
        <w:t xml:space="preserve">() + (86400 * 30), "/"); // Тут 86400 секунд - це 1 доба. Зберігати </w:t>
      </w:r>
      <w:proofErr w:type="spellStart"/>
      <w:r>
        <w:rPr>
          <w:rFonts w:ascii="Times New Roman" w:hAnsi="Times New Roman"/>
          <w:sz w:val="28"/>
          <w:szCs w:val="28"/>
        </w:rPr>
        <w:t>cookie</w:t>
      </w:r>
      <w:proofErr w:type="spellEnd"/>
      <w:r>
        <w:rPr>
          <w:rFonts w:ascii="Times New Roman" w:hAnsi="Times New Roman"/>
          <w:sz w:val="28"/>
          <w:szCs w:val="28"/>
        </w:rPr>
        <w:t xml:space="preserve"> протягом 30 діб.</w:t>
      </w:r>
    </w:p>
    <w:p w14:paraId="4071860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5E3008E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($_COOKIE['</w:t>
      </w:r>
      <w:proofErr w:type="spellStart"/>
      <w:r>
        <w:rPr>
          <w:rFonts w:ascii="Times New Roman" w:hAnsi="Times New Roman"/>
          <w:sz w:val="28"/>
          <w:szCs w:val="28"/>
        </w:rPr>
        <w:t>font_size</w:t>
      </w:r>
      <w:proofErr w:type="spellEnd"/>
      <w:r>
        <w:rPr>
          <w:rFonts w:ascii="Times New Roman" w:hAnsi="Times New Roman"/>
          <w:sz w:val="28"/>
          <w:szCs w:val="28"/>
        </w:rPr>
        <w:t>'])) {</w:t>
      </w:r>
    </w:p>
    <w:p w14:paraId="73D21C2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font_size</w:t>
      </w:r>
      <w:proofErr w:type="spellEnd"/>
      <w:r>
        <w:rPr>
          <w:rFonts w:ascii="Times New Roman" w:hAnsi="Times New Roman"/>
          <w:sz w:val="28"/>
          <w:szCs w:val="28"/>
        </w:rPr>
        <w:t xml:space="preserve"> = $_COOKIE['</w:t>
      </w:r>
      <w:proofErr w:type="spellStart"/>
      <w:r>
        <w:rPr>
          <w:rFonts w:ascii="Times New Roman" w:hAnsi="Times New Roman"/>
          <w:sz w:val="28"/>
          <w:szCs w:val="28"/>
        </w:rPr>
        <w:t>font_size</w:t>
      </w:r>
      <w:proofErr w:type="spellEnd"/>
      <w:r>
        <w:rPr>
          <w:rFonts w:ascii="Times New Roman" w:hAnsi="Times New Roman"/>
          <w:sz w:val="28"/>
          <w:szCs w:val="28"/>
        </w:rPr>
        <w:t>'];</w:t>
      </w:r>
    </w:p>
    <w:p w14:paraId="5E8F9BC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4658DCD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font_size</w:t>
      </w:r>
      <w:proofErr w:type="spellEnd"/>
      <w:r>
        <w:rPr>
          <w:rFonts w:ascii="Times New Roman" w:hAnsi="Times New Roman"/>
          <w:sz w:val="28"/>
          <w:szCs w:val="28"/>
        </w:rPr>
        <w:t xml:space="preserve"> = '</w:t>
      </w:r>
      <w:proofErr w:type="spellStart"/>
      <w:r>
        <w:rPr>
          <w:rFonts w:ascii="Times New Roman" w:hAnsi="Times New Roman"/>
          <w:sz w:val="28"/>
          <w:szCs w:val="28"/>
        </w:rPr>
        <w:t>medium</w:t>
      </w:r>
      <w:proofErr w:type="spellEnd"/>
      <w:r>
        <w:rPr>
          <w:rFonts w:ascii="Times New Roman" w:hAnsi="Times New Roman"/>
          <w:sz w:val="28"/>
          <w:szCs w:val="28"/>
        </w:rPr>
        <w:t>';</w:t>
      </w:r>
    </w:p>
    <w:p w14:paraId="5A1C137E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0224B34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4FD55F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15D8F6E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F83B4AF" w14:textId="77777777" w:rsidR="00F8679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AB77817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B86CE0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en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6D9A4A1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31A327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charset</w:t>
      </w:r>
      <w:proofErr w:type="spellEnd"/>
      <w:r>
        <w:rPr>
          <w:rFonts w:ascii="Times New Roman" w:hAnsi="Times New Roman"/>
          <w:sz w:val="28"/>
          <w:szCs w:val="28"/>
        </w:rPr>
        <w:t>="UTF-8"&gt;</w:t>
      </w:r>
    </w:p>
    <w:p w14:paraId="2F1004A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viewport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content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width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</w:rPr>
        <w:t>device-width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initial-scale</w:t>
      </w:r>
      <w:proofErr w:type="spellEnd"/>
      <w:r>
        <w:rPr>
          <w:rFonts w:ascii="Times New Roman" w:hAnsi="Times New Roman"/>
          <w:sz w:val="28"/>
          <w:szCs w:val="28"/>
        </w:rPr>
        <w:t>=1.0"&gt;</w:t>
      </w:r>
    </w:p>
    <w:p w14:paraId="148E942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  <w:proofErr w:type="spellStart"/>
      <w:r>
        <w:rPr>
          <w:rFonts w:ascii="Times New Roman" w:hAnsi="Times New Roman"/>
          <w:sz w:val="28"/>
          <w:szCs w:val="28"/>
        </w:rPr>
        <w:t>Font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Size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Selector</w:t>
      </w:r>
      <w:proofErr w:type="spellEnd"/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CD6FCE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EB0139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style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font-size</w:t>
      </w:r>
      <w:proofErr w:type="spellEnd"/>
      <w:r>
        <w:rPr>
          <w:rFonts w:ascii="Times New Roman" w:hAnsi="Times New Roman"/>
          <w:sz w:val="28"/>
          <w:szCs w:val="28"/>
        </w:rPr>
        <w:t>: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font_size</w:t>
      </w:r>
      <w:proofErr w:type="spellEnd"/>
      <w:r>
        <w:rPr>
          <w:rFonts w:ascii="Times New Roman" w:hAnsi="Times New Roman"/>
          <w:sz w:val="28"/>
          <w:szCs w:val="28"/>
        </w:rPr>
        <w:t>; ?&gt;"&gt;</w:t>
      </w:r>
    </w:p>
    <w:p w14:paraId="63ED39A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&lt;h1&gt;</w:t>
      </w:r>
      <w:proofErr w:type="spellStart"/>
      <w:r>
        <w:rPr>
          <w:rFonts w:ascii="Times New Roman" w:hAnsi="Times New Roman"/>
          <w:sz w:val="28"/>
          <w:szCs w:val="28"/>
        </w:rPr>
        <w:t>Font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Size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Selector</w:t>
      </w:r>
      <w:proofErr w:type="spellEnd"/>
      <w:r>
        <w:rPr>
          <w:rFonts w:ascii="Times New Roman" w:hAnsi="Times New Roman"/>
          <w:sz w:val="28"/>
          <w:szCs w:val="28"/>
        </w:rPr>
        <w:t>&lt;/h1&gt;</w:t>
      </w:r>
    </w:p>
    <w:p w14:paraId="1EC9069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ul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10FC48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&lt;li&gt;&lt;a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index.php?font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</w:rPr>
        <w:t>large</w:t>
      </w:r>
      <w:proofErr w:type="spellEnd"/>
      <w:r>
        <w:rPr>
          <w:rFonts w:ascii="Times New Roman" w:hAnsi="Times New Roman"/>
          <w:sz w:val="28"/>
          <w:szCs w:val="28"/>
        </w:rPr>
        <w:t>"&gt;Великий шрифт&lt;/a&gt;&lt;/li&gt;</w:t>
      </w:r>
    </w:p>
    <w:p w14:paraId="74F31C7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&lt;li&gt;&lt;a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index.php?font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</w:rPr>
        <w:t>medium</w:t>
      </w:r>
      <w:proofErr w:type="spellEnd"/>
      <w:r>
        <w:rPr>
          <w:rFonts w:ascii="Times New Roman" w:hAnsi="Times New Roman"/>
          <w:sz w:val="28"/>
          <w:szCs w:val="28"/>
        </w:rPr>
        <w:t>"&gt;Середній шрифт&lt;/a&gt;&lt;/li&gt;</w:t>
      </w:r>
    </w:p>
    <w:p w14:paraId="2D97447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&lt;li&gt;&lt;a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index.php?font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</w:rPr>
        <w:t>small</w:t>
      </w:r>
      <w:proofErr w:type="spellEnd"/>
      <w:r>
        <w:rPr>
          <w:rFonts w:ascii="Times New Roman" w:hAnsi="Times New Roman"/>
          <w:sz w:val="28"/>
          <w:szCs w:val="28"/>
        </w:rPr>
        <w:t>"&gt;Маленький шрифт&lt;/a&gt;&lt;/li&gt;</w:t>
      </w:r>
    </w:p>
    <w:p w14:paraId="1F2A573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/>
          <w:sz w:val="28"/>
          <w:szCs w:val="28"/>
        </w:rPr>
        <w:t>ul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6614FA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E39454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623BAEB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3C68218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програми:</w:t>
      </w:r>
    </w:p>
    <w:p w14:paraId="11799974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14F8CB3" wp14:editId="13D5A245">
            <wp:extent cx="2333625" cy="1200150"/>
            <wp:effectExtent l="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5BEF2A2" wp14:editId="096EE1DC">
            <wp:extent cx="3200400" cy="154305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BC9A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 2</w:t>
      </w:r>
    </w:p>
    <w:p w14:paraId="14502209" w14:textId="77777777" w:rsidR="00F86797" w:rsidRDefault="00000000">
      <w:pPr>
        <w:spacing w:after="0" w:line="360" w:lineRule="auto"/>
        <w:jc w:val="both"/>
      </w:pPr>
      <w:r>
        <w:rPr>
          <w:noProof/>
        </w:rPr>
        <w:drawing>
          <wp:inline distT="0" distB="0" distL="114300" distR="114300" wp14:anchorId="7DDB6074" wp14:editId="6410306F">
            <wp:extent cx="6200775" cy="18288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6982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1366EB0" w14:textId="4E50E462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програми:</w:t>
      </w:r>
    </w:p>
    <w:p w14:paraId="00413CD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61C8505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session_start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5CBFB91B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22D275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($_GET['</w:t>
      </w:r>
      <w:proofErr w:type="spellStart"/>
      <w:r>
        <w:rPr>
          <w:rFonts w:ascii="Times New Roman" w:hAnsi="Times New Roman"/>
          <w:sz w:val="28"/>
          <w:szCs w:val="28"/>
        </w:rPr>
        <w:t>logout</w:t>
      </w:r>
      <w:proofErr w:type="spellEnd"/>
      <w:r>
        <w:rPr>
          <w:rFonts w:ascii="Times New Roman" w:hAnsi="Times New Roman"/>
          <w:sz w:val="28"/>
          <w:szCs w:val="28"/>
        </w:rPr>
        <w:t>'])) {</w:t>
      </w:r>
    </w:p>
    <w:p w14:paraId="5949EE1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session_destroy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0440EEB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header</w:t>
      </w:r>
      <w:proofErr w:type="spellEnd"/>
      <w:r>
        <w:rPr>
          <w:rFonts w:ascii="Times New Roman" w:hAnsi="Times New Roman"/>
          <w:sz w:val="28"/>
          <w:szCs w:val="28"/>
        </w:rPr>
        <w:t>('</w:t>
      </w:r>
      <w:proofErr w:type="spellStart"/>
      <w:r>
        <w:rPr>
          <w:rFonts w:ascii="Times New Roman" w:hAnsi="Times New Roman"/>
          <w:sz w:val="28"/>
          <w:szCs w:val="28"/>
        </w:rPr>
        <w:t>Location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index.php</w:t>
      </w:r>
      <w:proofErr w:type="spellEnd"/>
      <w:r>
        <w:rPr>
          <w:rFonts w:ascii="Times New Roman" w:hAnsi="Times New Roman"/>
          <w:sz w:val="28"/>
          <w:szCs w:val="28"/>
        </w:rPr>
        <w:t>');</w:t>
      </w:r>
    </w:p>
    <w:p w14:paraId="4A13631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exit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64CE079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F05B3DF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8D25C9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']) &amp;&amp; $_SESSION['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'] ===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2935BF0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"Добрий день, {$_SESSION['</w:t>
      </w:r>
      <w:proofErr w:type="spellStart"/>
      <w:r>
        <w:rPr>
          <w:rFonts w:ascii="Times New Roman" w:hAnsi="Times New Roman"/>
          <w:sz w:val="28"/>
          <w:szCs w:val="28"/>
        </w:rPr>
        <w:t>username</w:t>
      </w:r>
      <w:proofErr w:type="spellEnd"/>
      <w:r>
        <w:rPr>
          <w:rFonts w:ascii="Times New Roman" w:hAnsi="Times New Roman"/>
          <w:sz w:val="28"/>
          <w:szCs w:val="28"/>
        </w:rPr>
        <w:t>']}! 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0DEE4AA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'&lt;a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="?</w:t>
      </w:r>
      <w:proofErr w:type="spellStart"/>
      <w:r>
        <w:rPr>
          <w:rFonts w:ascii="Times New Roman" w:hAnsi="Times New Roman"/>
          <w:sz w:val="28"/>
          <w:szCs w:val="28"/>
        </w:rPr>
        <w:t>logout</w:t>
      </w:r>
      <w:proofErr w:type="spellEnd"/>
      <w:r>
        <w:rPr>
          <w:rFonts w:ascii="Times New Roman" w:hAnsi="Times New Roman"/>
          <w:sz w:val="28"/>
          <w:szCs w:val="28"/>
        </w:rPr>
        <w:t>"&gt;Вийти&lt;/a&gt;';</w:t>
      </w:r>
    </w:p>
    <w:p w14:paraId="09B2E41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exit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2EE48CF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1008DF7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D52F2F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($_POST['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']) &amp;&amp; 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($_POST['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'])) {</w:t>
      </w:r>
    </w:p>
    <w:p w14:paraId="52404E2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>($_POST['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'] === '</w:t>
      </w:r>
      <w:proofErr w:type="spellStart"/>
      <w:r>
        <w:rPr>
          <w:rFonts w:ascii="Times New Roman" w:hAnsi="Times New Roman"/>
          <w:sz w:val="28"/>
          <w:szCs w:val="28"/>
        </w:rPr>
        <w:t>Admin</w:t>
      </w:r>
      <w:proofErr w:type="spellEnd"/>
      <w:r>
        <w:rPr>
          <w:rFonts w:ascii="Times New Roman" w:hAnsi="Times New Roman"/>
          <w:sz w:val="28"/>
          <w:szCs w:val="28"/>
        </w:rPr>
        <w:t>' &amp;&amp; $_POST['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'] === '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') {</w:t>
      </w:r>
    </w:p>
    <w:p w14:paraId="0802957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$_SESSION['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'] =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62BEC2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$_SESSION['</w:t>
      </w:r>
      <w:proofErr w:type="spellStart"/>
      <w:r>
        <w:rPr>
          <w:rFonts w:ascii="Times New Roman" w:hAnsi="Times New Roman"/>
          <w:sz w:val="28"/>
          <w:szCs w:val="28"/>
        </w:rPr>
        <w:t>username</w:t>
      </w:r>
      <w:proofErr w:type="spellEnd"/>
      <w:r>
        <w:rPr>
          <w:rFonts w:ascii="Times New Roman" w:hAnsi="Times New Roman"/>
          <w:sz w:val="28"/>
          <w:szCs w:val="28"/>
        </w:rPr>
        <w:t>'] = $_POST['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'];</w:t>
      </w:r>
    </w:p>
    <w:p w14:paraId="3E0EDD9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header</w:t>
      </w:r>
      <w:proofErr w:type="spellEnd"/>
      <w:r>
        <w:rPr>
          <w:rFonts w:ascii="Times New Roman" w:hAnsi="Times New Roman"/>
          <w:sz w:val="28"/>
          <w:szCs w:val="28"/>
        </w:rPr>
        <w:t>('</w:t>
      </w:r>
      <w:proofErr w:type="spellStart"/>
      <w:r>
        <w:rPr>
          <w:rFonts w:ascii="Times New Roman" w:hAnsi="Times New Roman"/>
          <w:sz w:val="28"/>
          <w:szCs w:val="28"/>
        </w:rPr>
        <w:t>Location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index.php</w:t>
      </w:r>
      <w:proofErr w:type="spellEnd"/>
      <w:r>
        <w:rPr>
          <w:rFonts w:ascii="Times New Roman" w:hAnsi="Times New Roman"/>
          <w:sz w:val="28"/>
          <w:szCs w:val="28"/>
        </w:rPr>
        <w:t>');</w:t>
      </w:r>
    </w:p>
    <w:p w14:paraId="5B58ED9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exit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7DA0532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0AA23AE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 xml:space="preserve"> = "Невірний логін або пароль!";</w:t>
      </w:r>
    </w:p>
    <w:p w14:paraId="0CBAC45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40B840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8D466B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07747B08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AA0969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DBDA03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en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3337EFFF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36815C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B7CF13" w14:textId="03FEC775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C8FB9C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charset</w:t>
      </w:r>
      <w:proofErr w:type="spellEnd"/>
      <w:r>
        <w:rPr>
          <w:rFonts w:ascii="Times New Roman" w:hAnsi="Times New Roman"/>
          <w:sz w:val="28"/>
          <w:szCs w:val="28"/>
        </w:rPr>
        <w:t>="UTF-8"&gt;</w:t>
      </w:r>
    </w:p>
    <w:p w14:paraId="70D6279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viewport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content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width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</w:rPr>
        <w:t>device-width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initial-scale</w:t>
      </w:r>
      <w:proofErr w:type="spellEnd"/>
      <w:r>
        <w:rPr>
          <w:rFonts w:ascii="Times New Roman" w:hAnsi="Times New Roman"/>
          <w:sz w:val="28"/>
          <w:szCs w:val="28"/>
        </w:rPr>
        <w:t>=1.0"&gt;</w:t>
      </w:r>
    </w:p>
    <w:p w14:paraId="62BA673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&gt;Авторизація&lt;/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417417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B363AF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A80979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 xml:space="preserve">))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"&lt;p&gt;$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&lt;/p&gt;"; ?&gt;</w:t>
      </w:r>
    </w:p>
    <w:p w14:paraId="1244DD8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=""&gt;</w:t>
      </w:r>
    </w:p>
    <w:p w14:paraId="76F3D4D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"&gt;Логін:&lt;/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33A2B6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99FF7D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"&gt;Пароль:&lt;/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8F3E2C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F4EC2F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="Увійти"&gt;</w:t>
      </w:r>
    </w:p>
    <w:p w14:paraId="0B99F75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CB373D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B6FDCC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D7526FE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265A561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0866289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програми:</w:t>
      </w:r>
    </w:p>
    <w:p w14:paraId="6E7F1BFA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5C1EFA8C" wp14:editId="2B7EC01A">
            <wp:extent cx="2085975" cy="1524000"/>
            <wp:effectExtent l="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89C66DC" wp14:editId="6322CF5A">
            <wp:extent cx="1800225" cy="561975"/>
            <wp:effectExtent l="0" t="0" r="9525" b="952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298D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 4</w:t>
      </w:r>
    </w:p>
    <w:p w14:paraId="3383D712" w14:textId="77777777" w:rsidR="00F86797" w:rsidRDefault="00F8679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3DEA700" w14:textId="77777777" w:rsidR="00F86797" w:rsidRDefault="00F8679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FB9A68E" w14:textId="77777777" w:rsidR="00F86797" w:rsidRDefault="00F8679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0378395" w14:textId="77777777" w:rsidR="00F86797" w:rsidRDefault="00F8679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CBFB77B" w14:textId="77777777" w:rsidR="00F86797" w:rsidRDefault="00F8679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1EEC70B" w14:textId="77777777" w:rsidR="00F86797" w:rsidRDefault="0000000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497989D5" wp14:editId="56A99DEC">
            <wp:extent cx="6296025" cy="5017770"/>
            <wp:effectExtent l="0" t="0" r="952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D74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програми:</w:t>
      </w:r>
    </w:p>
    <w:p w14:paraId="2E8D6FF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030C76C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($_SERVER['REQUEST_METHOD'] === 'POST') {</w:t>
      </w:r>
    </w:p>
    <w:p w14:paraId="1034637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($_POST['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']) &amp;&amp; 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($_POST['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>'])) {</w:t>
      </w:r>
    </w:p>
    <w:p w14:paraId="44D7A8A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$_POST['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'];</w:t>
      </w:r>
    </w:p>
    <w:p w14:paraId="206E5E9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$_POST['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>'];</w:t>
      </w:r>
    </w:p>
    <w:p w14:paraId="452FC91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data</w:t>
      </w:r>
      <w:proofErr w:type="spellEnd"/>
      <w:r>
        <w:rPr>
          <w:rFonts w:ascii="Times New Roman" w:hAnsi="Times New Roman"/>
          <w:sz w:val="28"/>
          <w:szCs w:val="28"/>
        </w:rPr>
        <w:t xml:space="preserve"> = "$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|$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>\n";</w:t>
      </w:r>
    </w:p>
    <w:p w14:paraId="5541F8A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file_put_contents</w:t>
      </w:r>
      <w:proofErr w:type="spellEnd"/>
      <w:r>
        <w:rPr>
          <w:rFonts w:ascii="Times New Roman" w:hAnsi="Times New Roman"/>
          <w:sz w:val="28"/>
          <w:szCs w:val="28"/>
        </w:rPr>
        <w:t>('comments.txt', $</w:t>
      </w:r>
      <w:proofErr w:type="spellStart"/>
      <w:r>
        <w:rPr>
          <w:rFonts w:ascii="Times New Roman" w:hAnsi="Times New Roman"/>
          <w:sz w:val="28"/>
          <w:szCs w:val="28"/>
        </w:rPr>
        <w:t>data</w:t>
      </w:r>
      <w:proofErr w:type="spellEnd"/>
      <w:r>
        <w:rPr>
          <w:rFonts w:ascii="Times New Roman" w:hAnsi="Times New Roman"/>
          <w:sz w:val="28"/>
          <w:szCs w:val="28"/>
        </w:rPr>
        <w:t>, FILE_APPEND);</w:t>
      </w:r>
    </w:p>
    <w:p w14:paraId="5EEC15B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2094C5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9C391E8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EC1505E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comments</w:t>
      </w:r>
      <w:proofErr w:type="spellEnd"/>
      <w:r>
        <w:rPr>
          <w:rFonts w:ascii="Times New Roman" w:hAnsi="Times New Roman"/>
          <w:sz w:val="28"/>
          <w:szCs w:val="28"/>
        </w:rPr>
        <w:t xml:space="preserve"> = [];</w:t>
      </w:r>
    </w:p>
    <w:p w14:paraId="1934ECE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fopen</w:t>
      </w:r>
      <w:proofErr w:type="spellEnd"/>
      <w:r>
        <w:rPr>
          <w:rFonts w:ascii="Times New Roman" w:hAnsi="Times New Roman"/>
          <w:sz w:val="28"/>
          <w:szCs w:val="28"/>
        </w:rPr>
        <w:t>('comments.txt', 'r');</w:t>
      </w:r>
    </w:p>
    <w:p w14:paraId="6FEFD125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E86605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E705F90" w14:textId="5E37774B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580ED96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while</w:t>
      </w:r>
      <w:proofErr w:type="spellEnd"/>
      <w:r>
        <w:rPr>
          <w:rFonts w:ascii="Times New Roman" w:hAnsi="Times New Roman"/>
          <w:sz w:val="28"/>
          <w:szCs w:val="28"/>
        </w:rPr>
        <w:t xml:space="preserve"> (($</w:t>
      </w:r>
      <w:proofErr w:type="spellStart"/>
      <w:r>
        <w:rPr>
          <w:rFonts w:ascii="Times New Roman" w:hAnsi="Times New Roman"/>
          <w:sz w:val="28"/>
          <w:szCs w:val="28"/>
        </w:rPr>
        <w:t>line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fgets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 xml:space="preserve">)) !== </w:t>
      </w:r>
      <w:proofErr w:type="spellStart"/>
      <w:r>
        <w:rPr>
          <w:rFonts w:ascii="Times New Roman" w:hAnsi="Times New Roman"/>
          <w:sz w:val="28"/>
          <w:szCs w:val="28"/>
        </w:rPr>
        <w:t>false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4CB6FFD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/>
          <w:sz w:val="28"/>
          <w:szCs w:val="28"/>
        </w:rPr>
        <w:t>explode</w:t>
      </w:r>
      <w:proofErr w:type="spellEnd"/>
      <w:r>
        <w:rPr>
          <w:rFonts w:ascii="Times New Roman" w:hAnsi="Times New Roman"/>
          <w:sz w:val="28"/>
          <w:szCs w:val="28"/>
        </w:rPr>
        <w:t>('|', $</w:t>
      </w:r>
      <w:proofErr w:type="spellStart"/>
      <w:r>
        <w:rPr>
          <w:rFonts w:ascii="Times New Roman" w:hAnsi="Times New Roman"/>
          <w:sz w:val="28"/>
          <w:szCs w:val="28"/>
        </w:rPr>
        <w:t>line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2381902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comments</w:t>
      </w:r>
      <w:proofErr w:type="spellEnd"/>
      <w:r>
        <w:rPr>
          <w:rFonts w:ascii="Times New Roman" w:hAnsi="Times New Roman"/>
          <w:sz w:val="28"/>
          <w:szCs w:val="28"/>
        </w:rPr>
        <w:t>[] = ['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' =&gt; $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, '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>' =&gt; $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>];</w:t>
      </w:r>
    </w:p>
    <w:p w14:paraId="3C84191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2C3309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fclose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052B00C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DC95417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FABDDF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4F6FC80A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E5A0A0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F3F01E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en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1F38316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9CC821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charset</w:t>
      </w:r>
      <w:proofErr w:type="spellEnd"/>
      <w:r>
        <w:rPr>
          <w:rFonts w:ascii="Times New Roman" w:hAnsi="Times New Roman"/>
          <w:sz w:val="28"/>
          <w:szCs w:val="28"/>
        </w:rPr>
        <w:t>="UTF-8"&gt;</w:t>
      </w:r>
    </w:p>
    <w:p w14:paraId="45A7198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viewport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content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width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</w:rPr>
        <w:t>device-width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initial-scale</w:t>
      </w:r>
      <w:proofErr w:type="spellEnd"/>
      <w:r>
        <w:rPr>
          <w:rFonts w:ascii="Times New Roman" w:hAnsi="Times New Roman"/>
          <w:sz w:val="28"/>
          <w:szCs w:val="28"/>
        </w:rPr>
        <w:t>=1.0"&gt;</w:t>
      </w:r>
    </w:p>
    <w:p w14:paraId="368BF95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&gt;Коментарі&lt;/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2EA0EA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841A49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9531E7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&lt;h2&gt;Додати коментар&lt;/h2&gt;</w:t>
      </w:r>
    </w:p>
    <w:p w14:paraId="34C4F2F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=""&gt;</w:t>
      </w:r>
    </w:p>
    <w:p w14:paraId="02A9632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"&gt;Ім'я:&lt;/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74E2B0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CD4C30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>"&gt;Коментар:&lt;/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94A78C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textarea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>"&gt;&lt;/</w:t>
      </w:r>
      <w:proofErr w:type="spellStart"/>
      <w:r>
        <w:rPr>
          <w:rFonts w:ascii="Times New Roman" w:hAnsi="Times New Roman"/>
          <w:sz w:val="28"/>
          <w:szCs w:val="28"/>
        </w:rPr>
        <w:t>textarea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90720B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="Додати"&gt;</w:t>
      </w:r>
    </w:p>
    <w:p w14:paraId="017FB4F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B4E84C8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48BBB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&lt;h2&gt;Коментарі&lt;/h2&gt;</w:t>
      </w:r>
    </w:p>
    <w:p w14:paraId="3755E5E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table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border</w:t>
      </w:r>
      <w:proofErr w:type="spellEnd"/>
      <w:r>
        <w:rPr>
          <w:rFonts w:ascii="Times New Roman" w:hAnsi="Times New Roman"/>
          <w:sz w:val="28"/>
          <w:szCs w:val="28"/>
        </w:rPr>
        <w:t>="1"&gt;</w:t>
      </w:r>
    </w:p>
    <w:p w14:paraId="626B4510" w14:textId="77777777" w:rsid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14:paraId="27E5F4D0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632957B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62D57B" w14:textId="3BEDA07C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&lt;</w:t>
      </w:r>
      <w:proofErr w:type="spellStart"/>
      <w:r>
        <w:rPr>
          <w:rFonts w:ascii="Times New Roman" w:hAnsi="Times New Roman"/>
          <w:sz w:val="28"/>
          <w:szCs w:val="28"/>
        </w:rPr>
        <w:t>tr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BA4B52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&lt;</w:t>
      </w:r>
      <w:proofErr w:type="spellStart"/>
      <w:r>
        <w:rPr>
          <w:rFonts w:ascii="Times New Roman" w:hAnsi="Times New Roman"/>
          <w:sz w:val="28"/>
          <w:szCs w:val="28"/>
        </w:rPr>
        <w:t>th</w:t>
      </w:r>
      <w:proofErr w:type="spellEnd"/>
      <w:r>
        <w:rPr>
          <w:rFonts w:ascii="Times New Roman" w:hAnsi="Times New Roman"/>
          <w:sz w:val="28"/>
          <w:szCs w:val="28"/>
        </w:rPr>
        <w:t>&gt;Ім'я&lt;/</w:t>
      </w:r>
      <w:proofErr w:type="spellStart"/>
      <w:r>
        <w:rPr>
          <w:rFonts w:ascii="Times New Roman" w:hAnsi="Times New Roman"/>
          <w:sz w:val="28"/>
          <w:szCs w:val="28"/>
        </w:rPr>
        <w:t>th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8C5D77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&lt;</w:t>
      </w:r>
      <w:proofErr w:type="spellStart"/>
      <w:r>
        <w:rPr>
          <w:rFonts w:ascii="Times New Roman" w:hAnsi="Times New Roman"/>
          <w:sz w:val="28"/>
          <w:szCs w:val="28"/>
        </w:rPr>
        <w:t>th</w:t>
      </w:r>
      <w:proofErr w:type="spellEnd"/>
      <w:r>
        <w:rPr>
          <w:rFonts w:ascii="Times New Roman" w:hAnsi="Times New Roman"/>
          <w:sz w:val="28"/>
          <w:szCs w:val="28"/>
        </w:rPr>
        <w:t>&gt;Коментар&lt;/</w:t>
      </w:r>
      <w:proofErr w:type="spellStart"/>
      <w:r>
        <w:rPr>
          <w:rFonts w:ascii="Times New Roman" w:hAnsi="Times New Roman"/>
          <w:sz w:val="28"/>
          <w:szCs w:val="28"/>
        </w:rPr>
        <w:t>th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8E771F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&lt;/</w:t>
      </w:r>
      <w:proofErr w:type="spellStart"/>
      <w:r>
        <w:rPr>
          <w:rFonts w:ascii="Times New Roman" w:hAnsi="Times New Roman"/>
          <w:sz w:val="28"/>
          <w:szCs w:val="28"/>
        </w:rPr>
        <w:t>tr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20B7E4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foreach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comments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as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>): ?&gt;</w:t>
      </w:r>
    </w:p>
    <w:p w14:paraId="3DF90F9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&lt;</w:t>
      </w:r>
      <w:proofErr w:type="spellStart"/>
      <w:r>
        <w:rPr>
          <w:rFonts w:ascii="Times New Roman" w:hAnsi="Times New Roman"/>
          <w:sz w:val="28"/>
          <w:szCs w:val="28"/>
        </w:rPr>
        <w:t>tr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6D7CF9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&lt;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&gt;&lt;?= $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>['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'] ?&gt;&lt;/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0430B5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&lt;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&gt;&lt;?= $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>['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>'] ?&gt;&lt;/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7164F9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&lt;/</w:t>
      </w:r>
      <w:proofErr w:type="spellStart"/>
      <w:r>
        <w:rPr>
          <w:rFonts w:ascii="Times New Roman" w:hAnsi="Times New Roman"/>
          <w:sz w:val="28"/>
          <w:szCs w:val="28"/>
        </w:rPr>
        <w:t>tr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DF7FEA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endforeach</w:t>
      </w:r>
      <w:proofErr w:type="spellEnd"/>
      <w:r>
        <w:rPr>
          <w:rFonts w:ascii="Times New Roman" w:hAnsi="Times New Roman"/>
          <w:sz w:val="28"/>
          <w:szCs w:val="28"/>
        </w:rPr>
        <w:t>; ?&gt;</w:t>
      </w:r>
    </w:p>
    <w:p w14:paraId="7DF0A88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/>
          <w:sz w:val="28"/>
          <w:szCs w:val="28"/>
        </w:rPr>
        <w:t>table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47F144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A3A70D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F06C728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2134371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програми:</w:t>
      </w:r>
    </w:p>
    <w:p w14:paraId="580F0DD5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41C5601" wp14:editId="0E1C3417">
            <wp:extent cx="2486025" cy="3638550"/>
            <wp:effectExtent l="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7EAB" w14:textId="77777777" w:rsidR="00F86797" w:rsidRPr="008E184A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8E184A">
        <w:rPr>
          <w:rFonts w:ascii="Times New Roman" w:hAnsi="Times New Roman"/>
          <w:sz w:val="28"/>
          <w:szCs w:val="28"/>
          <w:lang w:val="en-US"/>
        </w:rPr>
        <w:t>5</w:t>
      </w:r>
    </w:p>
    <w:p w14:paraId="1995BA7C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445335E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38CA35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AC2A1D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3123B3E" w14:textId="36B23BC8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програми</w:t>
      </w:r>
      <w:r w:rsidRPr="008E18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E184A">
        <w:rPr>
          <w:rFonts w:ascii="Times New Roman" w:hAnsi="Times New Roman"/>
          <w:sz w:val="28"/>
          <w:szCs w:val="28"/>
          <w:lang w:val="en-US"/>
        </w:rPr>
        <w:t>3.2)</w:t>
      </w:r>
      <w:r>
        <w:rPr>
          <w:rFonts w:ascii="Times New Roman" w:hAnsi="Times New Roman"/>
          <w:sz w:val="28"/>
          <w:szCs w:val="28"/>
        </w:rPr>
        <w:t>:</w:t>
      </w:r>
    </w:p>
    <w:p w14:paraId="3D777A3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2B9753E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readLinesFromFile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677AEEA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, FILE_IGNORE_NEW_LINES | FILE_SKIP_EMPTY_LINES);</w:t>
      </w:r>
    </w:p>
    <w:p w14:paraId="7221804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A435CA5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545DD9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writeLinesToFile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lines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7453A84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fopen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, "w");</w:t>
      </w:r>
    </w:p>
    <w:p w14:paraId="486C6AC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foreach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lines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as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line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02489E2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fwrite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line</w:t>
      </w:r>
      <w:proofErr w:type="spellEnd"/>
      <w:r>
        <w:rPr>
          <w:rFonts w:ascii="Times New Roman" w:hAnsi="Times New Roman"/>
          <w:sz w:val="28"/>
          <w:szCs w:val="28"/>
        </w:rPr>
        <w:t xml:space="preserve"> . "\n");</w:t>
      </w:r>
    </w:p>
    <w:p w14:paraId="36E6D89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10FDDB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fclose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68B9A38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4C42B8B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4C74CB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executeTaskOne</w:t>
      </w:r>
      <w:proofErr w:type="spellEnd"/>
      <w:r>
        <w:rPr>
          <w:rFonts w:ascii="Times New Roman" w:hAnsi="Times New Roman"/>
          <w:sz w:val="28"/>
          <w:szCs w:val="28"/>
        </w:rPr>
        <w:t>($file1, $file2, $</w:t>
      </w:r>
      <w:proofErr w:type="spellStart"/>
      <w:r>
        <w:rPr>
          <w:rFonts w:ascii="Times New Roman" w:hAnsi="Times New Roman"/>
          <w:sz w:val="28"/>
          <w:szCs w:val="28"/>
        </w:rPr>
        <w:t>dir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4CD7AEF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$lines1 = </w:t>
      </w:r>
      <w:proofErr w:type="spellStart"/>
      <w:r>
        <w:rPr>
          <w:rFonts w:ascii="Times New Roman" w:hAnsi="Times New Roman"/>
          <w:sz w:val="28"/>
          <w:szCs w:val="28"/>
        </w:rPr>
        <w:t>readLinesFromFile</w:t>
      </w:r>
      <w:proofErr w:type="spellEnd"/>
      <w:r>
        <w:rPr>
          <w:rFonts w:ascii="Times New Roman" w:hAnsi="Times New Roman"/>
          <w:sz w:val="28"/>
          <w:szCs w:val="28"/>
        </w:rPr>
        <w:t>($file1);</w:t>
      </w:r>
    </w:p>
    <w:p w14:paraId="095F744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$lines2 = </w:t>
      </w:r>
      <w:proofErr w:type="spellStart"/>
      <w:r>
        <w:rPr>
          <w:rFonts w:ascii="Times New Roman" w:hAnsi="Times New Roman"/>
          <w:sz w:val="28"/>
          <w:szCs w:val="28"/>
        </w:rPr>
        <w:t>readLinesFromFile</w:t>
      </w:r>
      <w:proofErr w:type="spellEnd"/>
      <w:r>
        <w:rPr>
          <w:rFonts w:ascii="Times New Roman" w:hAnsi="Times New Roman"/>
          <w:sz w:val="28"/>
          <w:szCs w:val="28"/>
        </w:rPr>
        <w:t>($file2);</w:t>
      </w:r>
    </w:p>
    <w:p w14:paraId="2DFC6CA9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E150F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$uniqueLines1 = </w:t>
      </w:r>
      <w:proofErr w:type="spellStart"/>
      <w:r>
        <w:rPr>
          <w:rFonts w:ascii="Times New Roman" w:hAnsi="Times New Roman"/>
          <w:sz w:val="28"/>
          <w:szCs w:val="28"/>
        </w:rPr>
        <w:t>array_diff</w:t>
      </w:r>
      <w:proofErr w:type="spellEnd"/>
      <w:r>
        <w:rPr>
          <w:rFonts w:ascii="Times New Roman" w:hAnsi="Times New Roman"/>
          <w:sz w:val="28"/>
          <w:szCs w:val="28"/>
        </w:rPr>
        <w:t>($lines1, $lines2);</w:t>
      </w:r>
    </w:p>
    <w:p w14:paraId="29EB9E5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$uniqueLines1File = $</w:t>
      </w:r>
      <w:proofErr w:type="spellStart"/>
      <w:r>
        <w:rPr>
          <w:rFonts w:ascii="Times New Roman" w:hAnsi="Times New Roman"/>
          <w:sz w:val="28"/>
          <w:szCs w:val="28"/>
        </w:rPr>
        <w:t>dir</w:t>
      </w:r>
      <w:proofErr w:type="spellEnd"/>
      <w:r>
        <w:rPr>
          <w:rFonts w:ascii="Times New Roman" w:hAnsi="Times New Roman"/>
          <w:sz w:val="28"/>
          <w:szCs w:val="28"/>
        </w:rPr>
        <w:t xml:space="preserve"> . "/unique_lines_in_file1.txt";</w:t>
      </w:r>
    </w:p>
    <w:p w14:paraId="4F27746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writeLinesToFile</w:t>
      </w:r>
      <w:proofErr w:type="spellEnd"/>
      <w:r>
        <w:rPr>
          <w:rFonts w:ascii="Times New Roman" w:hAnsi="Times New Roman"/>
          <w:sz w:val="28"/>
          <w:szCs w:val="28"/>
        </w:rPr>
        <w:t>($uniqueLines1File, $uniqueLines1);</w:t>
      </w:r>
    </w:p>
    <w:p w14:paraId="37A9A814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2A1C92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commonLines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array_intersect</w:t>
      </w:r>
      <w:proofErr w:type="spellEnd"/>
      <w:r>
        <w:rPr>
          <w:rFonts w:ascii="Times New Roman" w:hAnsi="Times New Roman"/>
          <w:sz w:val="28"/>
          <w:szCs w:val="28"/>
        </w:rPr>
        <w:t>($lines1, $lines2);</w:t>
      </w:r>
    </w:p>
    <w:p w14:paraId="13ADC3DE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commonLinesFile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dir</w:t>
      </w:r>
      <w:proofErr w:type="spellEnd"/>
      <w:r>
        <w:rPr>
          <w:rFonts w:ascii="Times New Roman" w:hAnsi="Times New Roman"/>
          <w:sz w:val="28"/>
          <w:szCs w:val="28"/>
        </w:rPr>
        <w:t xml:space="preserve"> . "/common_lines.txt";</w:t>
      </w:r>
    </w:p>
    <w:p w14:paraId="0C3FDD1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writeLinesToFile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commonLinesFile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commonLines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09108F40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B5434F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counts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array_count_values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commonLines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4880896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commonLinesTwice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array_filter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commonLines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use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counts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0622F0B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counts</w:t>
      </w:r>
      <w:proofErr w:type="spellEnd"/>
      <w:r>
        <w:rPr>
          <w:rFonts w:ascii="Times New Roman" w:hAnsi="Times New Roman"/>
          <w:sz w:val="28"/>
          <w:szCs w:val="28"/>
        </w:rPr>
        <w:t>[$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] &gt; 1;</w:t>
      </w:r>
    </w:p>
    <w:p w14:paraId="0579188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});</w:t>
      </w:r>
    </w:p>
    <w:p w14:paraId="5A5EAEDA" w14:textId="77777777" w:rsid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14:paraId="69363909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AE1B61" w14:textId="7D66BB8E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commonLinesTwiceUnique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array_flip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array_flip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commonLinesTwice</w:t>
      </w:r>
      <w:proofErr w:type="spellEnd"/>
      <w:r>
        <w:rPr>
          <w:rFonts w:ascii="Times New Roman" w:hAnsi="Times New Roman"/>
          <w:sz w:val="28"/>
          <w:szCs w:val="28"/>
        </w:rPr>
        <w:t>));</w:t>
      </w:r>
    </w:p>
    <w:p w14:paraId="5F5D1E2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commonLinesTwiceFile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dir</w:t>
      </w:r>
      <w:proofErr w:type="spellEnd"/>
      <w:r>
        <w:rPr>
          <w:rFonts w:ascii="Times New Roman" w:hAnsi="Times New Roman"/>
          <w:sz w:val="28"/>
          <w:szCs w:val="28"/>
        </w:rPr>
        <w:t xml:space="preserve"> . "/common_lines_twice.txt";</w:t>
      </w:r>
    </w:p>
    <w:p w14:paraId="125A5D5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writeLinesToFile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commonLinesTwiceFile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commonLinesTwiceUnique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2FBB9BA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4B4F800E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[$uniqueLines1File, $</w:t>
      </w:r>
      <w:proofErr w:type="spellStart"/>
      <w:r>
        <w:rPr>
          <w:rFonts w:ascii="Times New Roman" w:hAnsi="Times New Roman"/>
          <w:sz w:val="28"/>
          <w:szCs w:val="28"/>
        </w:rPr>
        <w:t>commonLinesFile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commonLinesTwiceFile</w:t>
      </w:r>
      <w:proofErr w:type="spellEnd"/>
      <w:r>
        <w:rPr>
          <w:rFonts w:ascii="Times New Roman" w:hAnsi="Times New Roman"/>
          <w:sz w:val="28"/>
          <w:szCs w:val="28"/>
        </w:rPr>
        <w:t>];</w:t>
      </w:r>
    </w:p>
    <w:p w14:paraId="43F074E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AC07C67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571831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deleteFileIfExists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2EBFC79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file_exists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)) {</w:t>
      </w:r>
    </w:p>
    <w:p w14:paraId="0E583CA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unlink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6A1B9BD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"Файл '$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' успішно видалено.";</w:t>
      </w:r>
    </w:p>
    <w:p w14:paraId="4037A59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31D9253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"Файл '$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' не існує.";</w:t>
      </w:r>
    </w:p>
    <w:p w14:paraId="72759D1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519AEE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5581C33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03EBE8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() {</w:t>
      </w:r>
    </w:p>
    <w:p w14:paraId="021FE70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dir</w:t>
      </w:r>
      <w:proofErr w:type="spellEnd"/>
      <w:r>
        <w:rPr>
          <w:rFonts w:ascii="Times New Roman" w:hAnsi="Times New Roman"/>
          <w:sz w:val="28"/>
          <w:szCs w:val="28"/>
        </w:rPr>
        <w:t xml:space="preserve"> = "D:/wamp/www/lab3/task3.2";</w:t>
      </w:r>
    </w:p>
    <w:p w14:paraId="1CEEFB4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$file1 = "$</w:t>
      </w:r>
      <w:proofErr w:type="spellStart"/>
      <w:r>
        <w:rPr>
          <w:rFonts w:ascii="Times New Roman" w:hAnsi="Times New Roman"/>
          <w:sz w:val="28"/>
          <w:szCs w:val="28"/>
        </w:rPr>
        <w:t>dir</w:t>
      </w:r>
      <w:proofErr w:type="spellEnd"/>
      <w:r>
        <w:rPr>
          <w:rFonts w:ascii="Times New Roman" w:hAnsi="Times New Roman"/>
          <w:sz w:val="28"/>
          <w:szCs w:val="28"/>
        </w:rPr>
        <w:t>/file1.txt";</w:t>
      </w:r>
    </w:p>
    <w:p w14:paraId="172A545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$file2 = "$</w:t>
      </w:r>
      <w:proofErr w:type="spellStart"/>
      <w:r>
        <w:rPr>
          <w:rFonts w:ascii="Times New Roman" w:hAnsi="Times New Roman"/>
          <w:sz w:val="28"/>
          <w:szCs w:val="28"/>
        </w:rPr>
        <w:t>dir</w:t>
      </w:r>
      <w:proofErr w:type="spellEnd"/>
      <w:r>
        <w:rPr>
          <w:rFonts w:ascii="Times New Roman" w:hAnsi="Times New Roman"/>
          <w:sz w:val="28"/>
          <w:szCs w:val="28"/>
        </w:rPr>
        <w:t>/file2.txt";</w:t>
      </w:r>
    </w:p>
    <w:p w14:paraId="4DF2F9E4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D69855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($_SERVER["REQUEST_METHOD"] == "POST" &amp;&amp; 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($_POST['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>'])) {</w:t>
      </w:r>
    </w:p>
    <w:p w14:paraId="542C62B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fileToDelete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$_POST['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'];</w:t>
      </w:r>
    </w:p>
    <w:p w14:paraId="45D4151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deleteFileIfExists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fileToDelete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7439206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4E9D6A48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8033C0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resultFiles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executeTaskOne</w:t>
      </w:r>
      <w:proofErr w:type="spellEnd"/>
      <w:r>
        <w:rPr>
          <w:rFonts w:ascii="Times New Roman" w:hAnsi="Times New Roman"/>
          <w:sz w:val="28"/>
          <w:szCs w:val="28"/>
        </w:rPr>
        <w:t>($file1, $file2, $</w:t>
      </w:r>
      <w:proofErr w:type="spellStart"/>
      <w:r>
        <w:rPr>
          <w:rFonts w:ascii="Times New Roman" w:hAnsi="Times New Roman"/>
          <w:sz w:val="28"/>
          <w:szCs w:val="28"/>
        </w:rPr>
        <w:t>dir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7F229349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C7940F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"Результати збережено у наступних файлах:\n";</w:t>
      </w:r>
    </w:p>
    <w:p w14:paraId="36D1FC11" w14:textId="77777777" w:rsid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4E07DCE2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2694984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BD4D46" w14:textId="1EB1B494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foreach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resultFiles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as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334A235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"$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\n";</w:t>
      </w:r>
    </w:p>
    <w:p w14:paraId="3E39865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FE36CA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2CC339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3EE3D111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4D84F4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965D89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333007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6A6508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&gt;Видалення файлу&lt;/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56CA08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356AE6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F6CDBE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&lt;h2&gt;Видалення файлу&lt;/h2&gt;</w:t>
      </w:r>
    </w:p>
    <w:p w14:paraId="3E3D729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="&lt;?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htmlspecialchars</w:t>
      </w:r>
      <w:proofErr w:type="spellEnd"/>
      <w:r>
        <w:rPr>
          <w:rFonts w:ascii="Times New Roman" w:hAnsi="Times New Roman"/>
          <w:sz w:val="28"/>
          <w:szCs w:val="28"/>
        </w:rPr>
        <w:t>($_SERVER["PHP_SELF"]);?&gt;"&gt;</w:t>
      </w:r>
    </w:p>
    <w:p w14:paraId="5661783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"&gt;Введіть ім'я файлу, який бажаєте видалити:&lt;/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44D0D9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B0F94F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="Видалити файл"&gt;</w:t>
      </w:r>
    </w:p>
    <w:p w14:paraId="2FD21D8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AC4539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8C75F2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39A6E2E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6819CB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6566400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1EB2DF5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4F2F49E0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F8A4451" w14:textId="77777777" w:rsidR="008E184A" w:rsidRDefault="008E184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3B1BC6D" w14:textId="77777777" w:rsidR="008E184A" w:rsidRDefault="008E184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77B3DDE" w14:textId="77777777" w:rsidR="008E184A" w:rsidRDefault="008E184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FD5F276" w14:textId="77777777" w:rsidR="008E184A" w:rsidRDefault="008E184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3445FC0" w14:textId="77777777" w:rsidR="008E184A" w:rsidRDefault="008E184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5CCE893" w14:textId="77777777" w:rsidR="008E184A" w:rsidRDefault="008E184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431E978" w14:textId="011A376C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виконання програми</w:t>
      </w:r>
      <w:r>
        <w:rPr>
          <w:rFonts w:ascii="Times New Roman" w:hAnsi="Times New Roman"/>
          <w:sz w:val="28"/>
          <w:szCs w:val="28"/>
          <w:lang w:val="ru-RU"/>
        </w:rPr>
        <w:t>(3.2)</w:t>
      </w:r>
      <w:r>
        <w:rPr>
          <w:rFonts w:ascii="Times New Roman" w:hAnsi="Times New Roman"/>
          <w:sz w:val="28"/>
          <w:szCs w:val="28"/>
        </w:rPr>
        <w:t>:</w:t>
      </w:r>
    </w:p>
    <w:p w14:paraId="69D68B4A" w14:textId="77777777" w:rsidR="00F86797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6B071405" wp14:editId="0997F077">
            <wp:extent cx="3162300" cy="1304925"/>
            <wp:effectExtent l="0" t="0" r="0" b="952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4F0C765" wp14:editId="441E3014">
            <wp:extent cx="4295775" cy="1514475"/>
            <wp:effectExtent l="0" t="0" r="9525" b="952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88E5" w14:textId="77777777" w:rsidR="00F86797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5527468E" wp14:editId="5ECAA6E0">
            <wp:extent cx="6294755" cy="885825"/>
            <wp:effectExtent l="0" t="0" r="10795" b="9525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B26D" w14:textId="77777777" w:rsidR="00F86797" w:rsidRDefault="00F86797">
      <w:pPr>
        <w:spacing w:after="0" w:line="360" w:lineRule="auto"/>
        <w:jc w:val="center"/>
      </w:pPr>
    </w:p>
    <w:p w14:paraId="7A93D563" w14:textId="77777777" w:rsidR="00F86797" w:rsidRDefault="00000000">
      <w:pPr>
        <w:spacing w:after="0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114300" distR="114300" wp14:anchorId="1F70D1CB" wp14:editId="462D1A3C">
            <wp:extent cx="3124200" cy="1476375"/>
            <wp:effectExtent l="0" t="0" r="0" b="9525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3659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ru-RU"/>
        </w:rPr>
        <w:t>6,7,8,9</w:t>
      </w:r>
    </w:p>
    <w:p w14:paraId="63279FB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програми</w:t>
      </w:r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3.3)</w:t>
      </w:r>
      <w:r>
        <w:rPr>
          <w:rFonts w:ascii="Times New Roman" w:hAnsi="Times New Roman"/>
          <w:sz w:val="28"/>
          <w:szCs w:val="28"/>
        </w:rPr>
        <w:t>:</w:t>
      </w:r>
    </w:p>
    <w:p w14:paraId="02270FD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2F97753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 xml:space="preserve"> = 'words.txt';</w:t>
      </w:r>
    </w:p>
    <w:p w14:paraId="607864BF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5BDD2D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fileContent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file_get_contents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5E4E920B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745873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words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preg_split</w:t>
      </w:r>
      <w:proofErr w:type="spellEnd"/>
      <w:r>
        <w:rPr>
          <w:rFonts w:ascii="Times New Roman" w:hAnsi="Times New Roman"/>
          <w:sz w:val="28"/>
          <w:szCs w:val="28"/>
        </w:rPr>
        <w:t xml:space="preserve">('/\s+/', </w:t>
      </w:r>
      <w:proofErr w:type="spellStart"/>
      <w:r>
        <w:rPr>
          <w:rFonts w:ascii="Times New Roman" w:hAnsi="Times New Roman"/>
          <w:sz w:val="28"/>
          <w:szCs w:val="28"/>
        </w:rPr>
        <w:t>trim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fileContent</w:t>
      </w:r>
      <w:proofErr w:type="spellEnd"/>
      <w:r>
        <w:rPr>
          <w:rFonts w:ascii="Times New Roman" w:hAnsi="Times New Roman"/>
          <w:sz w:val="28"/>
          <w:szCs w:val="28"/>
        </w:rPr>
        <w:t>));</w:t>
      </w:r>
    </w:p>
    <w:p w14:paraId="11610CF2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33A49B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sort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words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7E2B25AE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20A0461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517E7E" w14:textId="01032E0B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$</w:t>
      </w:r>
      <w:proofErr w:type="spellStart"/>
      <w:r>
        <w:rPr>
          <w:rFonts w:ascii="Times New Roman" w:hAnsi="Times New Roman"/>
          <w:sz w:val="28"/>
          <w:szCs w:val="28"/>
        </w:rPr>
        <w:t>sortedContent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implode</w:t>
      </w:r>
      <w:proofErr w:type="spellEnd"/>
      <w:r>
        <w:rPr>
          <w:rFonts w:ascii="Times New Roman" w:hAnsi="Times New Roman"/>
          <w:sz w:val="28"/>
          <w:szCs w:val="28"/>
        </w:rPr>
        <w:t>("\n", $</w:t>
      </w:r>
      <w:proofErr w:type="spellStart"/>
      <w:r>
        <w:rPr>
          <w:rFonts w:ascii="Times New Roman" w:hAnsi="Times New Roman"/>
          <w:sz w:val="28"/>
          <w:szCs w:val="28"/>
        </w:rPr>
        <w:t>words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496E9265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1F318B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file_put_contents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sortedContent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5608E1A7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DC5991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"Слова були впорядковані за алфавітом та записані назад у файл.";</w:t>
      </w:r>
    </w:p>
    <w:p w14:paraId="108EBD8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4F09CA65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</w:t>
      </w:r>
      <w:r>
        <w:rPr>
          <w:rFonts w:ascii="Times New Roman" w:hAnsi="Times New Roman"/>
          <w:sz w:val="28"/>
          <w:szCs w:val="28"/>
          <w:lang w:val="ru-RU"/>
        </w:rPr>
        <w:t>(3.3)</w:t>
      </w:r>
      <w:r>
        <w:rPr>
          <w:rFonts w:ascii="Times New Roman" w:hAnsi="Times New Roman"/>
          <w:sz w:val="28"/>
          <w:szCs w:val="28"/>
        </w:rPr>
        <w:t>:</w:t>
      </w:r>
    </w:p>
    <w:p w14:paraId="45A6632D" w14:textId="77777777" w:rsidR="00F86797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4B544032" wp14:editId="7A2F942E">
            <wp:extent cx="2895600" cy="2095500"/>
            <wp:effectExtent l="0" t="0" r="0" b="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9110" w14:textId="77777777" w:rsidR="00F86797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0E5496A2" wp14:editId="5E238A4F">
            <wp:extent cx="4524375" cy="933450"/>
            <wp:effectExtent l="0" t="0" r="9525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D2E0" w14:textId="77777777" w:rsidR="00F86797" w:rsidRDefault="0000000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147DE127" wp14:editId="3C335096">
            <wp:extent cx="2371725" cy="5353050"/>
            <wp:effectExtent l="0" t="0" r="9525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C0D4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ru-RU"/>
        </w:rPr>
        <w:t>10,11,12</w:t>
      </w:r>
    </w:p>
    <w:p w14:paraId="5D245C9B" w14:textId="77777777" w:rsidR="00F86797" w:rsidRDefault="00F8679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018D1C" w14:textId="77777777" w:rsidR="00F86797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17A765E8" wp14:editId="0BFD3FD7">
            <wp:extent cx="6229350" cy="136207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4D1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184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істинг програми:</w:t>
      </w:r>
    </w:p>
    <w:p w14:paraId="218DC7CC" w14:textId="77777777" w:rsidR="00F86797" w:rsidRP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184A">
        <w:rPr>
          <w:rFonts w:ascii="Times New Roman" w:hAnsi="Times New Roman"/>
          <w:sz w:val="28"/>
          <w:szCs w:val="28"/>
        </w:rPr>
        <w:t>&lt;!</w:t>
      </w:r>
      <w:r>
        <w:rPr>
          <w:rFonts w:ascii="Times New Roman" w:hAnsi="Times New Roman"/>
          <w:sz w:val="28"/>
          <w:szCs w:val="28"/>
          <w:lang w:val="en-US"/>
        </w:rPr>
        <w:t>DOCTYPE</w:t>
      </w:r>
      <w:r w:rsidRPr="008E18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8E184A">
        <w:rPr>
          <w:rFonts w:ascii="Times New Roman" w:hAnsi="Times New Roman"/>
          <w:sz w:val="28"/>
          <w:szCs w:val="28"/>
        </w:rPr>
        <w:t>&gt;</w:t>
      </w:r>
    </w:p>
    <w:p w14:paraId="57369F92" w14:textId="77777777" w:rsidR="00F86797" w:rsidRP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184A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8E18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lang</w:t>
      </w:r>
      <w:r w:rsidRPr="008E184A"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uk</w:t>
      </w:r>
      <w:proofErr w:type="spellEnd"/>
      <w:r w:rsidRPr="008E184A">
        <w:rPr>
          <w:rFonts w:ascii="Times New Roman" w:hAnsi="Times New Roman"/>
          <w:sz w:val="28"/>
          <w:szCs w:val="28"/>
        </w:rPr>
        <w:t>"&gt;</w:t>
      </w:r>
    </w:p>
    <w:p w14:paraId="6594824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&lt;head&gt;</w:t>
      </w:r>
    </w:p>
    <w:p w14:paraId="0D578AC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&lt;meta charset="UTF-8"&gt;</w:t>
      </w:r>
    </w:p>
    <w:p w14:paraId="7273E71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&lt;title&gt;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Завантаження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зображення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&lt;/title&gt;</w:t>
      </w:r>
    </w:p>
    <w:p w14:paraId="74B8DB98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74F4F5" w14:textId="0556F9C6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&lt;/head&gt;</w:t>
      </w:r>
    </w:p>
    <w:p w14:paraId="18E63D3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&lt;body&gt;</w:t>
      </w:r>
    </w:p>
    <w:p w14:paraId="53C805A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&lt;h1&gt;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Завантажте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зображення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&lt;/h1&gt;</w:t>
      </w:r>
    </w:p>
    <w:p w14:paraId="3B8DD63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4B601A8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40E6945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($_SERVER['REQUEST_METHOD'] == 'POST') {</w:t>
      </w:r>
    </w:p>
    <w:p w14:paraId="68D6C67E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targetDir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"D:\\WampServer\\www\\lab3\\task4\\uploads\\";</w:t>
      </w:r>
    </w:p>
    <w:p w14:paraId="1289C2A4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FCD28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isset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($_FILES["file"])) {</w:t>
      </w:r>
    </w:p>
    <w:p w14:paraId="0324C9A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targetFile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$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targetDir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basename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($_FILES["file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"name"]);</w:t>
      </w:r>
    </w:p>
    <w:p w14:paraId="3557D76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uploadOk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5EEF02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imageFileType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strtolower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pathinfo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targetFile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PATHINFO_EXTENSION));</w:t>
      </w:r>
    </w:p>
    <w:p w14:paraId="3A7EA91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282A547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$check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getimagesize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($_FILES["file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tmp_name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"]);</w:t>
      </w:r>
    </w:p>
    <w:p w14:paraId="7AF7230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($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check !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== false) {</w:t>
      </w:r>
    </w:p>
    <w:p w14:paraId="7607E6E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є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зображенням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$check["mime"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]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".&lt;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28316B6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uploadOk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AF23FA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 else {</w:t>
      </w:r>
    </w:p>
    <w:p w14:paraId="0A80154D" w14:textId="77777777" w:rsidR="00F86797" w:rsidRP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echo</w:t>
      </w:r>
      <w:r w:rsidRPr="008E184A">
        <w:rPr>
          <w:rFonts w:ascii="Times New Roman" w:hAnsi="Times New Roman"/>
          <w:sz w:val="28"/>
          <w:szCs w:val="28"/>
          <w:lang w:val="ru-RU"/>
        </w:rPr>
        <w:t xml:space="preserve"> "Файл не є </w:t>
      </w:r>
      <w:proofErr w:type="spellStart"/>
      <w:proofErr w:type="gramStart"/>
      <w:r w:rsidRPr="008E184A">
        <w:rPr>
          <w:rFonts w:ascii="Times New Roman" w:hAnsi="Times New Roman"/>
          <w:sz w:val="28"/>
          <w:szCs w:val="28"/>
          <w:lang w:val="ru-RU"/>
        </w:rPr>
        <w:t>зображенням</w:t>
      </w:r>
      <w:proofErr w:type="spellEnd"/>
      <w:r w:rsidRPr="008E184A">
        <w:rPr>
          <w:rFonts w:ascii="Times New Roman" w:hAnsi="Times New Roman"/>
          <w:sz w:val="28"/>
          <w:szCs w:val="28"/>
          <w:lang w:val="ru-RU"/>
        </w:rPr>
        <w:t>.&lt;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8E184A">
        <w:rPr>
          <w:rFonts w:ascii="Times New Roman" w:hAnsi="Times New Roman"/>
          <w:sz w:val="28"/>
          <w:szCs w:val="28"/>
          <w:lang w:val="ru-RU"/>
        </w:rPr>
        <w:t>&gt;";</w:t>
      </w:r>
    </w:p>
    <w:p w14:paraId="6EBDF09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E184A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uploadOk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07C3542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B8035B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30993CE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file_exists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targetFile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)) {</w:t>
      </w:r>
    </w:p>
    <w:p w14:paraId="01C2C70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Вибачте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вже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існує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285A589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uploadOk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2D04AAA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71318A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22A514D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($_FILES["file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"size"] &gt; 5000000) {</w:t>
      </w:r>
    </w:p>
    <w:p w14:paraId="321E0820" w14:textId="77777777" w:rsidR="00F86797" w:rsidRP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echo</w:t>
      </w:r>
      <w:r w:rsidRPr="008E184A">
        <w:rPr>
          <w:rFonts w:ascii="Times New Roman" w:hAnsi="Times New Roman"/>
          <w:sz w:val="28"/>
          <w:szCs w:val="28"/>
          <w:lang w:val="ru-RU"/>
        </w:rPr>
        <w:t xml:space="preserve"> "</w:t>
      </w:r>
      <w:proofErr w:type="spellStart"/>
      <w:r w:rsidRPr="008E184A">
        <w:rPr>
          <w:rFonts w:ascii="Times New Roman" w:hAnsi="Times New Roman"/>
          <w:sz w:val="28"/>
          <w:szCs w:val="28"/>
          <w:lang w:val="ru-RU"/>
        </w:rPr>
        <w:t>Вибачте</w:t>
      </w:r>
      <w:proofErr w:type="spellEnd"/>
      <w:r w:rsidRPr="008E184A">
        <w:rPr>
          <w:rFonts w:ascii="Times New Roman" w:hAnsi="Times New Roman"/>
          <w:sz w:val="28"/>
          <w:szCs w:val="28"/>
          <w:lang w:val="ru-RU"/>
        </w:rPr>
        <w:t xml:space="preserve">, ваш файл </w:t>
      </w:r>
      <w:proofErr w:type="spellStart"/>
      <w:r w:rsidRPr="008E184A">
        <w:rPr>
          <w:rFonts w:ascii="Times New Roman" w:hAnsi="Times New Roman"/>
          <w:sz w:val="28"/>
          <w:szCs w:val="28"/>
          <w:lang w:val="ru-RU"/>
        </w:rPr>
        <w:t>занадто</w:t>
      </w:r>
      <w:proofErr w:type="spellEnd"/>
      <w:r w:rsidRPr="008E184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8E184A">
        <w:rPr>
          <w:rFonts w:ascii="Times New Roman" w:hAnsi="Times New Roman"/>
          <w:sz w:val="28"/>
          <w:szCs w:val="28"/>
          <w:lang w:val="ru-RU"/>
        </w:rPr>
        <w:t>великий.&lt;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8E184A">
        <w:rPr>
          <w:rFonts w:ascii="Times New Roman" w:hAnsi="Times New Roman"/>
          <w:sz w:val="28"/>
          <w:szCs w:val="28"/>
          <w:lang w:val="ru-RU"/>
        </w:rPr>
        <w:t>&gt;";</w:t>
      </w:r>
    </w:p>
    <w:p w14:paraId="452A830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E184A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uploadOk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0AF251E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D3BFB8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512C6AB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allowedFormats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["jpg", "jpeg",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", "gif"];</w:t>
      </w:r>
    </w:p>
    <w:p w14:paraId="3007BD9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imageFileType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allowedFormats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)) {</w:t>
      </w:r>
    </w:p>
    <w:p w14:paraId="33FFFC2E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Вибачте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дозволені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лише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JPG, JPEG, PNG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GIF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файли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7E7A336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uploadOk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31129CD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2185E7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6BEBE99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uploadOk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== 0) {</w:t>
      </w:r>
    </w:p>
    <w:p w14:paraId="546C5BAE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Вибачте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було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завантажено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5C0613B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 else {</w:t>
      </w:r>
    </w:p>
    <w:p w14:paraId="702FA78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move_uploaded_file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($_FILES["file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tmp_name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"],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targetFile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)) {</w:t>
      </w:r>
    </w:p>
    <w:p w14:paraId="6F3AC18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htmlspecialchars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basename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($_FILES["file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"name"])) . "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було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успішно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завантажено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3C1F500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 else {</w:t>
      </w:r>
    </w:p>
    <w:p w14:paraId="184D08D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Вибачте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виникла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помилка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завантаженні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вашого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файлу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5E59B93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324206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BFC78C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 else {</w:t>
      </w:r>
    </w:p>
    <w:p w14:paraId="6FB102F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було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завантажено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74CC885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5964E2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2425B4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?&gt;</w:t>
      </w:r>
    </w:p>
    <w:p w14:paraId="56B4BCC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6EBC415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&lt;form action="" method="post"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enctype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="multipart/form-data"&gt;</w:t>
      </w:r>
    </w:p>
    <w:p w14:paraId="472489C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&lt;label for="file"&gt;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Виберіть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зображення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:&lt;/label&gt;</w:t>
      </w:r>
    </w:p>
    <w:p w14:paraId="5FC5FD2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&lt;input type="file" name="file" id="file"&gt;</w:t>
      </w:r>
    </w:p>
    <w:p w14:paraId="498D3F3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</w:t>
      </w:r>
    </w:p>
    <w:p w14:paraId="4ABF2BD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&lt;input type="submit" value="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Завантажити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"&gt;</w:t>
      </w:r>
    </w:p>
    <w:p w14:paraId="23010762" w14:textId="77777777" w:rsidR="00F86797" w:rsidRP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E184A">
        <w:rPr>
          <w:rFonts w:ascii="Times New Roman" w:hAnsi="Times New Roman"/>
          <w:sz w:val="28"/>
          <w:szCs w:val="28"/>
          <w:lang w:val="ru-RU"/>
        </w:rPr>
        <w:t>&lt;/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8E184A">
        <w:rPr>
          <w:rFonts w:ascii="Times New Roman" w:hAnsi="Times New Roman"/>
          <w:sz w:val="28"/>
          <w:szCs w:val="28"/>
          <w:lang w:val="ru-RU"/>
        </w:rPr>
        <w:t>&gt;</w:t>
      </w:r>
    </w:p>
    <w:p w14:paraId="79850A3F" w14:textId="77777777" w:rsidR="00F86797" w:rsidRP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E184A">
        <w:rPr>
          <w:rFonts w:ascii="Times New Roman" w:hAnsi="Times New Roman"/>
          <w:sz w:val="28"/>
          <w:szCs w:val="28"/>
          <w:lang w:val="ru-RU"/>
        </w:rPr>
        <w:t>&lt;/</w:t>
      </w:r>
      <w:r>
        <w:rPr>
          <w:rFonts w:ascii="Times New Roman" w:hAnsi="Times New Roman"/>
          <w:sz w:val="28"/>
          <w:szCs w:val="28"/>
          <w:lang w:val="en-US"/>
        </w:rPr>
        <w:t>body</w:t>
      </w:r>
      <w:r w:rsidRPr="008E184A">
        <w:rPr>
          <w:rFonts w:ascii="Times New Roman" w:hAnsi="Times New Roman"/>
          <w:sz w:val="28"/>
          <w:szCs w:val="28"/>
          <w:lang w:val="ru-RU"/>
        </w:rPr>
        <w:t>&gt;</w:t>
      </w:r>
    </w:p>
    <w:p w14:paraId="7FE7164F" w14:textId="77777777" w:rsidR="00F86797" w:rsidRP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E184A">
        <w:rPr>
          <w:rFonts w:ascii="Times New Roman" w:hAnsi="Times New Roman"/>
          <w:sz w:val="28"/>
          <w:szCs w:val="28"/>
          <w:lang w:val="ru-RU"/>
        </w:rPr>
        <w:t>&lt;/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8E184A">
        <w:rPr>
          <w:rFonts w:ascii="Times New Roman" w:hAnsi="Times New Roman"/>
          <w:sz w:val="28"/>
          <w:szCs w:val="28"/>
          <w:lang w:val="ru-RU"/>
        </w:rPr>
        <w:t>&gt;</w:t>
      </w:r>
    </w:p>
    <w:p w14:paraId="5F4FC59D" w14:textId="77777777" w:rsidR="00F86797" w:rsidRPr="008E184A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25D0E0D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програми:</w:t>
      </w:r>
    </w:p>
    <w:p w14:paraId="16F0BF6C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0D86C452" wp14:editId="06262D86">
            <wp:extent cx="3686175" cy="1676400"/>
            <wp:effectExtent l="0" t="0" r="9525" b="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5CA4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en-US"/>
        </w:rPr>
        <w:t>13</w:t>
      </w:r>
    </w:p>
    <w:p w14:paraId="02AAC138" w14:textId="77777777" w:rsidR="00F86797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01AD15D8" wp14:editId="682BC0BB">
            <wp:extent cx="6238875" cy="2095500"/>
            <wp:effectExtent l="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395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184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істинг програми</w:t>
      </w:r>
      <w:r w:rsidRPr="008E184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8E184A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8E184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14:paraId="3B7AA63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B46F84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uk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1CAF780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29CCC9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charset</w:t>
      </w:r>
      <w:proofErr w:type="spellEnd"/>
      <w:r>
        <w:rPr>
          <w:rFonts w:ascii="Times New Roman" w:hAnsi="Times New Roman"/>
          <w:sz w:val="28"/>
          <w:szCs w:val="28"/>
        </w:rPr>
        <w:t>="UTF-8"&gt;</w:t>
      </w:r>
    </w:p>
    <w:p w14:paraId="2462404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&gt;Реєстрація користувача&lt;/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847F7A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BF5573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E1F37E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&lt;h1&gt;Реєстрація користувача&lt;/h1&gt;</w:t>
      </w:r>
    </w:p>
    <w:p w14:paraId="0EB1C80F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554A13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2AB9BCE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($_SERVER['REQUEST_METHOD'] == 'POST') {</w:t>
      </w:r>
    </w:p>
    <w:p w14:paraId="3290E8C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trim</w:t>
      </w:r>
      <w:proofErr w:type="spellEnd"/>
      <w:r>
        <w:rPr>
          <w:rFonts w:ascii="Times New Roman" w:hAnsi="Times New Roman"/>
          <w:sz w:val="28"/>
          <w:szCs w:val="28"/>
        </w:rPr>
        <w:t>($_POST['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']);</w:t>
      </w:r>
    </w:p>
    <w:p w14:paraId="7C3EBB4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trim</w:t>
      </w:r>
      <w:proofErr w:type="spellEnd"/>
      <w:r>
        <w:rPr>
          <w:rFonts w:ascii="Times New Roman" w:hAnsi="Times New Roman"/>
          <w:sz w:val="28"/>
          <w:szCs w:val="28"/>
        </w:rPr>
        <w:t>($_POST['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']);</w:t>
      </w:r>
    </w:p>
    <w:p w14:paraId="0DA2D02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baseDir</w:t>
      </w:r>
      <w:proofErr w:type="spellEnd"/>
      <w:r>
        <w:rPr>
          <w:rFonts w:ascii="Times New Roman" w:hAnsi="Times New Roman"/>
          <w:sz w:val="28"/>
          <w:szCs w:val="28"/>
        </w:rPr>
        <w:t xml:space="preserve"> = "D:\\wamp\\www\\lab3\\task5\\users\\";</w:t>
      </w:r>
    </w:p>
    <w:p w14:paraId="3A1962A2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BC3D02F" w14:textId="77777777" w:rsid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14:paraId="229006AF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E9A63B" w14:textId="321674EA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sz w:val="28"/>
          <w:szCs w:val="28"/>
        </w:rPr>
        <w:t>empty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) &amp;&amp; !</w:t>
      </w:r>
      <w:proofErr w:type="spellStart"/>
      <w:r>
        <w:rPr>
          <w:rFonts w:ascii="Times New Roman" w:hAnsi="Times New Roman"/>
          <w:sz w:val="28"/>
          <w:szCs w:val="28"/>
        </w:rPr>
        <w:t>empty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)) {</w:t>
      </w:r>
    </w:p>
    <w:p w14:paraId="709B2D4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>
        <w:rPr>
          <w:rFonts w:ascii="Times New Roman" w:hAnsi="Times New Roman"/>
          <w:sz w:val="28"/>
          <w:szCs w:val="28"/>
        </w:rPr>
        <w:t>userDir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baseDir</w:t>
      </w:r>
      <w:proofErr w:type="spellEnd"/>
      <w:r>
        <w:rPr>
          <w:rFonts w:ascii="Times New Roman" w:hAnsi="Times New Roman"/>
          <w:sz w:val="28"/>
          <w:szCs w:val="28"/>
        </w:rPr>
        <w:t xml:space="preserve"> . $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C24E2C6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E1C81A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file_exists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userDir</w:t>
      </w:r>
      <w:proofErr w:type="spellEnd"/>
      <w:r>
        <w:rPr>
          <w:rFonts w:ascii="Times New Roman" w:hAnsi="Times New Roman"/>
          <w:sz w:val="28"/>
          <w:szCs w:val="28"/>
        </w:rPr>
        <w:t>)) {</w:t>
      </w:r>
    </w:p>
    <w:p w14:paraId="26A68E3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"Помилка: папка з таким логіном вже існує.&lt;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5EAB278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671750E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mkdir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userDir</w:t>
      </w:r>
      <w:proofErr w:type="spellEnd"/>
      <w:r>
        <w:rPr>
          <w:rFonts w:ascii="Times New Roman" w:hAnsi="Times New Roman"/>
          <w:sz w:val="28"/>
          <w:szCs w:val="28"/>
        </w:rPr>
        <w:t xml:space="preserve">, 0777,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0488CF3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mkdir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userDir</w:t>
      </w:r>
      <w:proofErr w:type="spellEnd"/>
      <w:r>
        <w:rPr>
          <w:rFonts w:ascii="Times New Roman" w:hAnsi="Times New Roman"/>
          <w:sz w:val="28"/>
          <w:szCs w:val="28"/>
        </w:rPr>
        <w:t xml:space="preserve"> . "\\video", 0777,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0F8179F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mkdir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userDir</w:t>
      </w:r>
      <w:proofErr w:type="spellEnd"/>
      <w:r>
        <w:rPr>
          <w:rFonts w:ascii="Times New Roman" w:hAnsi="Times New Roman"/>
          <w:sz w:val="28"/>
          <w:szCs w:val="28"/>
        </w:rPr>
        <w:t xml:space="preserve"> . "\\music", 0777,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7531F46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mkdir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userDir</w:t>
      </w:r>
      <w:proofErr w:type="spellEnd"/>
      <w:r>
        <w:rPr>
          <w:rFonts w:ascii="Times New Roman" w:hAnsi="Times New Roman"/>
          <w:sz w:val="28"/>
          <w:szCs w:val="28"/>
        </w:rPr>
        <w:t xml:space="preserve"> . "\\photo", 0777,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1879887B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9759CB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file_put_contents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userDir</w:t>
      </w:r>
      <w:proofErr w:type="spellEnd"/>
      <w:r>
        <w:rPr>
          <w:rFonts w:ascii="Times New Roman" w:hAnsi="Times New Roman"/>
          <w:sz w:val="28"/>
          <w:szCs w:val="28"/>
        </w:rPr>
        <w:t xml:space="preserve"> . "\\video\\example_video.txt", "Це приклад відео файлу.");</w:t>
      </w:r>
    </w:p>
    <w:p w14:paraId="000AF87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file_put_contents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userDir</w:t>
      </w:r>
      <w:proofErr w:type="spellEnd"/>
      <w:r>
        <w:rPr>
          <w:rFonts w:ascii="Times New Roman" w:hAnsi="Times New Roman"/>
          <w:sz w:val="28"/>
          <w:szCs w:val="28"/>
        </w:rPr>
        <w:t xml:space="preserve"> . "\\music\\example_music.txt", "Це приклад музичного файлу.");</w:t>
      </w:r>
    </w:p>
    <w:p w14:paraId="3FEBE0F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file_put_contents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userDir</w:t>
      </w:r>
      <w:proofErr w:type="spellEnd"/>
      <w:r>
        <w:rPr>
          <w:rFonts w:ascii="Times New Roman" w:hAnsi="Times New Roman"/>
          <w:sz w:val="28"/>
          <w:szCs w:val="28"/>
        </w:rPr>
        <w:t xml:space="preserve"> . "\\photo\\example_photo.txt", "Це приклад фото файлу.");</w:t>
      </w:r>
    </w:p>
    <w:p w14:paraId="5721A8B0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1514A5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"Папка користувача та </w:t>
      </w:r>
      <w:proofErr w:type="spellStart"/>
      <w:r>
        <w:rPr>
          <w:rFonts w:ascii="Times New Roman" w:hAnsi="Times New Roman"/>
          <w:sz w:val="28"/>
          <w:szCs w:val="28"/>
        </w:rPr>
        <w:t>підпапки</w:t>
      </w:r>
      <w:proofErr w:type="spellEnd"/>
      <w:r>
        <w:rPr>
          <w:rFonts w:ascii="Times New Roman" w:hAnsi="Times New Roman"/>
          <w:sz w:val="28"/>
          <w:szCs w:val="28"/>
        </w:rPr>
        <w:t xml:space="preserve"> створені успішно.&lt;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669CF23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2E0544A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1B27B39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"Помилка: Логін та Пароль не можуть бути порожніми.&lt;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5D21FB3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7BAFC99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1D4B64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?&gt;</w:t>
      </w:r>
    </w:p>
    <w:p w14:paraId="7861FD09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0D2542C" w14:textId="77777777" w:rsid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1B0E09A4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2DBFA9A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80E5AEF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CC772D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197B53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353F66" w14:textId="6D04A421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 xml:space="preserve">=""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2FCE131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"&gt;Логін:&lt;/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FBEDD1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8350B6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60464C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"&gt;Пароль:&lt;/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19A529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85F958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5F8C6C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="Зареєструвати"&gt;</w:t>
      </w:r>
    </w:p>
    <w:p w14:paraId="13EF36A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B10ADD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9EAC12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E0145D8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1E1444B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програми:</w:t>
      </w:r>
    </w:p>
    <w:p w14:paraId="3A059609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18DA7CA" wp14:editId="626AE9C4">
            <wp:extent cx="3305175" cy="1914525"/>
            <wp:effectExtent l="0" t="0" r="9525" b="9525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B83C" w14:textId="77777777" w:rsidR="00F86797" w:rsidRPr="008E184A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8E184A">
        <w:rPr>
          <w:rFonts w:ascii="Times New Roman" w:hAnsi="Times New Roman"/>
          <w:sz w:val="28"/>
          <w:szCs w:val="28"/>
          <w:lang w:val="ru-RU"/>
        </w:rPr>
        <w:t xml:space="preserve">14 </w:t>
      </w:r>
      <w:r>
        <w:rPr>
          <w:rFonts w:ascii="Times New Roman" w:hAnsi="Times New Roman"/>
          <w:sz w:val="28"/>
          <w:szCs w:val="28"/>
          <w:lang w:val="ru-RU"/>
        </w:rPr>
        <w:t>та 15</w:t>
      </w:r>
    </w:p>
    <w:p w14:paraId="23FD7B9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</w:t>
      </w:r>
      <w:r w:rsidRPr="008E184A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8E184A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8E184A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14:paraId="4E7A0BC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B2250D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uk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2E8444D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352965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charset</w:t>
      </w:r>
      <w:proofErr w:type="spellEnd"/>
      <w:r>
        <w:rPr>
          <w:rFonts w:ascii="Times New Roman" w:hAnsi="Times New Roman"/>
          <w:sz w:val="28"/>
          <w:szCs w:val="28"/>
        </w:rPr>
        <w:t>="UTF-8"&gt;</w:t>
      </w:r>
    </w:p>
    <w:p w14:paraId="325D9EE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&gt;Видалення користувача&lt;/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CA6F3D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BE46D38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53EE47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&lt;h1&gt;Видалення користувача&lt;/h1&gt;</w:t>
      </w:r>
    </w:p>
    <w:p w14:paraId="18CEC0DC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5A3DBF0" w14:textId="77777777" w:rsid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4EC96A6C" w14:textId="7A9D0A5F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20049B6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($_SERVER['REQUEST_METHOD'] == 'POST') {</w:t>
      </w:r>
    </w:p>
    <w:p w14:paraId="6BCACD61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trim</w:t>
      </w:r>
      <w:proofErr w:type="spellEnd"/>
      <w:r>
        <w:rPr>
          <w:rFonts w:ascii="Times New Roman" w:hAnsi="Times New Roman"/>
          <w:sz w:val="28"/>
          <w:szCs w:val="28"/>
        </w:rPr>
        <w:t>($_POST['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']);</w:t>
      </w:r>
    </w:p>
    <w:p w14:paraId="5E35F1F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trim</w:t>
      </w:r>
      <w:proofErr w:type="spellEnd"/>
      <w:r>
        <w:rPr>
          <w:rFonts w:ascii="Times New Roman" w:hAnsi="Times New Roman"/>
          <w:sz w:val="28"/>
          <w:szCs w:val="28"/>
        </w:rPr>
        <w:t>($_POST['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']);</w:t>
      </w:r>
    </w:p>
    <w:p w14:paraId="5690174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baseDir</w:t>
      </w:r>
      <w:proofErr w:type="spellEnd"/>
      <w:r>
        <w:rPr>
          <w:rFonts w:ascii="Times New Roman" w:hAnsi="Times New Roman"/>
          <w:sz w:val="28"/>
          <w:szCs w:val="28"/>
        </w:rPr>
        <w:t xml:space="preserve"> = "D:\\WampServer\\www\\lab3\\task5\\users\\";</w:t>
      </w:r>
    </w:p>
    <w:p w14:paraId="70D8C485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6F80D1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sz w:val="28"/>
          <w:szCs w:val="28"/>
        </w:rPr>
        <w:t>empty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) &amp;&amp; !</w:t>
      </w:r>
      <w:proofErr w:type="spellStart"/>
      <w:r>
        <w:rPr>
          <w:rFonts w:ascii="Times New Roman" w:hAnsi="Times New Roman"/>
          <w:sz w:val="28"/>
          <w:szCs w:val="28"/>
        </w:rPr>
        <w:t>empty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)) {</w:t>
      </w:r>
    </w:p>
    <w:p w14:paraId="351AFF0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>
        <w:rPr>
          <w:rFonts w:ascii="Times New Roman" w:hAnsi="Times New Roman"/>
          <w:sz w:val="28"/>
          <w:szCs w:val="28"/>
        </w:rPr>
        <w:t>userDir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baseDir</w:t>
      </w:r>
      <w:proofErr w:type="spellEnd"/>
      <w:r>
        <w:rPr>
          <w:rFonts w:ascii="Times New Roman" w:hAnsi="Times New Roman"/>
          <w:sz w:val="28"/>
          <w:szCs w:val="28"/>
        </w:rPr>
        <w:t xml:space="preserve"> . $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7B76B70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2A1A01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file_exists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userDir</w:t>
      </w:r>
      <w:proofErr w:type="spellEnd"/>
      <w:r>
        <w:rPr>
          <w:rFonts w:ascii="Times New Roman" w:hAnsi="Times New Roman"/>
          <w:sz w:val="28"/>
          <w:szCs w:val="28"/>
        </w:rPr>
        <w:t>)) {</w:t>
      </w:r>
    </w:p>
    <w:p w14:paraId="0D87B4F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deleteDir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dirPath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2A35AE4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sz w:val="28"/>
          <w:szCs w:val="28"/>
        </w:rPr>
        <w:t>is_dir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dirPath</w:t>
      </w:r>
      <w:proofErr w:type="spellEnd"/>
      <w:r>
        <w:rPr>
          <w:rFonts w:ascii="Times New Roman" w:hAnsi="Times New Roman"/>
          <w:sz w:val="28"/>
          <w:szCs w:val="28"/>
        </w:rPr>
        <w:t>)) {</w:t>
      </w:r>
    </w:p>
    <w:p w14:paraId="686B24F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/>
          <w:sz w:val="28"/>
          <w:szCs w:val="28"/>
        </w:rPr>
        <w:t>throw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InvalidArgumentException</w:t>
      </w:r>
      <w:proofErr w:type="spellEnd"/>
      <w:r>
        <w:rPr>
          <w:rFonts w:ascii="Times New Roman" w:hAnsi="Times New Roman"/>
          <w:sz w:val="28"/>
          <w:szCs w:val="28"/>
        </w:rPr>
        <w:t>("$</w:t>
      </w:r>
      <w:proofErr w:type="spellStart"/>
      <w:r>
        <w:rPr>
          <w:rFonts w:ascii="Times New Roman" w:hAnsi="Times New Roman"/>
          <w:sz w:val="28"/>
          <w:szCs w:val="28"/>
        </w:rPr>
        <w:t>dirPath</w:t>
      </w:r>
      <w:proofErr w:type="spellEnd"/>
      <w:r>
        <w:rPr>
          <w:rFonts w:ascii="Times New Roman" w:hAnsi="Times New Roman"/>
          <w:sz w:val="28"/>
          <w:szCs w:val="28"/>
        </w:rPr>
        <w:t xml:space="preserve"> не є каталогом.");</w:t>
      </w:r>
    </w:p>
    <w:p w14:paraId="717615C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14:paraId="5A2DA13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substr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dirPath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strlen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dirPath</w:t>
      </w:r>
      <w:proofErr w:type="spellEnd"/>
      <w:r>
        <w:rPr>
          <w:rFonts w:ascii="Times New Roman" w:hAnsi="Times New Roman"/>
          <w:sz w:val="28"/>
          <w:szCs w:val="28"/>
        </w:rPr>
        <w:t>) - 1, 1) != '/') {</w:t>
      </w:r>
    </w:p>
    <w:p w14:paraId="238FCBC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$</w:t>
      </w:r>
      <w:proofErr w:type="spellStart"/>
      <w:r>
        <w:rPr>
          <w:rFonts w:ascii="Times New Roman" w:hAnsi="Times New Roman"/>
          <w:sz w:val="28"/>
          <w:szCs w:val="28"/>
        </w:rPr>
        <w:t>dirPath</w:t>
      </w:r>
      <w:proofErr w:type="spellEnd"/>
      <w:r>
        <w:rPr>
          <w:rFonts w:ascii="Times New Roman" w:hAnsi="Times New Roman"/>
          <w:sz w:val="28"/>
          <w:szCs w:val="28"/>
        </w:rPr>
        <w:t xml:space="preserve"> .= '/';</w:t>
      </w:r>
    </w:p>
    <w:p w14:paraId="5E89354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14:paraId="50CD060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$</w:t>
      </w:r>
      <w:proofErr w:type="spellStart"/>
      <w:r>
        <w:rPr>
          <w:rFonts w:ascii="Times New Roman" w:hAnsi="Times New Roman"/>
          <w:sz w:val="28"/>
          <w:szCs w:val="28"/>
        </w:rPr>
        <w:t>files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glob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dirPath</w:t>
      </w:r>
      <w:proofErr w:type="spellEnd"/>
      <w:r>
        <w:rPr>
          <w:rFonts w:ascii="Times New Roman" w:hAnsi="Times New Roman"/>
          <w:sz w:val="28"/>
          <w:szCs w:val="28"/>
        </w:rPr>
        <w:t xml:space="preserve"> . '*', GLOB_MARK);</w:t>
      </w:r>
    </w:p>
    <w:p w14:paraId="646C5D2E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sz w:val="28"/>
          <w:szCs w:val="28"/>
        </w:rPr>
        <w:t>foreach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files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as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2C3FA17A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is_dir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)) {</w:t>
      </w:r>
    </w:p>
    <w:p w14:paraId="20229126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deleteDir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692731C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1FAC6F8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unlink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353EC97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44C46C2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14:paraId="3E768A75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sz w:val="28"/>
          <w:szCs w:val="28"/>
        </w:rPr>
        <w:t>rmdir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dirPath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64AA865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7CF19225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A809904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deleteDir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userDir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127B06C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"Папка користувача була успішно видалена.&lt;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7C4CF76A" w14:textId="77777777" w:rsid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</w:p>
    <w:p w14:paraId="73B8ACE4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4C07982" w14:textId="2FBCA953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} else {</w:t>
      </w:r>
    </w:p>
    <w:p w14:paraId="370228F3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"Помилка: папка з таким логіном не знайдена.&lt;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68E9B90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696B6D8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59567C4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"Помилка: Логін та Пароль не можуть бути порожніми.&lt;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65EBC47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20DD7E19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6C3B4FA2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?&gt;</w:t>
      </w:r>
    </w:p>
    <w:p w14:paraId="3A6AEFCA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37DEEA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 xml:space="preserve">=""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01384C97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"&gt;Логін:&lt;/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7DEF5E0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F8B74F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413A7F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"&gt;Пароль:&lt;/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120507B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FBC41AC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43025C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="Видалити"&gt;</w:t>
      </w:r>
    </w:p>
    <w:p w14:paraId="1626D36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A8A185F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ED5E68D" w14:textId="77777777" w:rsidR="00F8679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EFA9A97" w14:textId="77777777" w:rsidR="00F86797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099E38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програми:</w:t>
      </w:r>
    </w:p>
    <w:p w14:paraId="5F07C4DA" w14:textId="77777777" w:rsidR="00F86797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A96E7EF" wp14:editId="4A4C8C99">
            <wp:extent cx="3486150" cy="1847850"/>
            <wp:effectExtent l="0" t="0" r="0" b="0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B86F" w14:textId="77777777" w:rsidR="00F86797" w:rsidRPr="008E184A" w:rsidRDefault="00000000">
      <w:pPr>
        <w:spacing w:after="0"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8E184A">
        <w:rPr>
          <w:rFonts w:ascii="Times New Roman" w:hAnsi="Times New Roman"/>
          <w:sz w:val="28"/>
          <w:szCs w:val="28"/>
          <w:lang w:val="ru-RU"/>
        </w:rPr>
        <w:t>15</w:t>
      </w:r>
    </w:p>
    <w:p w14:paraId="510B60FA" w14:textId="77777777" w:rsidR="00F86797" w:rsidRPr="008E184A" w:rsidRDefault="00F8679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0D5E385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A38A384" w14:textId="77777777" w:rsidR="008E184A" w:rsidRDefault="008E18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C942AD1" w14:textId="7DA47C58" w:rsidR="00F86797" w:rsidRPr="008E184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lastRenderedPageBreak/>
        <w:t>Посилання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="008E184A" w:rsidRPr="008E184A">
        <w:rPr>
          <w:rFonts w:ascii="Times New Roman" w:hAnsi="Times New Roman"/>
          <w:sz w:val="28"/>
          <w:szCs w:val="28"/>
          <w:lang w:val="ru-RU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8E184A" w:rsidRPr="008E184A">
        <w:rPr>
          <w:rFonts w:ascii="Times New Roman" w:hAnsi="Times New Roman"/>
          <w:sz w:val="28"/>
          <w:szCs w:val="28"/>
        </w:rPr>
        <w:t>https://github.com/loorkky/Backend.git</w:t>
      </w:r>
    </w:p>
    <w:p w14:paraId="1B3B5F28" w14:textId="77777777" w:rsidR="00F86797" w:rsidRPr="008E184A" w:rsidRDefault="00F8679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FBE4318" w14:textId="77777777" w:rsidR="00F86797" w:rsidRPr="008E184A" w:rsidRDefault="00F86797">
      <w:pPr>
        <w:spacing w:after="0" w:line="360" w:lineRule="auto"/>
        <w:jc w:val="center"/>
        <w:rPr>
          <w:lang w:val="ru-RU"/>
        </w:rPr>
      </w:pPr>
    </w:p>
    <w:p w14:paraId="5120C716" w14:textId="77777777" w:rsidR="00F86797" w:rsidRDefault="00F86797">
      <w:pPr>
        <w:spacing w:after="0" w:line="360" w:lineRule="auto"/>
        <w:jc w:val="both"/>
      </w:pPr>
    </w:p>
    <w:sectPr w:rsidR="00F86797">
      <w:headerReference w:type="default" r:id="rId28"/>
      <w:headerReference w:type="first" r:id="rId29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1DE4D" w14:textId="77777777" w:rsidR="00507794" w:rsidRDefault="00507794">
      <w:pPr>
        <w:spacing w:line="240" w:lineRule="auto"/>
      </w:pPr>
      <w:r>
        <w:separator/>
      </w:r>
    </w:p>
  </w:endnote>
  <w:endnote w:type="continuationSeparator" w:id="0">
    <w:p w14:paraId="76A0F14E" w14:textId="77777777" w:rsidR="00507794" w:rsidRDefault="00507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B8D97" w14:textId="77777777" w:rsidR="00507794" w:rsidRDefault="00507794">
      <w:pPr>
        <w:spacing w:after="0"/>
      </w:pPr>
      <w:r>
        <w:separator/>
      </w:r>
    </w:p>
  </w:footnote>
  <w:footnote w:type="continuationSeparator" w:id="0">
    <w:p w14:paraId="2FE77AFE" w14:textId="77777777" w:rsidR="00507794" w:rsidRDefault="005077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9D506" w14:textId="77777777" w:rsidR="00F86797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FAF7554" wp14:editId="1934F3FB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79148F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9F685C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5BE7AC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CC0C68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1E17D6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E38B78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2DAF68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784164" w14:textId="77777777" w:rsidR="008E184A" w:rsidRDefault="008E184A" w:rsidP="008E184A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.24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.121.0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  <w:p w14:paraId="5BC2C4F0" w14:textId="7347042E" w:rsidR="00F86797" w:rsidRDefault="00F86797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AF7554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0479148F" w14:textId="77777777" w:rsidR="00F86797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5B9F685C" w14:textId="77777777" w:rsidR="00F86797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245BE7AC" w14:textId="77777777" w:rsidR="00F86797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6ECC0C68" w14:textId="77777777" w:rsidR="00F86797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451E17D6" w14:textId="77777777" w:rsidR="00F86797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47E38B78" w14:textId="77777777" w:rsidR="00F86797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2B2DAF68" w14:textId="77777777" w:rsidR="00F86797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06784164" w14:textId="77777777" w:rsidR="008E184A" w:rsidRDefault="008E184A" w:rsidP="008E184A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.24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.121.0</w:t>
                      </w:r>
                      <w:r>
                        <w:rPr>
                          <w:rFonts w:ascii="Calibri" w:hAnsi="Calibri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proofErr w:type="spellStart"/>
                      <w:r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3</w:t>
                      </w:r>
                    </w:p>
                    <w:p w14:paraId="5BC2C4F0" w14:textId="7347042E" w:rsidR="00F86797" w:rsidRDefault="00F86797">
                      <w:pPr>
                        <w:pStyle w:val="af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8FEA5" w14:textId="77777777" w:rsidR="00F86797" w:rsidRDefault="00000000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F809D35" wp14:editId="241BB680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350179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735FFA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67B32E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7C2ABF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86A49C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CD8A80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DD180C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A80D32" w14:textId="008C01DB" w:rsidR="00F86797" w:rsidRDefault="0000000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.24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.121.0</w:t>
                            </w:r>
                            <w:r w:rsidR="008E184A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214421F" w14:textId="77777777" w:rsidR="00F86797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810EF5D" w14:textId="52485BE7" w:rsidR="00F86797" w:rsidRPr="008E184A" w:rsidRDefault="008E184A">
                              <w:pPr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8E184A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Вас</w:t>
                              </w:r>
                              <w:r w:rsidRPr="008E184A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</w:rPr>
                                <w:t>юта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959BF7D" w14:textId="77777777" w:rsidR="00F86797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534D06" w14:textId="77777777" w:rsidR="00F86797" w:rsidRDefault="00000000">
                              <w:pPr>
                                <w:pStyle w:val="af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Ковтун В.В.</w:t>
                              </w:r>
                            </w:p>
                            <w:p w14:paraId="62BEAA68" w14:textId="77777777" w:rsidR="00F86797" w:rsidRDefault="00000000">
                              <w:pPr>
                                <w:pStyle w:val="af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В.О.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044DA1F" w14:textId="77777777" w:rsidR="00F86797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91651D4" w14:textId="77777777" w:rsidR="00F86797" w:rsidRDefault="00F86797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191CB9E" w14:textId="77777777" w:rsidR="00F86797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3134DFE" w14:textId="77777777" w:rsidR="00F86797" w:rsidRDefault="00F86797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85820B0" w14:textId="77777777" w:rsidR="00F86797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E7940E" w14:textId="77777777" w:rsidR="00F86797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73F85E" w14:textId="77777777" w:rsidR="00F86797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>
                              <w:t>Звіт з лабораторної роботи №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D74CD8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8063E4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D128C3" w14:textId="77777777" w:rsidR="00F86797" w:rsidRDefault="00F86797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A027A4" w14:textId="77777777" w:rsidR="00F86797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809D35" id="Group 21" o:spid="_x0000_s1046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56350179" w14:textId="77777777" w:rsidR="00F86797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21735FFA" w14:textId="77777777" w:rsidR="00F86797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4567B32E" w14:textId="77777777" w:rsidR="00F86797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797C2ABF" w14:textId="77777777" w:rsidR="00F86797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0886A49C" w14:textId="77777777" w:rsidR="00F86797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49CD8A80" w14:textId="77777777" w:rsidR="00F86797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5BDD180C" w14:textId="77777777" w:rsidR="00F86797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60A80D32" w14:textId="008C01DB" w:rsidR="00F86797" w:rsidRDefault="00000000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.24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.121.0</w:t>
                      </w:r>
                      <w:r w:rsidR="008E184A">
                        <w:rPr>
                          <w:rFonts w:ascii="Calibri" w:hAnsi="Calibri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proofErr w:type="spellStart"/>
                      <w:r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2214421F" w14:textId="77777777" w:rsidR="00F86797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7810EF5D" w14:textId="52485BE7" w:rsidR="00F86797" w:rsidRPr="008E184A" w:rsidRDefault="008E184A">
                        <w:pPr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</w:rPr>
                        </w:pPr>
                        <w:r w:rsidRPr="008E184A"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  <w:t>Вас</w:t>
                        </w:r>
                        <w:r w:rsidRPr="008E184A"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</w:rPr>
                          <w:t>юта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0959BF7D" w14:textId="77777777" w:rsidR="00F86797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3C534D06" w14:textId="77777777" w:rsidR="00F86797" w:rsidRDefault="00000000">
                        <w:pPr>
                          <w:pStyle w:val="af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Ковтун В.В.</w:t>
                        </w:r>
                      </w:p>
                      <w:p w14:paraId="62BEAA68" w14:textId="77777777" w:rsidR="00F86797" w:rsidRDefault="00000000">
                        <w:pPr>
                          <w:pStyle w:val="af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В.О.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5044DA1F" w14:textId="77777777" w:rsidR="00F86797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091651D4" w14:textId="77777777" w:rsidR="00F86797" w:rsidRDefault="00F86797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2191CB9E" w14:textId="77777777" w:rsidR="00F86797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53134DFE" w14:textId="77777777" w:rsidR="00F86797" w:rsidRDefault="00F86797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785820B0" w14:textId="77777777" w:rsidR="00F86797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3AE7940E" w14:textId="77777777" w:rsidR="00F86797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4873F85E" w14:textId="77777777" w:rsidR="00F86797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>
                        <w:t>Звіт з лабораторної роботи №</w:t>
                      </w: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7ED74CD8" w14:textId="77777777" w:rsidR="00F86797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728063E4" w14:textId="77777777" w:rsidR="00F86797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04D128C3" w14:textId="77777777" w:rsidR="00F86797" w:rsidRDefault="00F86797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3EA027A4" w14:textId="77777777" w:rsidR="00F86797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C76FE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07794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184A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6797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39C48C9"/>
    <w:rsid w:val="03CC08D5"/>
    <w:rsid w:val="0D4F7CAF"/>
    <w:rsid w:val="226F503F"/>
    <w:rsid w:val="546E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885B56"/>
  <w15:docId w15:val="{93DF5C0B-ED91-4B3F-8E55-03100544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pPr>
      <w:jc w:val="both"/>
    </w:pPr>
    <w:rPr>
      <w:rFonts w:ascii="ISOCPEUR" w:eastAsiaTheme="minorEastAsia" w:hAnsi="ISOCPEUR"/>
      <w:i/>
      <w:sz w:val="28"/>
      <w:lang w:val="uk-UA" w:eastAsia="ru-RU"/>
    </w:rPr>
  </w:style>
  <w:style w:type="character" w:customStyle="1" w:styleId="apple-converted-space">
    <w:name w:val="apple-converted-space"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  <w:qFormat/>
  </w:style>
  <w:style w:type="character" w:customStyle="1" w:styleId="br0">
    <w:name w:val="br0"/>
  </w:style>
  <w:style w:type="character" w:customStyle="1" w:styleId="sy4">
    <w:name w:val="sy4"/>
    <w:qFormat/>
  </w:style>
  <w:style w:type="character" w:customStyle="1" w:styleId="comulti">
    <w:name w:val="comulti"/>
    <w:qFormat/>
  </w:style>
  <w:style w:type="character" w:customStyle="1" w:styleId="kw4">
    <w:name w:val="kw4"/>
  </w:style>
  <w:style w:type="character" w:customStyle="1" w:styleId="co1">
    <w:name w:val="co1"/>
    <w:qFormat/>
  </w:style>
  <w:style w:type="character" w:customStyle="1" w:styleId="sy2">
    <w:name w:val="sy2"/>
    <w:qFormat/>
  </w:style>
  <w:style w:type="character" w:customStyle="1" w:styleId="sy1">
    <w:name w:val="sy1"/>
    <w:qFormat/>
  </w:style>
  <w:style w:type="character" w:customStyle="1" w:styleId="kw3">
    <w:name w:val="kw3"/>
    <w:qFormat/>
  </w:style>
  <w:style w:type="character" w:customStyle="1" w:styleId="nu0">
    <w:name w:val="nu0"/>
    <w:qFormat/>
  </w:style>
  <w:style w:type="character" w:customStyle="1" w:styleId="st0">
    <w:name w:val="st0"/>
    <w:qFormat/>
  </w:style>
  <w:style w:type="character" w:customStyle="1" w:styleId="es5">
    <w:name w:val="es5"/>
    <w:qFormat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</w:style>
  <w:style w:type="character" w:customStyle="1" w:styleId="spelle">
    <w:name w:val="spelle"/>
    <w:basedOn w:val="a0"/>
    <w:qFormat/>
  </w:style>
  <w:style w:type="character" w:customStyle="1" w:styleId="grame">
    <w:name w:val="grame"/>
    <w:basedOn w:val="a0"/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qFormat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qFormat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qFormat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5</TotalTime>
  <Pages>21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</Company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6</cp:revision>
  <cp:lastPrinted>2015-03-05T20:32:00Z</cp:lastPrinted>
  <dcterms:created xsi:type="dcterms:W3CDTF">2018-06-18T19:06:00Z</dcterms:created>
  <dcterms:modified xsi:type="dcterms:W3CDTF">2024-08-30T09:30:00Z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5D5C9C4B23264DE4923281679AA947E4</vt:lpwstr>
  </property>
</Properties>
</file>