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E12DB" w14:textId="77777777" w:rsidR="005C5C8B" w:rsidRDefault="00000000">
      <w:pPr>
        <w:pStyle w:val="ac"/>
        <w:spacing w:before="240" w:beforeAutospacing="0" w:after="240" w:afterAutospacing="0" w:line="15" w:lineRule="atLeast"/>
        <w:jc w:val="center"/>
      </w:pPr>
      <w:proofErr w:type="spellStart"/>
      <w:r>
        <w:rPr>
          <w:rFonts w:ascii="Arial" w:hAnsi="Arial" w:cs="Arial"/>
          <w:b/>
          <w:bCs/>
          <w:color w:val="073763"/>
          <w:sz w:val="30"/>
          <w:szCs w:val="30"/>
        </w:rPr>
        <w:t>Лабораторна</w:t>
      </w:r>
      <w:proofErr w:type="spellEnd"/>
      <w:r>
        <w:rPr>
          <w:rFonts w:ascii="Arial" w:hAnsi="Arial" w:cs="Arial"/>
          <w:b/>
          <w:bCs/>
          <w:color w:val="073763"/>
          <w:sz w:val="30"/>
          <w:szCs w:val="30"/>
        </w:rPr>
        <w:t xml:space="preserve"> робота №6</w:t>
      </w:r>
    </w:p>
    <w:p w14:paraId="279647AF" w14:textId="77777777" w:rsidR="005C5C8B" w:rsidRDefault="00000000">
      <w:pPr>
        <w:pStyle w:val="ac"/>
        <w:spacing w:before="240" w:beforeAutospacing="0" w:after="240" w:afterAutospacing="0" w:line="15" w:lineRule="atLeast"/>
        <w:jc w:val="center"/>
      </w:pPr>
      <w:r>
        <w:rPr>
          <w:rFonts w:ascii="Arial" w:hAnsi="Arial" w:cs="Arial"/>
          <w:b/>
          <w:bCs/>
          <w:color w:val="0C343D"/>
          <w:sz w:val="30"/>
          <w:szCs w:val="30"/>
        </w:rPr>
        <w:t>Тема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b/>
          <w:bCs/>
          <w:color w:val="0F0F0F"/>
          <w:sz w:val="26"/>
          <w:szCs w:val="26"/>
        </w:rPr>
        <w:t>Асинхронні</w:t>
      </w:r>
      <w:proofErr w:type="spellEnd"/>
      <w:r>
        <w:rPr>
          <w:rFonts w:ascii="Arial" w:hAnsi="Arial" w:cs="Arial"/>
          <w:b/>
          <w:bCs/>
          <w:color w:val="0F0F0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F0F0F"/>
          <w:sz w:val="26"/>
          <w:szCs w:val="26"/>
        </w:rPr>
        <w:t>запити</w:t>
      </w:r>
      <w:proofErr w:type="spellEnd"/>
      <w:r>
        <w:rPr>
          <w:rFonts w:ascii="Arial" w:hAnsi="Arial" w:cs="Arial"/>
          <w:b/>
          <w:bCs/>
          <w:color w:val="0F0F0F"/>
          <w:sz w:val="26"/>
          <w:szCs w:val="26"/>
        </w:rPr>
        <w:t xml:space="preserve"> на сервер та </w:t>
      </w:r>
      <w:proofErr w:type="spellStart"/>
      <w:r>
        <w:rPr>
          <w:rFonts w:ascii="Arial" w:hAnsi="Arial" w:cs="Arial"/>
          <w:b/>
          <w:bCs/>
          <w:color w:val="0F0F0F"/>
          <w:sz w:val="26"/>
          <w:szCs w:val="26"/>
        </w:rPr>
        <w:t>їх</w:t>
      </w:r>
      <w:proofErr w:type="spellEnd"/>
      <w:r>
        <w:rPr>
          <w:rFonts w:ascii="Arial" w:hAnsi="Arial" w:cs="Arial"/>
          <w:b/>
          <w:bCs/>
          <w:color w:val="0F0F0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F0F0F"/>
          <w:sz w:val="26"/>
          <w:szCs w:val="26"/>
        </w:rPr>
        <w:t>обробка</w:t>
      </w:r>
      <w:proofErr w:type="spellEnd"/>
    </w:p>
    <w:p w14:paraId="4B48BC2C" w14:textId="77777777" w:rsidR="005C5C8B" w:rsidRDefault="00000000">
      <w:pPr>
        <w:pStyle w:val="ac"/>
        <w:spacing w:before="240" w:beforeAutospacing="0" w:after="240" w:afterAutospacing="0" w:line="15" w:lineRule="atLeast"/>
        <w:jc w:val="both"/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Мета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роботи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ознайомитися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з </w:t>
      </w:r>
      <w:proofErr w:type="spellStart"/>
      <w:r>
        <w:rPr>
          <w:rFonts w:ascii="Arial" w:hAnsi="Arial" w:cs="Arial"/>
          <w:b/>
          <w:bCs/>
          <w:color w:val="0F0F0F"/>
          <w:sz w:val="26"/>
          <w:szCs w:val="26"/>
        </w:rPr>
        <w:t>асинхронними</w:t>
      </w:r>
      <w:proofErr w:type="spellEnd"/>
      <w:r>
        <w:rPr>
          <w:rFonts w:ascii="Arial" w:hAnsi="Arial" w:cs="Arial"/>
          <w:b/>
          <w:bCs/>
          <w:color w:val="0F0F0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F0F0F"/>
          <w:sz w:val="26"/>
          <w:szCs w:val="26"/>
        </w:rPr>
        <w:t>запитами</w:t>
      </w:r>
      <w:proofErr w:type="spellEnd"/>
      <w:r>
        <w:rPr>
          <w:rFonts w:ascii="Arial" w:hAnsi="Arial" w:cs="Arial"/>
          <w:b/>
          <w:bCs/>
          <w:color w:val="0F0F0F"/>
          <w:sz w:val="26"/>
          <w:szCs w:val="26"/>
        </w:rPr>
        <w:t xml:space="preserve"> на сервер та </w:t>
      </w:r>
      <w:proofErr w:type="spellStart"/>
      <w:r>
        <w:rPr>
          <w:rFonts w:ascii="Arial" w:hAnsi="Arial" w:cs="Arial"/>
          <w:b/>
          <w:bCs/>
          <w:color w:val="0F0F0F"/>
          <w:sz w:val="26"/>
          <w:szCs w:val="26"/>
        </w:rPr>
        <w:t>їх</w:t>
      </w:r>
      <w:proofErr w:type="spellEnd"/>
      <w:r>
        <w:rPr>
          <w:rFonts w:ascii="Arial" w:hAnsi="Arial" w:cs="Arial"/>
          <w:b/>
          <w:bCs/>
          <w:color w:val="0F0F0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F0F0F"/>
          <w:sz w:val="26"/>
          <w:szCs w:val="26"/>
        </w:rPr>
        <w:t>обробкою</w:t>
      </w:r>
      <w:proofErr w:type="spellEnd"/>
      <w:r>
        <w:rPr>
          <w:rFonts w:ascii="Arial" w:hAnsi="Arial" w:cs="Arial"/>
          <w:b/>
          <w:bCs/>
          <w:color w:val="0F0F0F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 </w:t>
      </w:r>
    </w:p>
    <w:p w14:paraId="4067B548" w14:textId="77777777" w:rsidR="005C5C8B" w:rsidRDefault="00000000">
      <w:pPr>
        <w:pStyle w:val="ac"/>
        <w:spacing w:before="0" w:beforeAutospacing="0" w:after="120" w:afterAutospacing="0" w:line="15" w:lineRule="atLeast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лабораторну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роботу</w:t>
      </w:r>
    </w:p>
    <w:p w14:paraId="65A26811" w14:textId="76754486" w:rsidR="009061D1" w:rsidRDefault="00000000">
      <w:pPr>
        <w:spacing w:after="0" w:line="360" w:lineRule="auto"/>
        <w:jc w:val="both"/>
      </w:pPr>
      <w:r>
        <w:rPr>
          <w:noProof/>
        </w:rPr>
        <w:drawing>
          <wp:inline distT="0" distB="0" distL="114300" distR="114300" wp14:anchorId="7BBF3EBA" wp14:editId="18AD3B52">
            <wp:extent cx="5056690" cy="66579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408" cy="666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119C" w14:textId="2CBCC287" w:rsidR="005C5C8B" w:rsidRPr="009061D1" w:rsidRDefault="009061D1" w:rsidP="009061D1">
      <w:pPr>
        <w:spacing w:after="0" w:line="240" w:lineRule="auto"/>
        <w:rPr>
          <w:lang w:val="ru-RU"/>
        </w:rPr>
      </w:pPr>
      <w:r>
        <w:br w:type="page"/>
      </w:r>
    </w:p>
    <w:p w14:paraId="6AA644E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061D1">
        <w:rPr>
          <w:rFonts w:ascii="Times New Roman" w:hAnsi="Times New Roman"/>
          <w:bCs/>
          <w:sz w:val="28"/>
          <w:szCs w:val="28"/>
        </w:rPr>
        <w:lastRenderedPageBreak/>
        <w:t>Л</w:t>
      </w:r>
      <w:r>
        <w:rPr>
          <w:rFonts w:ascii="Times New Roman" w:hAnsi="Times New Roman"/>
          <w:bCs/>
          <w:sz w:val="28"/>
          <w:szCs w:val="28"/>
        </w:rPr>
        <w:t>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 w:rsidRPr="009061D1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html</w:t>
      </w:r>
      <w:r>
        <w:rPr>
          <w:rFonts w:ascii="Times New Roman" w:hAnsi="Times New Roman"/>
          <w:bCs/>
          <w:sz w:val="28"/>
          <w:szCs w:val="28"/>
        </w:rPr>
        <w:t>)</w:t>
      </w:r>
    </w:p>
    <w:p w14:paraId="07ADDA0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391703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6D8BDB7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96FD92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charset</w:t>
      </w:r>
      <w:proofErr w:type="spellEnd"/>
      <w:r>
        <w:rPr>
          <w:rFonts w:ascii="Times New Roman" w:hAnsi="Times New Roman"/>
          <w:bCs/>
          <w:sz w:val="28"/>
          <w:szCs w:val="28"/>
        </w:rPr>
        <w:t>="UTF-8"&gt;</w:t>
      </w:r>
    </w:p>
    <w:p w14:paraId="42EB3E9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viewport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width</w:t>
      </w:r>
      <w:proofErr w:type="spellEnd"/>
      <w:r>
        <w:rPr>
          <w:rFonts w:ascii="Times New Roman" w:hAnsi="Times New Roman"/>
          <w:bCs/>
          <w:sz w:val="28"/>
          <w:szCs w:val="28"/>
        </w:rPr>
        <w:t>=</w:t>
      </w:r>
      <w:proofErr w:type="spellStart"/>
      <w:r>
        <w:rPr>
          <w:rFonts w:ascii="Times New Roman" w:hAnsi="Times New Roman"/>
          <w:bCs/>
          <w:sz w:val="28"/>
          <w:szCs w:val="28"/>
        </w:rPr>
        <w:t>device-width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initial-scale</w:t>
      </w:r>
      <w:proofErr w:type="spellEnd"/>
      <w:r>
        <w:rPr>
          <w:rFonts w:ascii="Times New Roman" w:hAnsi="Times New Roman"/>
          <w:bCs/>
          <w:sz w:val="28"/>
          <w:szCs w:val="28"/>
        </w:rPr>
        <w:t>=1.0"&gt;</w:t>
      </w:r>
    </w:p>
    <w:p w14:paraId="55CCAC8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Registration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8046F9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D38FF6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EAB7B5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Registration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33A8BAA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registrationForm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6B0CD1D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5DBCC2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C349983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8F2152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A22357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D6AB85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22F3A8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8E4FAC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37469F3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4114CB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Register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6B9069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33E76F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E65DC3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&lt;div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"&gt;&lt;/div&gt;</w:t>
      </w:r>
    </w:p>
    <w:p w14:paraId="04BDC33C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EF7907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A6D090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document.getElementById('registrationForm').addEventListener('submit',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event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43FF4FF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event.preventDefault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4AC9B0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CC3B6D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this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B49BCB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D92F7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register.php</w:t>
      </w:r>
      <w:proofErr w:type="spellEnd"/>
      <w:r>
        <w:rPr>
          <w:rFonts w:ascii="Times New Roman" w:hAnsi="Times New Roman"/>
          <w:bCs/>
          <w:sz w:val="28"/>
          <w:szCs w:val="28"/>
        </w:rPr>
        <w:t>', {</w:t>
      </w:r>
    </w:p>
    <w:p w14:paraId="44FFB00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: 'POST',</w:t>
      </w:r>
    </w:p>
    <w:p w14:paraId="2011637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</w:p>
    <w:p w14:paraId="5621EBC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})</w:t>
      </w:r>
    </w:p>
    <w:p w14:paraId="6E5E19E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2B15E95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02A4E69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textContent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data.message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0B2F666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data.success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3479648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this.reset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01356D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}</w:t>
      </w:r>
    </w:p>
    <w:p w14:paraId="70F7810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621F03D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5AE21F3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});</w:t>
      </w:r>
    </w:p>
    <w:p w14:paraId="2FD5A82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2A19C97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D01295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Login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309AE7D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loginForm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41BBD2E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loginEmail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D95E40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loginEmail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A5A5FD3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81AF5B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loginPassword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D518C6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loginPassword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C842F39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614757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Login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9EA8B2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5E930D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042BA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&lt;div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loginMessage</w:t>
      </w:r>
      <w:proofErr w:type="spellEnd"/>
      <w:r>
        <w:rPr>
          <w:rFonts w:ascii="Times New Roman" w:hAnsi="Times New Roman"/>
          <w:bCs/>
          <w:sz w:val="28"/>
          <w:szCs w:val="28"/>
        </w:rPr>
        <w:t>"&gt;&lt;/div&gt;</w:t>
      </w:r>
    </w:p>
    <w:p w14:paraId="410BADA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812203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A6B709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loginForm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addEventListener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event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36CB461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event.preventDefault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2F4DD101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57E09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this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150CB4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393B11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login.php</w:t>
      </w:r>
      <w:proofErr w:type="spellEnd"/>
      <w:r>
        <w:rPr>
          <w:rFonts w:ascii="Times New Roman" w:hAnsi="Times New Roman"/>
          <w:bCs/>
          <w:sz w:val="28"/>
          <w:szCs w:val="28"/>
        </w:rPr>
        <w:t>', {</w:t>
      </w:r>
    </w:p>
    <w:p w14:paraId="03FCDB8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: 'POST',</w:t>
      </w:r>
    </w:p>
    <w:p w14:paraId="167F8C2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</w:p>
    <w:p w14:paraId="3630D5D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})</w:t>
      </w:r>
    </w:p>
    <w:p w14:paraId="0A89586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5210339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5298041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loginMessage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textContent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data.message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2CE1D73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data.success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6F09882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window.location.href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'user_list.html';</w:t>
      </w:r>
    </w:p>
    <w:p w14:paraId="5BB85A9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}</w:t>
      </w:r>
    </w:p>
    <w:p w14:paraId="4A773AD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5B189BC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5A1DD79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});</w:t>
      </w:r>
    </w:p>
    <w:p w14:paraId="45E3DC8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190BEE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8F867C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CB3130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CEE523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bCs/>
          <w:sz w:val="28"/>
          <w:szCs w:val="28"/>
        </w:rPr>
        <w:t>істинг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user_list.html</w:t>
      </w:r>
      <w:r>
        <w:rPr>
          <w:rFonts w:ascii="Times New Roman" w:hAnsi="Times New Roman"/>
          <w:bCs/>
          <w:sz w:val="28"/>
          <w:szCs w:val="28"/>
        </w:rPr>
        <w:t>)</w:t>
      </w:r>
    </w:p>
    <w:p w14:paraId="0DD574F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0F5890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769725E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F956CD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charset</w:t>
      </w:r>
      <w:proofErr w:type="spellEnd"/>
      <w:r>
        <w:rPr>
          <w:rFonts w:ascii="Times New Roman" w:hAnsi="Times New Roman"/>
          <w:bCs/>
          <w:sz w:val="28"/>
          <w:szCs w:val="28"/>
        </w:rPr>
        <w:t>="UTF-8"&gt;</w:t>
      </w:r>
    </w:p>
    <w:p w14:paraId="427CC22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viewport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width</w:t>
      </w:r>
      <w:proofErr w:type="spellEnd"/>
      <w:r>
        <w:rPr>
          <w:rFonts w:ascii="Times New Roman" w:hAnsi="Times New Roman"/>
          <w:bCs/>
          <w:sz w:val="28"/>
          <w:szCs w:val="28"/>
        </w:rPr>
        <w:t>=</w:t>
      </w:r>
      <w:proofErr w:type="spellStart"/>
      <w:r>
        <w:rPr>
          <w:rFonts w:ascii="Times New Roman" w:hAnsi="Times New Roman"/>
          <w:bCs/>
          <w:sz w:val="28"/>
          <w:szCs w:val="28"/>
        </w:rPr>
        <w:t>device-width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initial-scale</w:t>
      </w:r>
      <w:proofErr w:type="spellEnd"/>
      <w:r>
        <w:rPr>
          <w:rFonts w:ascii="Times New Roman" w:hAnsi="Times New Roman"/>
          <w:bCs/>
          <w:sz w:val="28"/>
          <w:szCs w:val="28"/>
        </w:rPr>
        <w:t>=1.0"&gt;</w:t>
      </w:r>
    </w:p>
    <w:p w14:paraId="47303FE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11091E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3BA36F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9DB78B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23B326A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getUserList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Get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ADDA4A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ul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userList</w:t>
      </w:r>
      <w:proofErr w:type="spellEnd"/>
      <w:r>
        <w:rPr>
          <w:rFonts w:ascii="Times New Roman" w:hAnsi="Times New Roman"/>
          <w:bCs/>
          <w:sz w:val="28"/>
          <w:szCs w:val="28"/>
        </w:rPr>
        <w:t>"&gt;&lt;/</w:t>
      </w:r>
      <w:proofErr w:type="spellStart"/>
      <w:r>
        <w:rPr>
          <w:rFonts w:ascii="Times New Roman" w:hAnsi="Times New Roman"/>
          <w:bCs/>
          <w:sz w:val="28"/>
          <w:szCs w:val="28"/>
        </w:rPr>
        <w:t>ul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402CDC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A9BF6D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Edit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5C5AA4B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editUserForm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1C6E33A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editEmail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ABFB34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74E8EEE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BCE00E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editName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905597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D46D36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128B25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editPassword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14F907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466410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D8B56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Edit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1B41BC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59AF963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55E1F1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&lt;div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editMessage</w:t>
      </w:r>
      <w:proofErr w:type="spellEnd"/>
      <w:r>
        <w:rPr>
          <w:rFonts w:ascii="Times New Roman" w:hAnsi="Times New Roman"/>
          <w:bCs/>
          <w:sz w:val="28"/>
          <w:szCs w:val="28"/>
        </w:rPr>
        <w:t>"&gt;&lt;/div&gt;</w:t>
      </w:r>
    </w:p>
    <w:p w14:paraId="66DC4E5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CB618E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Delete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60E7143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deleteUserForm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1BFF4CD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deleteEmail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C3372D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deleteEmail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CC8F4A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45D6E2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Delete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F57815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B09E921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64180D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&lt;div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deleteMessage</w:t>
      </w:r>
      <w:proofErr w:type="spellEnd"/>
      <w:r>
        <w:rPr>
          <w:rFonts w:ascii="Times New Roman" w:hAnsi="Times New Roman"/>
          <w:bCs/>
          <w:sz w:val="28"/>
          <w:szCs w:val="28"/>
        </w:rPr>
        <w:t>"&gt;&lt;/div&gt;</w:t>
      </w:r>
    </w:p>
    <w:p w14:paraId="59F96B1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08E0BC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467850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getUserList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addEventListener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click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>() {</w:t>
      </w:r>
    </w:p>
    <w:p w14:paraId="426710F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get_users.php</w:t>
      </w:r>
      <w:proofErr w:type="spellEnd"/>
      <w:r>
        <w:rPr>
          <w:rFonts w:ascii="Times New Roman" w:hAnsi="Times New Roman"/>
          <w:bCs/>
          <w:sz w:val="28"/>
          <w:szCs w:val="28"/>
        </w:rPr>
        <w:t>')</w:t>
      </w:r>
    </w:p>
    <w:p w14:paraId="0701DEC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6DCBF0A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response.ok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43DBFC4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throw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Network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was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not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ok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6969FFE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        }</w:t>
      </w:r>
    </w:p>
    <w:p w14:paraId="228AAE5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return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D4EF14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188B416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3158FBF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userList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userList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3DC7DE2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userList.innerHTML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'';</w:t>
      </w:r>
    </w:p>
    <w:p w14:paraId="37A204F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data.forEach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5DA625B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li =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document.createElement</w:t>
      </w:r>
      <w:proofErr w:type="spellEnd"/>
      <w:r>
        <w:rPr>
          <w:rFonts w:ascii="Times New Roman" w:hAnsi="Times New Roman"/>
          <w:bCs/>
          <w:sz w:val="28"/>
          <w:szCs w:val="28"/>
        </w:rPr>
        <w:t>('li');</w:t>
      </w:r>
    </w:p>
    <w:p w14:paraId="4A00D19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li.textContent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`${user.name} - ${</w:t>
      </w:r>
      <w:proofErr w:type="spellStart"/>
      <w:r>
        <w:rPr>
          <w:rFonts w:ascii="Times New Roman" w:hAnsi="Times New Roman"/>
          <w:bCs/>
          <w:sz w:val="28"/>
          <w:szCs w:val="28"/>
        </w:rPr>
        <w:t>user.email</w:t>
      </w:r>
      <w:proofErr w:type="spellEnd"/>
      <w:r>
        <w:rPr>
          <w:rFonts w:ascii="Times New Roman" w:hAnsi="Times New Roman"/>
          <w:bCs/>
          <w:sz w:val="28"/>
          <w:szCs w:val="28"/>
        </w:rPr>
        <w:t>}`;</w:t>
      </w:r>
    </w:p>
    <w:p w14:paraId="1C7562F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userList.appendChild</w:t>
      </w:r>
      <w:proofErr w:type="spellEnd"/>
      <w:r>
        <w:rPr>
          <w:rFonts w:ascii="Times New Roman" w:hAnsi="Times New Roman"/>
          <w:bCs/>
          <w:sz w:val="28"/>
          <w:szCs w:val="28"/>
        </w:rPr>
        <w:t>(li);</w:t>
      </w:r>
    </w:p>
    <w:p w14:paraId="5E62D17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});</w:t>
      </w:r>
    </w:p>
    <w:p w14:paraId="100B528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1D69954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fetching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769194C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});</w:t>
      </w:r>
    </w:p>
    <w:p w14:paraId="4A0535B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4E97EF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document.getElementById('editUserForm').addEventListener('submit',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event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4CB8EEB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event.preventDefault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6DAB07F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55EA4D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{</w:t>
      </w:r>
    </w:p>
    <w:p w14:paraId="2AE6B8D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editEmail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</w:p>
    <w:p w14:paraId="704D65F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editName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</w:p>
    <w:p w14:paraId="644EBE5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editPassword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</w:p>
    <w:p w14:paraId="3BE87C8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};</w:t>
      </w:r>
    </w:p>
    <w:p w14:paraId="60FD082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62D945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edit_user.php</w:t>
      </w:r>
      <w:proofErr w:type="spellEnd"/>
      <w:r>
        <w:rPr>
          <w:rFonts w:ascii="Times New Roman" w:hAnsi="Times New Roman"/>
          <w:bCs/>
          <w:sz w:val="28"/>
          <w:szCs w:val="28"/>
        </w:rPr>
        <w:t>', {</w:t>
      </w:r>
    </w:p>
    <w:p w14:paraId="7DA1540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: 'POST',</w:t>
      </w:r>
    </w:p>
    <w:p w14:paraId="3120884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headers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4817C9A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'</w:t>
      </w:r>
      <w:proofErr w:type="spellStart"/>
      <w:r>
        <w:rPr>
          <w:rFonts w:ascii="Times New Roman" w:hAnsi="Times New Roman"/>
          <w:bCs/>
          <w:sz w:val="28"/>
          <w:szCs w:val="28"/>
        </w:rPr>
        <w:t>Content-Type</w:t>
      </w:r>
      <w:proofErr w:type="spellEnd"/>
      <w:r>
        <w:rPr>
          <w:rFonts w:ascii="Times New Roman" w:hAnsi="Times New Roman"/>
          <w:bCs/>
          <w:sz w:val="28"/>
          <w:szCs w:val="28"/>
        </w:rPr>
        <w:t>': '</w:t>
      </w:r>
      <w:proofErr w:type="spellStart"/>
      <w:r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>
        <w:rPr>
          <w:rFonts w:ascii="Times New Roman" w:hAnsi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/>
          <w:bCs/>
          <w:sz w:val="28"/>
          <w:szCs w:val="28"/>
        </w:rPr>
        <w:t>'</w:t>
      </w:r>
    </w:p>
    <w:p w14:paraId="539FF3A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},</w:t>
      </w:r>
    </w:p>
    <w:p w14:paraId="3A53C57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JSON.stringify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3ACAE74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})</w:t>
      </w:r>
    </w:p>
    <w:p w14:paraId="15177D7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4134FC9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28CA4BA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editMessage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textContent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data.message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73C5EF2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data.success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0B73C98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editUserForm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reset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7407730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getUserList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click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5CD56AE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}</w:t>
      </w:r>
    </w:p>
    <w:p w14:paraId="0271F33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688C1E4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62737F5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});</w:t>
      </w:r>
    </w:p>
    <w:p w14:paraId="03E7FCE7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5DDDF6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document.getElementById('deleteUserForm').addEventListener('submit',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event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5BD0D9D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event.preventDefault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76431D4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7C7CBE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{</w:t>
      </w:r>
    </w:p>
    <w:p w14:paraId="16E6D20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deleteEmail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</w:p>
    <w:p w14:paraId="3013763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};</w:t>
      </w:r>
    </w:p>
    <w:p w14:paraId="75A9D2A5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F03018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delete_user.php</w:t>
      </w:r>
      <w:proofErr w:type="spellEnd"/>
      <w:r>
        <w:rPr>
          <w:rFonts w:ascii="Times New Roman" w:hAnsi="Times New Roman"/>
          <w:bCs/>
          <w:sz w:val="28"/>
          <w:szCs w:val="28"/>
        </w:rPr>
        <w:t>', {</w:t>
      </w:r>
    </w:p>
    <w:p w14:paraId="015E35A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: 'POST',</w:t>
      </w:r>
    </w:p>
    <w:p w14:paraId="163CA4C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headers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2F89413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'</w:t>
      </w:r>
      <w:proofErr w:type="spellStart"/>
      <w:r>
        <w:rPr>
          <w:rFonts w:ascii="Times New Roman" w:hAnsi="Times New Roman"/>
          <w:bCs/>
          <w:sz w:val="28"/>
          <w:szCs w:val="28"/>
        </w:rPr>
        <w:t>Content-Type</w:t>
      </w:r>
      <w:proofErr w:type="spellEnd"/>
      <w:r>
        <w:rPr>
          <w:rFonts w:ascii="Times New Roman" w:hAnsi="Times New Roman"/>
          <w:bCs/>
          <w:sz w:val="28"/>
          <w:szCs w:val="28"/>
        </w:rPr>
        <w:t>': '</w:t>
      </w:r>
      <w:proofErr w:type="spellStart"/>
      <w:r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>
        <w:rPr>
          <w:rFonts w:ascii="Times New Roman" w:hAnsi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/>
          <w:bCs/>
          <w:sz w:val="28"/>
          <w:szCs w:val="28"/>
        </w:rPr>
        <w:t>'</w:t>
      </w:r>
    </w:p>
    <w:p w14:paraId="3F982D7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},</w:t>
      </w:r>
    </w:p>
    <w:p w14:paraId="4C160DA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JSON.stringify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formData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0517B8B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})</w:t>
      </w:r>
    </w:p>
    <w:p w14:paraId="7A15D23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322D84D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174EA47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deleteMessage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textContent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data.message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3F0954E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data.success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640C228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deleteUserForm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reset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4095566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getUserList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click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C1FB01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        }</w:t>
      </w:r>
    </w:p>
    <w:p w14:paraId="26B2341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1D8483B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7FBDA98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});</w:t>
      </w:r>
    </w:p>
    <w:p w14:paraId="2A1E1DD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06B09E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56701F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logout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Logout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BC3128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5ABC9C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logout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addEventListener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click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>() {</w:t>
      </w:r>
    </w:p>
    <w:p w14:paraId="0A6871E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logout.php</w:t>
      </w:r>
      <w:proofErr w:type="spellEnd"/>
      <w:r>
        <w:rPr>
          <w:rFonts w:ascii="Times New Roman" w:hAnsi="Times New Roman"/>
          <w:bCs/>
          <w:sz w:val="28"/>
          <w:szCs w:val="28"/>
        </w:rPr>
        <w:t>')</w:t>
      </w:r>
    </w:p>
    <w:p w14:paraId="63E6242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0F069ED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0C08D62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alert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data.message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4A0B8E0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window.location.href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'index.html';</w:t>
      </w:r>
    </w:p>
    <w:p w14:paraId="3854547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1638723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0E82181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});</w:t>
      </w:r>
    </w:p>
    <w:p w14:paraId="2FE33D7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BB8E108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9DC69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5D8BB7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69D976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6C73BD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061D1">
        <w:rPr>
          <w:rFonts w:ascii="Times New Roman" w:hAnsi="Times New Roman"/>
          <w:bCs/>
          <w:sz w:val="28"/>
          <w:szCs w:val="28"/>
        </w:rPr>
        <w:t>Л</w:t>
      </w:r>
      <w:r>
        <w:rPr>
          <w:rFonts w:ascii="Times New Roman" w:hAnsi="Times New Roman"/>
          <w:bCs/>
          <w:sz w:val="28"/>
          <w:szCs w:val="28"/>
        </w:rPr>
        <w:t>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login</w:t>
      </w:r>
      <w:r w:rsidRPr="009061D1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244E872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73A304C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session_start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4FFA656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54114C6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36ABF9E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7E9F1CD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user_management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39230D1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0BB390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9868D9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9F1C1F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lastRenderedPageBreak/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0AAB669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C8C8A3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669F89D7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177F4E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41FB9FD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6D306F25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624CF6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"SELECT * FROM </w:t>
      </w:r>
      <w:proofErr w:type="spellStart"/>
      <w:r>
        <w:rPr>
          <w:rFonts w:ascii="Times New Roman" w:hAnsi="Times New Roman"/>
          <w:bCs/>
          <w:sz w:val="28"/>
          <w:szCs w:val="28"/>
        </w:rPr>
        <w:t>users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='$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'";</w:t>
      </w:r>
    </w:p>
    <w:p w14:paraId="7D36ABD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356C35B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354C39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num_rows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&gt; 0) {</w:t>
      </w:r>
    </w:p>
    <w:p w14:paraId="35E0F84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fetch_assoc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12A0EBD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password_verify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'])) {</w:t>
      </w:r>
    </w:p>
    <w:p w14:paraId="42849E9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$_SESSION['</w:t>
      </w:r>
      <w:proofErr w:type="spellStart"/>
      <w:r>
        <w:rPr>
          <w:rFonts w:ascii="Times New Roman" w:hAnsi="Times New Roman"/>
          <w:bCs/>
          <w:sz w:val="28"/>
          <w:szCs w:val="28"/>
        </w:rPr>
        <w:t>loggedin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'] =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74C456D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$_SESSION['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'] = $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2B43CC4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Login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63014BF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43CBF9B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false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Invalid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03383AD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1F366E5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06342C2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false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not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found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1A8F445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053C90F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F92671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2E8AA86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86ACAB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53EE8AE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154301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bCs/>
          <w:sz w:val="28"/>
          <w:szCs w:val="28"/>
        </w:rPr>
        <w:t>істинг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register.php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15C4B5B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367C40D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57D14EA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13C2BE6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310F1A3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user_management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2B6D443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9DEA71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0DBD8855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B23F05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6CC7C35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469DF85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354CCE57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E94A3F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0762213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5AA09AC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5E5E00A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4B1FD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"SELECT * FROM </w:t>
      </w:r>
      <w:proofErr w:type="spellStart"/>
      <w:r>
        <w:rPr>
          <w:rFonts w:ascii="Times New Roman" w:hAnsi="Times New Roman"/>
          <w:bCs/>
          <w:sz w:val="28"/>
          <w:szCs w:val="28"/>
        </w:rPr>
        <w:t>users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='$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'";</w:t>
      </w:r>
    </w:p>
    <w:p w14:paraId="7812596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2FC580C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5CAB4F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num_rows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&gt; 0) {</w:t>
      </w:r>
    </w:p>
    <w:p w14:paraId="5C8DB4F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false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already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exists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4364088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FA8D22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exit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A920BB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0FD8292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2AF5D1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strlen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) &lt; 6) {</w:t>
      </w:r>
    </w:p>
    <w:p w14:paraId="4C92FD5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false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should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be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least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6 </w:t>
      </w:r>
      <w:proofErr w:type="spellStart"/>
      <w:r>
        <w:rPr>
          <w:rFonts w:ascii="Times New Roman" w:hAnsi="Times New Roman"/>
          <w:bCs/>
          <w:sz w:val="28"/>
          <w:szCs w:val="28"/>
        </w:rPr>
        <w:t>characters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long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3E0EDA0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ACF71C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exit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634C7EF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08B0836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6AD076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hashed_password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password_hash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PASSWORD_DEFAULT);</w:t>
      </w:r>
    </w:p>
    <w:p w14:paraId="67024BE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"INSERT INTO </w:t>
      </w:r>
      <w:proofErr w:type="spellStart"/>
      <w:r>
        <w:rPr>
          <w:rFonts w:ascii="Times New Roman" w:hAnsi="Times New Roman"/>
          <w:bCs/>
          <w:sz w:val="28"/>
          <w:szCs w:val="28"/>
        </w:rPr>
        <w:t>users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) VALUES ('$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', '$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', '$</w:t>
      </w:r>
      <w:proofErr w:type="spellStart"/>
      <w:r>
        <w:rPr>
          <w:rFonts w:ascii="Times New Roman" w:hAnsi="Times New Roman"/>
          <w:bCs/>
          <w:sz w:val="28"/>
          <w:szCs w:val="28"/>
        </w:rPr>
        <w:t>hashed_password</w:t>
      </w:r>
      <w:proofErr w:type="spellEnd"/>
      <w:r>
        <w:rPr>
          <w:rFonts w:ascii="Times New Roman" w:hAnsi="Times New Roman"/>
          <w:bCs/>
          <w:sz w:val="28"/>
          <w:szCs w:val="28"/>
        </w:rPr>
        <w:t>')";</w:t>
      </w:r>
    </w:p>
    <w:p w14:paraId="5E274B1D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479821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lastRenderedPageBreak/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 === TRUE) {</w:t>
      </w:r>
    </w:p>
    <w:p w14:paraId="648044B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registered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successfully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27D8AED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3EB94FB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false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. "&lt;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633195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5160B30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5C07D1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448ABC2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9603EB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1C52CE9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FCB739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061D1">
        <w:rPr>
          <w:rFonts w:ascii="Times New Roman" w:hAnsi="Times New Roman"/>
          <w:bCs/>
          <w:sz w:val="28"/>
          <w:szCs w:val="28"/>
        </w:rPr>
        <w:t>Л</w:t>
      </w:r>
      <w:r>
        <w:rPr>
          <w:rFonts w:ascii="Times New Roman" w:hAnsi="Times New Roman"/>
          <w:bCs/>
          <w:sz w:val="28"/>
          <w:szCs w:val="28"/>
        </w:rPr>
        <w:t>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logout</w:t>
      </w:r>
      <w:r w:rsidRPr="009061D1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2B1DEBF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35F2AF4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session_start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A3B58B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session_unset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11C72C1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session_destroy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20F420E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09E81D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Logout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6BE761E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26A4BEF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93F5CA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bCs/>
          <w:sz w:val="28"/>
          <w:szCs w:val="28"/>
        </w:rPr>
        <w:t>істинг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delete_user.php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2ED258B9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&lt;?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</w:p>
    <w:p w14:paraId="56A273D1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session_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start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1420520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$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servername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= "localhost";</w:t>
      </w:r>
    </w:p>
    <w:p w14:paraId="4CCB5B31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$username = "root";</w:t>
      </w:r>
    </w:p>
    <w:p w14:paraId="307633FA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$password = "";</w:t>
      </w:r>
    </w:p>
    <w:p w14:paraId="41B4DB1B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$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dbname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= "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user_management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";</w:t>
      </w:r>
    </w:p>
    <w:p w14:paraId="52467A1E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4C7AC88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mysqli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$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servername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, $username, $password, $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dbname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2B32E33B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A4411CB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if ($conn-&gt;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connect_error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006B7DE7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die(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"Connection failed: " . $conn-&gt;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connect_error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6C9C2A3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lastRenderedPageBreak/>
        <w:t>}</w:t>
      </w:r>
    </w:p>
    <w:p w14:paraId="753CB823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571029D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if 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(!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isset</w:t>
      </w:r>
      <w:proofErr w:type="spellEnd"/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($_SESSION['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loggedin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']) || !$_SESSION['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loggedin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']) {</w:t>
      </w:r>
    </w:p>
    <w:p w14:paraId="4B7E0A17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header(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'HTTP/1.1 403 Forbidden');</w:t>
      </w:r>
    </w:p>
    <w:p w14:paraId="3D55F204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   echo 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json_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encode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array("message" =&gt; "Unauthorized"));</w:t>
      </w:r>
    </w:p>
    <w:p w14:paraId="25325F3E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exit(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187C948F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E5BECEA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79CCB57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$data = 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json_decode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file_get_contents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("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://input"), true);</w:t>
      </w:r>
    </w:p>
    <w:p w14:paraId="453185AC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$email = $data['email'];</w:t>
      </w:r>
    </w:p>
    <w:p w14:paraId="17E1F2C0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22A6C5E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$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sql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= "DELETE FROM users WHERE email='$email'";</w:t>
      </w:r>
    </w:p>
    <w:p w14:paraId="408C29F7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C32BE13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if ($conn-&gt;query($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sql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) === TRUE) {</w:t>
      </w:r>
    </w:p>
    <w:p w14:paraId="21B2B479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   $response = 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array(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"success" =&gt; true, "message" =&gt; "User deleted successfully");</w:t>
      </w:r>
    </w:p>
    <w:p w14:paraId="5FC24A11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} else {</w:t>
      </w:r>
    </w:p>
    <w:p w14:paraId="3BA04C49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   $response = 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array(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"success" =&gt; false, "message" =&gt; "Error: " . $</w:t>
      </w:r>
      <w:proofErr w:type="spellStart"/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sql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.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"&lt;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br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&gt;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" .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 $conn-&gt;error);</w:t>
      </w:r>
    </w:p>
    <w:p w14:paraId="0F9B6BC2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8819FC8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FDB9F3B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 xml:space="preserve">echo </w:t>
      </w:r>
      <w:proofErr w:type="spellStart"/>
      <w:r w:rsidRPr="009061D1">
        <w:rPr>
          <w:rFonts w:ascii="Times New Roman" w:hAnsi="Times New Roman"/>
          <w:bCs/>
          <w:sz w:val="28"/>
          <w:szCs w:val="28"/>
          <w:lang w:val="en-US"/>
        </w:rPr>
        <w:t>json_encode</w:t>
      </w:r>
      <w:proofErr w:type="spellEnd"/>
      <w:r w:rsidRPr="009061D1">
        <w:rPr>
          <w:rFonts w:ascii="Times New Roman" w:hAnsi="Times New Roman"/>
          <w:bCs/>
          <w:sz w:val="28"/>
          <w:szCs w:val="28"/>
          <w:lang w:val="en-US"/>
        </w:rPr>
        <w:t>($response);</w:t>
      </w:r>
    </w:p>
    <w:p w14:paraId="2778A9FF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B1E7660" w14:textId="77777777" w:rsidR="005C5C8B" w:rsidRPr="009061D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061D1">
        <w:rPr>
          <w:rFonts w:ascii="Times New Roman" w:hAnsi="Times New Roman"/>
          <w:bCs/>
          <w:sz w:val="28"/>
          <w:szCs w:val="28"/>
          <w:lang w:val="en-US"/>
        </w:rPr>
        <w:t>$conn-&gt;</w:t>
      </w:r>
      <w:proofErr w:type="gramStart"/>
      <w:r w:rsidRPr="009061D1">
        <w:rPr>
          <w:rFonts w:ascii="Times New Roman" w:hAnsi="Times New Roman"/>
          <w:bCs/>
          <w:sz w:val="28"/>
          <w:szCs w:val="28"/>
          <w:lang w:val="en-US"/>
        </w:rPr>
        <w:t>close(</w:t>
      </w:r>
      <w:proofErr w:type="gramEnd"/>
      <w:r w:rsidRPr="009061D1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AB01971" w14:textId="77777777" w:rsidR="005C5C8B" w:rsidRPr="009061D1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0CCD25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bCs/>
          <w:sz w:val="28"/>
          <w:szCs w:val="28"/>
        </w:rPr>
        <w:t>істинг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 w:rsidRPr="009061D1">
        <w:rPr>
          <w:rFonts w:ascii="Times New Roman" w:hAnsi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user</w:t>
      </w:r>
      <w:r w:rsidRPr="009061D1">
        <w:rPr>
          <w:rFonts w:ascii="Times New Roman" w:hAnsi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1CAE996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714065B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session_start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4E8B71D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569AA32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0572513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0DA32F8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user_management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4862575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FBE22A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3C45919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3EFAED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2D14400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CE9546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1E573FD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43A02B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bCs/>
          <w:sz w:val="28"/>
          <w:szCs w:val="28"/>
        </w:rPr>
        <w:t>isset</w:t>
      </w:r>
      <w:proofErr w:type="spellEnd"/>
      <w:r>
        <w:rPr>
          <w:rFonts w:ascii="Times New Roman" w:hAnsi="Times New Roman"/>
          <w:bCs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bCs/>
          <w:sz w:val="28"/>
          <w:szCs w:val="28"/>
        </w:rPr>
        <w:t>loggedin</w:t>
      </w:r>
      <w:proofErr w:type="spellEnd"/>
      <w:r>
        <w:rPr>
          <w:rFonts w:ascii="Times New Roman" w:hAnsi="Times New Roman"/>
          <w:bCs/>
          <w:sz w:val="28"/>
          <w:szCs w:val="28"/>
        </w:rPr>
        <w:t>']) || !$_SESSION['</w:t>
      </w:r>
      <w:proofErr w:type="spellStart"/>
      <w:r>
        <w:rPr>
          <w:rFonts w:ascii="Times New Roman" w:hAnsi="Times New Roman"/>
          <w:bCs/>
          <w:sz w:val="28"/>
          <w:szCs w:val="28"/>
        </w:rPr>
        <w:t>loggedin</w:t>
      </w:r>
      <w:proofErr w:type="spellEnd"/>
      <w:r>
        <w:rPr>
          <w:rFonts w:ascii="Times New Roman" w:hAnsi="Times New Roman"/>
          <w:bCs/>
          <w:sz w:val="28"/>
          <w:szCs w:val="28"/>
        </w:rPr>
        <w:t>']) {</w:t>
      </w:r>
    </w:p>
    <w:p w14:paraId="1085E80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header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('HTTP/1.1 403 </w:t>
      </w:r>
      <w:proofErr w:type="spellStart"/>
      <w:r>
        <w:rPr>
          <w:rFonts w:ascii="Times New Roman" w:hAnsi="Times New Roman"/>
          <w:bCs/>
          <w:sz w:val="28"/>
          <w:szCs w:val="28"/>
        </w:rPr>
        <w:t>Forbidden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7C229F4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Unauthorized</w:t>
      </w:r>
      <w:proofErr w:type="spellEnd"/>
      <w:r>
        <w:rPr>
          <w:rFonts w:ascii="Times New Roman" w:hAnsi="Times New Roman"/>
          <w:bCs/>
          <w:sz w:val="28"/>
          <w:szCs w:val="28"/>
        </w:rPr>
        <w:t>"));</w:t>
      </w:r>
    </w:p>
    <w:p w14:paraId="5744EE4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exit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0A7646A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7681503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9EFBFE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json_decode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file_get_contents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://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"),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DA2AE8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450D68A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newName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2E75783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newPassword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6B916E68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5456DD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hashed_password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password_hash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newPassword</w:t>
      </w:r>
      <w:proofErr w:type="spellEnd"/>
      <w:r>
        <w:rPr>
          <w:rFonts w:ascii="Times New Roman" w:hAnsi="Times New Roman"/>
          <w:bCs/>
          <w:sz w:val="28"/>
          <w:szCs w:val="28"/>
        </w:rPr>
        <w:t>, PASSWORD_DEFAULT);</w:t>
      </w:r>
    </w:p>
    <w:p w14:paraId="13948849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43D198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"UPDATE </w:t>
      </w:r>
      <w:proofErr w:type="spellStart"/>
      <w:r>
        <w:rPr>
          <w:rFonts w:ascii="Times New Roman" w:hAnsi="Times New Roman"/>
          <w:bCs/>
          <w:sz w:val="28"/>
          <w:szCs w:val="28"/>
        </w:rPr>
        <w:t>users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SET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='$</w:t>
      </w:r>
      <w:proofErr w:type="spellStart"/>
      <w:r>
        <w:rPr>
          <w:rFonts w:ascii="Times New Roman" w:hAnsi="Times New Roman"/>
          <w:bCs/>
          <w:sz w:val="28"/>
          <w:szCs w:val="28"/>
        </w:rPr>
        <w:t>newName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='$</w:t>
      </w:r>
      <w:proofErr w:type="spellStart"/>
      <w:r>
        <w:rPr>
          <w:rFonts w:ascii="Times New Roman" w:hAnsi="Times New Roman"/>
          <w:bCs/>
          <w:sz w:val="28"/>
          <w:szCs w:val="28"/>
        </w:rPr>
        <w:t>hashed_password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 WHERE 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='$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'";</w:t>
      </w:r>
    </w:p>
    <w:p w14:paraId="770A4FE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1A8194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 === TRUE) {</w:t>
      </w:r>
    </w:p>
    <w:p w14:paraId="08DF646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User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updated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successfully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7D1CB86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51DB75E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=&gt; </w:t>
      </w:r>
      <w:proofErr w:type="spellStart"/>
      <w:r>
        <w:rPr>
          <w:rFonts w:ascii="Times New Roman" w:hAnsi="Times New Roman"/>
          <w:bCs/>
          <w:sz w:val="28"/>
          <w:szCs w:val="28"/>
        </w:rPr>
        <w:t>false</w:t>
      </w:r>
      <w:proofErr w:type="spellEnd"/>
      <w:r>
        <w:rPr>
          <w:rFonts w:ascii="Times New Roman" w:hAnsi="Times New Roman"/>
          <w:bCs/>
          <w:sz w:val="28"/>
          <w:szCs w:val="28"/>
        </w:rPr>
        <w:t>, 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. "&lt;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B47E09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3F7FAC0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FF6E0E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D1EFAB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88662C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26875923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173511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bCs/>
          <w:sz w:val="28"/>
          <w:szCs w:val="28"/>
        </w:rPr>
        <w:t>істинг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get</w:t>
      </w:r>
      <w:r w:rsidRPr="009061D1">
        <w:rPr>
          <w:rFonts w:ascii="Times New Roman" w:hAnsi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users</w:t>
      </w:r>
      <w:r w:rsidRPr="009061D1">
        <w:rPr>
          <w:rFonts w:ascii="Times New Roman" w:hAnsi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2FFA636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33C438E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session_start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09C8425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62A5316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7665590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2914E06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user_management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20F24D5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A8E3F6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0E24084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75D35F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6DEB75A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D0E7C3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2FC001F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417BB7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bCs/>
          <w:sz w:val="28"/>
          <w:szCs w:val="28"/>
        </w:rPr>
        <w:t>isset</w:t>
      </w:r>
      <w:proofErr w:type="spellEnd"/>
      <w:r>
        <w:rPr>
          <w:rFonts w:ascii="Times New Roman" w:hAnsi="Times New Roman"/>
          <w:bCs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bCs/>
          <w:sz w:val="28"/>
          <w:szCs w:val="28"/>
        </w:rPr>
        <w:t>loggedin</w:t>
      </w:r>
      <w:proofErr w:type="spellEnd"/>
      <w:r>
        <w:rPr>
          <w:rFonts w:ascii="Times New Roman" w:hAnsi="Times New Roman"/>
          <w:bCs/>
          <w:sz w:val="28"/>
          <w:szCs w:val="28"/>
        </w:rPr>
        <w:t>']) || !$_SESSION['</w:t>
      </w:r>
      <w:proofErr w:type="spellStart"/>
      <w:r>
        <w:rPr>
          <w:rFonts w:ascii="Times New Roman" w:hAnsi="Times New Roman"/>
          <w:bCs/>
          <w:sz w:val="28"/>
          <w:szCs w:val="28"/>
        </w:rPr>
        <w:t>loggedin</w:t>
      </w:r>
      <w:proofErr w:type="spellEnd"/>
      <w:r>
        <w:rPr>
          <w:rFonts w:ascii="Times New Roman" w:hAnsi="Times New Roman"/>
          <w:bCs/>
          <w:sz w:val="28"/>
          <w:szCs w:val="28"/>
        </w:rPr>
        <w:t>']) {</w:t>
      </w:r>
    </w:p>
    <w:p w14:paraId="4D80A00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header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('HTTP/1.1 403 </w:t>
      </w:r>
      <w:proofErr w:type="spellStart"/>
      <w:r>
        <w:rPr>
          <w:rFonts w:ascii="Times New Roman" w:hAnsi="Times New Roman"/>
          <w:bCs/>
          <w:sz w:val="28"/>
          <w:szCs w:val="28"/>
        </w:rPr>
        <w:t>Forbidden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5A88CD1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" =&gt; "</w:t>
      </w:r>
      <w:proofErr w:type="spellStart"/>
      <w:r>
        <w:rPr>
          <w:rFonts w:ascii="Times New Roman" w:hAnsi="Times New Roman"/>
          <w:bCs/>
          <w:sz w:val="28"/>
          <w:szCs w:val="28"/>
        </w:rPr>
        <w:t>Unauthorized</w:t>
      </w:r>
      <w:proofErr w:type="spellEnd"/>
      <w:r>
        <w:rPr>
          <w:rFonts w:ascii="Times New Roman" w:hAnsi="Times New Roman"/>
          <w:bCs/>
          <w:sz w:val="28"/>
          <w:szCs w:val="28"/>
        </w:rPr>
        <w:t>"));</w:t>
      </w:r>
    </w:p>
    <w:p w14:paraId="4D30D84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exit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65E6DFD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6526C54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B6A094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"SELECT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FROM </w:t>
      </w:r>
      <w:proofErr w:type="spellStart"/>
      <w:r>
        <w:rPr>
          <w:rFonts w:ascii="Times New Roman" w:hAnsi="Times New Roman"/>
          <w:bCs/>
          <w:sz w:val="28"/>
          <w:szCs w:val="28"/>
        </w:rPr>
        <w:t>users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4DF2F19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C2BE16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A74518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userList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1B6807E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num_rows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&gt; 0) {</w:t>
      </w:r>
    </w:p>
    <w:p w14:paraId="0103DF5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while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fetch_assoc</w:t>
      </w:r>
      <w:proofErr w:type="spellEnd"/>
      <w:r>
        <w:rPr>
          <w:rFonts w:ascii="Times New Roman" w:hAnsi="Times New Roman"/>
          <w:bCs/>
          <w:sz w:val="28"/>
          <w:szCs w:val="28"/>
        </w:rPr>
        <w:t>()) {</w:t>
      </w:r>
    </w:p>
    <w:p w14:paraId="0C9AFB5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userList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[] = </w:t>
      </w:r>
      <w:proofErr w:type="spellStart"/>
      <w:r>
        <w:rPr>
          <w:rFonts w:ascii="Times New Roman" w:hAnsi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" =&gt;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"], 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" =&gt;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["</w:t>
      </w:r>
      <w:proofErr w:type="spellStart"/>
      <w:r>
        <w:rPr>
          <w:rFonts w:ascii="Times New Roman" w:hAnsi="Times New Roman"/>
          <w:bCs/>
          <w:sz w:val="28"/>
          <w:szCs w:val="28"/>
        </w:rPr>
        <w:t>email</w:t>
      </w:r>
      <w:proofErr w:type="spellEnd"/>
      <w:r>
        <w:rPr>
          <w:rFonts w:ascii="Times New Roman" w:hAnsi="Times New Roman"/>
          <w:bCs/>
          <w:sz w:val="28"/>
          <w:szCs w:val="28"/>
        </w:rPr>
        <w:t>"]);</w:t>
      </w:r>
    </w:p>
    <w:p w14:paraId="30A84AE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434EB4F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3D81EBB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C3BDA0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header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Content-Type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>
        <w:rPr>
          <w:rFonts w:ascii="Times New Roman" w:hAnsi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5F288B5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lastRenderedPageBreak/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userList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3175B2E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B5C901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7910DC8E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6EA2CBF" w14:textId="77777777" w:rsidR="005C5C8B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30C36A4A" w14:textId="77777777" w:rsidR="005C5C8B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27589FAD" wp14:editId="0DF27E9A">
            <wp:extent cx="2705100" cy="34861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569F" w14:textId="77777777" w:rsidR="005C5C8B" w:rsidRDefault="0000000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2AEF89C0" wp14:editId="4284603E">
            <wp:extent cx="2905125" cy="50196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0561" w14:textId="77777777" w:rsidR="005C5C8B" w:rsidRDefault="00000000">
      <w:pPr>
        <w:spacing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6B6D0E07" wp14:editId="51C004C6">
            <wp:extent cx="2905125" cy="51625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182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096852E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97FEB7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B77E43B" w14:textId="77777777" w:rsidR="005C5C8B" w:rsidRDefault="00000000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114300" distR="114300" wp14:anchorId="4E83FEDD" wp14:editId="38D54372">
            <wp:extent cx="5715000" cy="657225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87C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 w:rsidRPr="009061D1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html</w:t>
      </w:r>
      <w:r>
        <w:rPr>
          <w:rFonts w:ascii="Times New Roman" w:hAnsi="Times New Roman"/>
          <w:bCs/>
          <w:sz w:val="28"/>
          <w:szCs w:val="28"/>
        </w:rPr>
        <w:t>):</w:t>
      </w:r>
    </w:p>
    <w:p w14:paraId="6B14EBC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CA5BA2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1CE404E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29BC58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charset</w:t>
      </w:r>
      <w:proofErr w:type="spellEnd"/>
      <w:r>
        <w:rPr>
          <w:rFonts w:ascii="Times New Roman" w:hAnsi="Times New Roman"/>
          <w:bCs/>
          <w:sz w:val="28"/>
          <w:szCs w:val="28"/>
        </w:rPr>
        <w:t>="UTF-8"&gt;</w:t>
      </w:r>
    </w:p>
    <w:p w14:paraId="5CF51F0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viewport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width</w:t>
      </w:r>
      <w:proofErr w:type="spellEnd"/>
      <w:r>
        <w:rPr>
          <w:rFonts w:ascii="Times New Roman" w:hAnsi="Times New Roman"/>
          <w:bCs/>
          <w:sz w:val="28"/>
          <w:szCs w:val="28"/>
        </w:rPr>
        <w:t>=</w:t>
      </w:r>
      <w:proofErr w:type="spellStart"/>
      <w:r>
        <w:rPr>
          <w:rFonts w:ascii="Times New Roman" w:hAnsi="Times New Roman"/>
          <w:bCs/>
          <w:sz w:val="28"/>
          <w:szCs w:val="28"/>
        </w:rPr>
        <w:t>device-width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initial-scale</w:t>
      </w:r>
      <w:proofErr w:type="spellEnd"/>
      <w:r>
        <w:rPr>
          <w:rFonts w:ascii="Times New Roman" w:hAnsi="Times New Roman"/>
          <w:bCs/>
          <w:sz w:val="28"/>
          <w:szCs w:val="28"/>
        </w:rPr>
        <w:t>=1.0"&gt;</w:t>
      </w:r>
    </w:p>
    <w:p w14:paraId="42B389A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&lt;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App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CB3F9F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F8A85E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040AA4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&lt;h1&gt;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App</w:t>
      </w:r>
      <w:proofErr w:type="spellEnd"/>
      <w:r>
        <w:rPr>
          <w:rFonts w:ascii="Times New Roman" w:hAnsi="Times New Roman"/>
          <w:bCs/>
          <w:sz w:val="28"/>
          <w:szCs w:val="28"/>
        </w:rPr>
        <w:t>&lt;/h1&gt;</w:t>
      </w:r>
    </w:p>
    <w:p w14:paraId="6BD1C6E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9C7721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noteForm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2370B9C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noteTitle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placeholder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="Заголовок"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69467A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&lt;</w:t>
      </w:r>
      <w:proofErr w:type="spellStart"/>
      <w:r>
        <w:rPr>
          <w:rFonts w:ascii="Times New Roman" w:hAnsi="Times New Roman"/>
          <w:bCs/>
          <w:sz w:val="28"/>
          <w:szCs w:val="28"/>
        </w:rPr>
        <w:t>textarea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noteContent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placeholder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="Текст замітки"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&gt;&lt;/</w:t>
      </w:r>
      <w:proofErr w:type="spellStart"/>
      <w:r>
        <w:rPr>
          <w:rFonts w:ascii="Times New Roman" w:hAnsi="Times New Roman"/>
          <w:bCs/>
          <w:sz w:val="28"/>
          <w:szCs w:val="28"/>
        </w:rPr>
        <w:t>textarea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6585EE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>"&gt;Додати замітку&lt;/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73CE44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60F8D3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DA9E4C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&lt;div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notesList</w:t>
      </w:r>
      <w:proofErr w:type="spellEnd"/>
      <w:r>
        <w:rPr>
          <w:rFonts w:ascii="Times New Roman" w:hAnsi="Times New Roman"/>
          <w:bCs/>
          <w:sz w:val="28"/>
          <w:szCs w:val="28"/>
        </w:rPr>
        <w:t>"&gt;&lt;/div&gt;</w:t>
      </w:r>
    </w:p>
    <w:p w14:paraId="49BB7A8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858F9D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874A02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noteForm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noteForm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3D3151E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notesList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notesList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28202BA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536FDC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Cs/>
          <w:sz w:val="28"/>
          <w:szCs w:val="28"/>
        </w:rPr>
        <w:t>noteForm.addEventListener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>(e) {</w:t>
      </w:r>
    </w:p>
    <w:p w14:paraId="59B3AFC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e.preventDefault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5D6AA34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noteTitle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5F06DA0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document.getElementById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noteContent</w:t>
      </w:r>
      <w:proofErr w:type="spellEnd"/>
      <w:r>
        <w:rPr>
          <w:rFonts w:ascii="Times New Roman" w:hAnsi="Times New Roman"/>
          <w:bCs/>
          <w:sz w:val="28"/>
          <w:szCs w:val="28"/>
        </w:rPr>
        <w:t>').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24E6DBFE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792618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add_note.php</w:t>
      </w:r>
      <w:proofErr w:type="spellEnd"/>
      <w:r>
        <w:rPr>
          <w:rFonts w:ascii="Times New Roman" w:hAnsi="Times New Roman"/>
          <w:bCs/>
          <w:sz w:val="28"/>
          <w:szCs w:val="28"/>
        </w:rPr>
        <w:t>', {</w:t>
      </w:r>
    </w:p>
    <w:p w14:paraId="55B3A7F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: 'POST',</w:t>
      </w:r>
    </w:p>
    <w:p w14:paraId="683EC21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bCs/>
          <w:sz w:val="28"/>
          <w:szCs w:val="28"/>
        </w:rPr>
        <w:t>headers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4AA8914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'</w:t>
      </w:r>
      <w:proofErr w:type="spellStart"/>
      <w:r>
        <w:rPr>
          <w:rFonts w:ascii="Times New Roman" w:hAnsi="Times New Roman"/>
          <w:bCs/>
          <w:sz w:val="28"/>
          <w:szCs w:val="28"/>
        </w:rPr>
        <w:t>Content-Type</w:t>
      </w:r>
      <w:proofErr w:type="spellEnd"/>
      <w:r>
        <w:rPr>
          <w:rFonts w:ascii="Times New Roman" w:hAnsi="Times New Roman"/>
          <w:bCs/>
          <w:sz w:val="28"/>
          <w:szCs w:val="28"/>
        </w:rPr>
        <w:t>': '</w:t>
      </w:r>
      <w:proofErr w:type="spellStart"/>
      <w:r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>
        <w:rPr>
          <w:rFonts w:ascii="Times New Roman" w:hAnsi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3FDAD92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},</w:t>
      </w:r>
    </w:p>
    <w:p w14:paraId="49C90D5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JSON.stringify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({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}),</w:t>
      </w:r>
    </w:p>
    <w:p w14:paraId="4110FB6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</w:t>
      </w:r>
    </w:p>
    <w:p w14:paraId="438A490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2B1FA55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7817161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data.status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=== '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>') {</w:t>
      </w:r>
    </w:p>
    <w:p w14:paraId="28B6F9C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alert</w:t>
      </w:r>
      <w:proofErr w:type="spellEnd"/>
      <w:r>
        <w:rPr>
          <w:rFonts w:ascii="Times New Roman" w:hAnsi="Times New Roman"/>
          <w:bCs/>
          <w:sz w:val="28"/>
          <w:szCs w:val="28"/>
        </w:rPr>
        <w:t>('Замітка додана успішно');</w:t>
      </w:r>
    </w:p>
    <w:p w14:paraId="0E99DCC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noteForm.reset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FB6A33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(); </w:t>
      </w:r>
    </w:p>
    <w:p w14:paraId="5C9F68C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6A83ECF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alert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data.message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2279D6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}</w:t>
      </w:r>
    </w:p>
    <w:p w14:paraId="24CF073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3554675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('Помилка:',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020CCAA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});</w:t>
      </w:r>
    </w:p>
    <w:p w14:paraId="3FC7009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06DB8B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fetchNotes</w:t>
      </w:r>
      <w:proofErr w:type="spellEnd"/>
      <w:r>
        <w:rPr>
          <w:rFonts w:ascii="Times New Roman" w:hAnsi="Times New Roman"/>
          <w:bCs/>
          <w:sz w:val="28"/>
          <w:szCs w:val="28"/>
        </w:rPr>
        <w:t>() {</w:t>
      </w:r>
    </w:p>
    <w:p w14:paraId="1C53D62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get_notes.php</w:t>
      </w:r>
      <w:proofErr w:type="spellEnd"/>
      <w:r>
        <w:rPr>
          <w:rFonts w:ascii="Times New Roman" w:hAnsi="Times New Roman"/>
          <w:bCs/>
          <w:sz w:val="28"/>
          <w:szCs w:val="28"/>
        </w:rPr>
        <w:t>')</w:t>
      </w:r>
    </w:p>
    <w:p w14:paraId="574BDE0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1490908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09062FF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notesList.innerHTML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'';</w:t>
      </w:r>
    </w:p>
    <w:p w14:paraId="4D69E54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notes.forEach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note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728E900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noteElement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document.createElement</w:t>
      </w:r>
      <w:proofErr w:type="spellEnd"/>
      <w:r>
        <w:rPr>
          <w:rFonts w:ascii="Times New Roman" w:hAnsi="Times New Roman"/>
          <w:bCs/>
          <w:sz w:val="28"/>
          <w:szCs w:val="28"/>
        </w:rPr>
        <w:t>('div');</w:t>
      </w:r>
    </w:p>
    <w:p w14:paraId="6237C98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noteElement.innerHTML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`</w:t>
      </w:r>
    </w:p>
    <w:p w14:paraId="113A7B5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&lt;h3&gt;${</w:t>
      </w:r>
      <w:proofErr w:type="spellStart"/>
      <w:r>
        <w:rPr>
          <w:rFonts w:ascii="Times New Roman" w:hAnsi="Times New Roman"/>
          <w:bCs/>
          <w:sz w:val="28"/>
          <w:szCs w:val="28"/>
        </w:rPr>
        <w:t>note.title</w:t>
      </w:r>
      <w:proofErr w:type="spellEnd"/>
      <w:r>
        <w:rPr>
          <w:rFonts w:ascii="Times New Roman" w:hAnsi="Times New Roman"/>
          <w:bCs/>
          <w:sz w:val="28"/>
          <w:szCs w:val="28"/>
        </w:rPr>
        <w:t>}&lt;/h3&gt;</w:t>
      </w:r>
    </w:p>
    <w:p w14:paraId="0B9A566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&lt;p&gt;${</w:t>
      </w:r>
      <w:proofErr w:type="spellStart"/>
      <w:r>
        <w:rPr>
          <w:rFonts w:ascii="Times New Roman" w:hAnsi="Times New Roman"/>
          <w:bCs/>
          <w:sz w:val="28"/>
          <w:szCs w:val="28"/>
        </w:rPr>
        <w:t>note.content</w:t>
      </w:r>
      <w:proofErr w:type="spellEnd"/>
      <w:r>
        <w:rPr>
          <w:rFonts w:ascii="Times New Roman" w:hAnsi="Times New Roman"/>
          <w:bCs/>
          <w:sz w:val="28"/>
          <w:szCs w:val="28"/>
        </w:rPr>
        <w:t>}&lt;/p&gt;</w:t>
      </w:r>
    </w:p>
    <w:p w14:paraId="3AF278A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onclick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updateNote</w:t>
      </w:r>
      <w:proofErr w:type="spellEnd"/>
      <w:r>
        <w:rPr>
          <w:rFonts w:ascii="Times New Roman" w:hAnsi="Times New Roman"/>
          <w:bCs/>
          <w:sz w:val="28"/>
          <w:szCs w:val="28"/>
        </w:rPr>
        <w:t>(${note.id})"&gt;Оновити&lt;/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30C5FF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&lt;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onclick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deleteNote</w:t>
      </w:r>
      <w:proofErr w:type="spellEnd"/>
      <w:r>
        <w:rPr>
          <w:rFonts w:ascii="Times New Roman" w:hAnsi="Times New Roman"/>
          <w:bCs/>
          <w:sz w:val="28"/>
          <w:szCs w:val="28"/>
        </w:rPr>
        <w:t>(${note.id})"&gt;Видалити&lt;/</w:t>
      </w:r>
      <w:proofErr w:type="spellStart"/>
      <w:r>
        <w:rPr>
          <w:rFonts w:ascii="Times New Roman" w:hAnsi="Times New Roman"/>
          <w:bCs/>
          <w:sz w:val="28"/>
          <w:szCs w:val="28"/>
        </w:rPr>
        <w:t>button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CCA356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`;</w:t>
      </w:r>
    </w:p>
    <w:p w14:paraId="446FDD3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notesList.appendChild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noteElement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1285FF7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});</w:t>
      </w:r>
    </w:p>
    <w:p w14:paraId="39A6D5F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506A6A9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('Помилка:',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1D88469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}</w:t>
      </w:r>
    </w:p>
    <w:p w14:paraId="10084AD3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2B36D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updateNote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79E3230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newTitle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prompt</w:t>
      </w:r>
      <w:proofErr w:type="spellEnd"/>
      <w:r>
        <w:rPr>
          <w:rFonts w:ascii="Times New Roman" w:hAnsi="Times New Roman"/>
          <w:bCs/>
          <w:sz w:val="28"/>
          <w:szCs w:val="28"/>
        </w:rPr>
        <w:t>('Введіть новий заголовок:');</w:t>
      </w:r>
    </w:p>
    <w:p w14:paraId="19C2BBD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newContent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prompt</w:t>
      </w:r>
      <w:proofErr w:type="spellEnd"/>
      <w:r>
        <w:rPr>
          <w:rFonts w:ascii="Times New Roman" w:hAnsi="Times New Roman"/>
          <w:bCs/>
          <w:sz w:val="28"/>
          <w:szCs w:val="28"/>
        </w:rPr>
        <w:t>('Введіть новий текст:');</w:t>
      </w:r>
    </w:p>
    <w:p w14:paraId="5EAD4F9E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9D44DC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update_note.php</w:t>
      </w:r>
      <w:proofErr w:type="spellEnd"/>
      <w:r>
        <w:rPr>
          <w:rFonts w:ascii="Times New Roman" w:hAnsi="Times New Roman"/>
          <w:bCs/>
          <w:sz w:val="28"/>
          <w:szCs w:val="28"/>
        </w:rPr>
        <w:t>', {</w:t>
      </w:r>
    </w:p>
    <w:p w14:paraId="20B9461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: 'POST',</w:t>
      </w:r>
    </w:p>
    <w:p w14:paraId="7EC2453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bCs/>
          <w:sz w:val="28"/>
          <w:szCs w:val="28"/>
        </w:rPr>
        <w:t>headers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7DE6CBB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'</w:t>
      </w:r>
      <w:proofErr w:type="spellStart"/>
      <w:r>
        <w:rPr>
          <w:rFonts w:ascii="Times New Roman" w:hAnsi="Times New Roman"/>
          <w:bCs/>
          <w:sz w:val="28"/>
          <w:szCs w:val="28"/>
        </w:rPr>
        <w:t>Content-Type</w:t>
      </w:r>
      <w:proofErr w:type="spellEnd"/>
      <w:r>
        <w:rPr>
          <w:rFonts w:ascii="Times New Roman" w:hAnsi="Times New Roman"/>
          <w:bCs/>
          <w:sz w:val="28"/>
          <w:szCs w:val="28"/>
        </w:rPr>
        <w:t>': '</w:t>
      </w:r>
      <w:proofErr w:type="spellStart"/>
      <w:r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>
        <w:rPr>
          <w:rFonts w:ascii="Times New Roman" w:hAnsi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1A21F8E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},</w:t>
      </w:r>
    </w:p>
    <w:p w14:paraId="2455C20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JSON.stringify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({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newTitle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newContent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}),</w:t>
      </w:r>
    </w:p>
    <w:p w14:paraId="09007A4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})</w:t>
      </w:r>
    </w:p>
    <w:p w14:paraId="725FCE6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607F4D9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0ED08EF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data.status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=== '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>') {</w:t>
      </w:r>
    </w:p>
    <w:p w14:paraId="7209964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alert</w:t>
      </w:r>
      <w:proofErr w:type="spellEnd"/>
      <w:r>
        <w:rPr>
          <w:rFonts w:ascii="Times New Roman" w:hAnsi="Times New Roman"/>
          <w:bCs/>
          <w:sz w:val="28"/>
          <w:szCs w:val="28"/>
        </w:rPr>
        <w:t>('Замітка оновлена успішно');</w:t>
      </w:r>
    </w:p>
    <w:p w14:paraId="74D65DD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fetchNotes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5EDA97F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03047B4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alert</w:t>
      </w:r>
      <w:proofErr w:type="spellEnd"/>
      <w:r>
        <w:rPr>
          <w:rFonts w:ascii="Times New Roman" w:hAnsi="Times New Roman"/>
          <w:bCs/>
          <w:sz w:val="28"/>
          <w:szCs w:val="28"/>
        </w:rPr>
        <w:t>('Помилка при оновленні замітки');</w:t>
      </w:r>
    </w:p>
    <w:p w14:paraId="5DFA347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}</w:t>
      </w:r>
    </w:p>
    <w:p w14:paraId="62BCE6F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})</w:t>
      </w:r>
    </w:p>
    <w:p w14:paraId="03F4B79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('Помилка:',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5E34085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}</w:t>
      </w:r>
    </w:p>
    <w:p w14:paraId="0D313F23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54FDE6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Cs/>
          <w:sz w:val="28"/>
          <w:szCs w:val="28"/>
        </w:rPr>
        <w:t>function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deleteNote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54141A9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confirm</w:t>
      </w:r>
      <w:proofErr w:type="spellEnd"/>
      <w:r>
        <w:rPr>
          <w:rFonts w:ascii="Times New Roman" w:hAnsi="Times New Roman"/>
          <w:bCs/>
          <w:sz w:val="28"/>
          <w:szCs w:val="28"/>
        </w:rPr>
        <w:t>('Ви впевнені, що хочете видалити цю замітку?')) {</w:t>
      </w:r>
    </w:p>
    <w:p w14:paraId="224BFDE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delete_note.php</w:t>
      </w:r>
      <w:proofErr w:type="spellEnd"/>
      <w:r>
        <w:rPr>
          <w:rFonts w:ascii="Times New Roman" w:hAnsi="Times New Roman"/>
          <w:bCs/>
          <w:sz w:val="28"/>
          <w:szCs w:val="28"/>
        </w:rPr>
        <w:t>', {</w:t>
      </w:r>
    </w:p>
    <w:p w14:paraId="5858367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: 'POST',</w:t>
      </w:r>
    </w:p>
    <w:p w14:paraId="4B2F8D1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headers</w:t>
      </w:r>
      <w:proofErr w:type="spellEnd"/>
      <w:r>
        <w:rPr>
          <w:rFonts w:ascii="Times New Roman" w:hAnsi="Times New Roman"/>
          <w:bCs/>
          <w:sz w:val="28"/>
          <w:szCs w:val="28"/>
        </w:rPr>
        <w:t>: {</w:t>
      </w:r>
    </w:p>
    <w:p w14:paraId="7A4474D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'</w:t>
      </w:r>
      <w:proofErr w:type="spellStart"/>
      <w:r>
        <w:rPr>
          <w:rFonts w:ascii="Times New Roman" w:hAnsi="Times New Roman"/>
          <w:bCs/>
          <w:sz w:val="28"/>
          <w:szCs w:val="28"/>
        </w:rPr>
        <w:t>Content-Type</w:t>
      </w:r>
      <w:proofErr w:type="spellEnd"/>
      <w:r>
        <w:rPr>
          <w:rFonts w:ascii="Times New Roman" w:hAnsi="Times New Roman"/>
          <w:bCs/>
          <w:sz w:val="28"/>
          <w:szCs w:val="28"/>
        </w:rPr>
        <w:t>': '</w:t>
      </w:r>
      <w:proofErr w:type="spellStart"/>
      <w:r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>
        <w:rPr>
          <w:rFonts w:ascii="Times New Roman" w:hAnsi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/>
          <w:bCs/>
          <w:sz w:val="28"/>
          <w:szCs w:val="28"/>
        </w:rPr>
        <w:t>',</w:t>
      </w:r>
    </w:p>
    <w:p w14:paraId="2F43FD0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},</w:t>
      </w:r>
    </w:p>
    <w:p w14:paraId="5E4EDEF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JSON.stringify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({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}),</w:t>
      </w:r>
    </w:p>
    <w:p w14:paraId="12CC996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})</w:t>
      </w:r>
    </w:p>
    <w:p w14:paraId="4E24C41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response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response.json</w:t>
      </w:r>
      <w:proofErr w:type="spellEnd"/>
      <w:r>
        <w:rPr>
          <w:rFonts w:ascii="Times New Roman" w:hAnsi="Times New Roman"/>
          <w:bCs/>
          <w:sz w:val="28"/>
          <w:szCs w:val="28"/>
        </w:rPr>
        <w:t>())</w:t>
      </w:r>
    </w:p>
    <w:p w14:paraId="738302B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{</w:t>
      </w:r>
    </w:p>
    <w:p w14:paraId="040B087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data.status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=== '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>') {</w:t>
      </w:r>
    </w:p>
    <w:p w14:paraId="3650475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alert</w:t>
      </w:r>
      <w:proofErr w:type="spellEnd"/>
      <w:r>
        <w:rPr>
          <w:rFonts w:ascii="Times New Roman" w:hAnsi="Times New Roman"/>
          <w:bCs/>
          <w:sz w:val="28"/>
          <w:szCs w:val="28"/>
        </w:rPr>
        <w:t>('Замітка видалена успішно');</w:t>
      </w:r>
    </w:p>
    <w:p w14:paraId="40CDE8D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fetchNotes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(); </w:t>
      </w:r>
    </w:p>
    <w:p w14:paraId="3669585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026EE73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alert</w:t>
      </w:r>
      <w:proofErr w:type="spellEnd"/>
      <w:r>
        <w:rPr>
          <w:rFonts w:ascii="Times New Roman" w:hAnsi="Times New Roman"/>
          <w:bCs/>
          <w:sz w:val="28"/>
          <w:szCs w:val="28"/>
        </w:rPr>
        <w:t>('Помилка при видаленні замітки');</w:t>
      </w:r>
    </w:p>
    <w:p w14:paraId="73A8C1C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        }</w:t>
      </w:r>
    </w:p>
    <w:p w14:paraId="2C1EF43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})</w:t>
      </w:r>
    </w:p>
    <w:p w14:paraId="3A8BDBB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.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bCs/>
          <w:sz w:val="28"/>
          <w:szCs w:val="28"/>
        </w:rPr>
        <w:t>console.error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('Помилка:', 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));</w:t>
      </w:r>
    </w:p>
    <w:p w14:paraId="2279C1D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340F442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}</w:t>
      </w:r>
    </w:p>
    <w:p w14:paraId="48B76D1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FE0865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Cs/>
          <w:sz w:val="28"/>
          <w:szCs w:val="28"/>
        </w:rPr>
        <w:t>fetchNotes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238E649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script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8B4C18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97224E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AFD795E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925FCB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get_notes.php</w:t>
      </w:r>
      <w:proofErr w:type="spellEnd"/>
      <w:r>
        <w:rPr>
          <w:rFonts w:ascii="Times New Roman" w:hAnsi="Times New Roman"/>
          <w:bCs/>
          <w:sz w:val="28"/>
          <w:szCs w:val="28"/>
        </w:rPr>
        <w:t>):</w:t>
      </w:r>
    </w:p>
    <w:p w14:paraId="615DC69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65983FD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host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1CD6ACD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notes_app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72B0BC3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0131989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'';</w:t>
      </w:r>
    </w:p>
    <w:p w14:paraId="66B6E5FD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1A209A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105942C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db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PDO("</w:t>
      </w:r>
      <w:proofErr w:type="spellStart"/>
      <w:r>
        <w:rPr>
          <w:rFonts w:ascii="Times New Roman" w:hAnsi="Times New Roman"/>
          <w:bCs/>
          <w:sz w:val="28"/>
          <w:szCs w:val="28"/>
        </w:rPr>
        <w:t>mysql:host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host;dbname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dbname;charset</w:t>
      </w:r>
      <w:proofErr w:type="spellEnd"/>
      <w:r>
        <w:rPr>
          <w:rFonts w:ascii="Times New Roman" w:hAnsi="Times New Roman"/>
          <w:bCs/>
          <w:sz w:val="28"/>
          <w:szCs w:val="28"/>
        </w:rPr>
        <w:t>=utf8",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4B64AB5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PDOException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$e) {</w:t>
      </w:r>
    </w:p>
    <w:p w14:paraId="700DB53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('Помилка підключення до бази даних: ' . $e-&gt;</w:t>
      </w:r>
      <w:proofErr w:type="spellStart"/>
      <w:r>
        <w:rPr>
          <w:rFonts w:ascii="Times New Roman" w:hAnsi="Times New Roman"/>
          <w:bCs/>
          <w:sz w:val="28"/>
          <w:szCs w:val="28"/>
        </w:rPr>
        <w:t>getMessage</w:t>
      </w:r>
      <w:proofErr w:type="spellEnd"/>
      <w:r>
        <w:rPr>
          <w:rFonts w:ascii="Times New Roman" w:hAnsi="Times New Roman"/>
          <w:bCs/>
          <w:sz w:val="28"/>
          <w:szCs w:val="28"/>
        </w:rPr>
        <w:t>());</w:t>
      </w:r>
    </w:p>
    <w:p w14:paraId="58ED066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181C2D3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BFE36A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stmt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db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("SELECT * FROM 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>");</w:t>
      </w:r>
    </w:p>
    <w:p w14:paraId="3283383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stmt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fetchAll</w:t>
      </w:r>
      <w:proofErr w:type="spellEnd"/>
      <w:r>
        <w:rPr>
          <w:rFonts w:ascii="Times New Roman" w:hAnsi="Times New Roman"/>
          <w:bCs/>
          <w:sz w:val="28"/>
          <w:szCs w:val="28"/>
        </w:rPr>
        <w:t>(PDO::FETCH_ASSOC);</w:t>
      </w:r>
    </w:p>
    <w:p w14:paraId="6F10CC34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276DD8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header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Content-Type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>
        <w:rPr>
          <w:rFonts w:ascii="Times New Roman" w:hAnsi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/>
          <w:bCs/>
          <w:sz w:val="28"/>
          <w:szCs w:val="28"/>
        </w:rPr>
        <w:t>json</w:t>
      </w:r>
      <w:proofErr w:type="spellEnd"/>
      <w:r>
        <w:rPr>
          <w:rFonts w:ascii="Times New Roman" w:hAnsi="Times New Roman"/>
          <w:bCs/>
          <w:sz w:val="28"/>
          <w:szCs w:val="28"/>
        </w:rPr>
        <w:t>');</w:t>
      </w:r>
    </w:p>
    <w:p w14:paraId="551C660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3D82A4A9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F3AEE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A88AC2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Лістинг програми(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update_note.php</w:t>
      </w:r>
      <w:proofErr w:type="spellEnd"/>
      <w:r>
        <w:rPr>
          <w:rFonts w:ascii="Times New Roman" w:hAnsi="Times New Roman"/>
          <w:bCs/>
          <w:sz w:val="28"/>
          <w:szCs w:val="28"/>
        </w:rPr>
        <w:t>):</w:t>
      </w:r>
    </w:p>
    <w:p w14:paraId="284139C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6952201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host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0EA6174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notes_app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14D7E17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38F1C14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'';</w:t>
      </w:r>
    </w:p>
    <w:p w14:paraId="2D900D2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A55FEB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20189E8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db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PDO("</w:t>
      </w:r>
      <w:proofErr w:type="spellStart"/>
      <w:r>
        <w:rPr>
          <w:rFonts w:ascii="Times New Roman" w:hAnsi="Times New Roman"/>
          <w:bCs/>
          <w:sz w:val="28"/>
          <w:szCs w:val="28"/>
        </w:rPr>
        <w:t>mysql:host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host;dbname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dbname;charset</w:t>
      </w:r>
      <w:proofErr w:type="spellEnd"/>
      <w:r>
        <w:rPr>
          <w:rFonts w:ascii="Times New Roman" w:hAnsi="Times New Roman"/>
          <w:bCs/>
          <w:sz w:val="28"/>
          <w:szCs w:val="28"/>
        </w:rPr>
        <w:t>=utf8",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B8551F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PDOException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$e) {</w:t>
      </w:r>
    </w:p>
    <w:p w14:paraId="74A5624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('Помилка підключення до бази даних: ' . $e-&gt;</w:t>
      </w:r>
      <w:proofErr w:type="spellStart"/>
      <w:r>
        <w:rPr>
          <w:rFonts w:ascii="Times New Roman" w:hAnsi="Times New Roman"/>
          <w:bCs/>
          <w:sz w:val="28"/>
          <w:szCs w:val="28"/>
        </w:rPr>
        <w:t>getMessage</w:t>
      </w:r>
      <w:proofErr w:type="spellEnd"/>
      <w:r>
        <w:rPr>
          <w:rFonts w:ascii="Times New Roman" w:hAnsi="Times New Roman"/>
          <w:bCs/>
          <w:sz w:val="28"/>
          <w:szCs w:val="28"/>
        </w:rPr>
        <w:t>());</w:t>
      </w:r>
    </w:p>
    <w:p w14:paraId="07B8A5B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51B97E65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432D5A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($_SERVER['REQUEST_METHOD'] === 'POST') {</w:t>
      </w:r>
    </w:p>
    <w:p w14:paraId="3D3AAC1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json_decode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file_get_contents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://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'),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0EE92BC7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412BF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39405ED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newTitle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7582920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newContent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2D29EEE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CBF59F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) &amp;&amp; !</w:t>
      </w:r>
      <w:proofErr w:type="spell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newTitle</w:t>
      </w:r>
      <w:proofErr w:type="spellEnd"/>
      <w:r>
        <w:rPr>
          <w:rFonts w:ascii="Times New Roman" w:hAnsi="Times New Roman"/>
          <w:bCs/>
          <w:sz w:val="28"/>
          <w:szCs w:val="28"/>
        </w:rPr>
        <w:t>) &amp;&amp; !</w:t>
      </w:r>
      <w:proofErr w:type="spell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newContent</w:t>
      </w:r>
      <w:proofErr w:type="spellEnd"/>
      <w:r>
        <w:rPr>
          <w:rFonts w:ascii="Times New Roman" w:hAnsi="Times New Roman"/>
          <w:bCs/>
          <w:sz w:val="28"/>
          <w:szCs w:val="28"/>
        </w:rPr>
        <w:t>)) {</w:t>
      </w:r>
    </w:p>
    <w:p w14:paraId="13EAC26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stmt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db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prepare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("UPDATE 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SET 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?, 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? WHERE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?");</w:t>
      </w:r>
    </w:p>
    <w:p w14:paraId="3030BE5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stmt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execute</w:t>
      </w:r>
      <w:proofErr w:type="spellEnd"/>
      <w:r>
        <w:rPr>
          <w:rFonts w:ascii="Times New Roman" w:hAnsi="Times New Roman"/>
          <w:bCs/>
          <w:sz w:val="28"/>
          <w:szCs w:val="28"/>
        </w:rPr>
        <w:t>([$</w:t>
      </w:r>
      <w:proofErr w:type="spellStart"/>
      <w:r>
        <w:rPr>
          <w:rFonts w:ascii="Times New Roman" w:hAnsi="Times New Roman"/>
          <w:bCs/>
          <w:sz w:val="28"/>
          <w:szCs w:val="28"/>
        </w:rPr>
        <w:t>newTitle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newContent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]);</w:t>
      </w:r>
    </w:p>
    <w:p w14:paraId="5901D52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(['</w:t>
      </w:r>
      <w:proofErr w:type="spellStart"/>
      <w:r>
        <w:rPr>
          <w:rFonts w:ascii="Times New Roman" w:hAnsi="Times New Roman"/>
          <w:bCs/>
          <w:sz w:val="28"/>
          <w:szCs w:val="28"/>
        </w:rPr>
        <w:t>status</w:t>
      </w:r>
      <w:proofErr w:type="spellEnd"/>
      <w:r>
        <w:rPr>
          <w:rFonts w:ascii="Times New Roman" w:hAnsi="Times New Roman"/>
          <w:bCs/>
          <w:sz w:val="28"/>
          <w:szCs w:val="28"/>
        </w:rPr>
        <w:t>' =&gt; '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365C48E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0D65EE8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(['</w:t>
      </w:r>
      <w:proofErr w:type="spellStart"/>
      <w:r>
        <w:rPr>
          <w:rFonts w:ascii="Times New Roman" w:hAnsi="Times New Roman"/>
          <w:bCs/>
          <w:sz w:val="28"/>
          <w:szCs w:val="28"/>
        </w:rPr>
        <w:t>status</w:t>
      </w:r>
      <w:proofErr w:type="spellEnd"/>
      <w:r>
        <w:rPr>
          <w:rFonts w:ascii="Times New Roman" w:hAnsi="Times New Roman"/>
          <w:bCs/>
          <w:sz w:val="28"/>
          <w:szCs w:val="28"/>
        </w:rPr>
        <w:t>' =&gt; 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' =&gt; 'Помилка: невірні дані для оновлення замітки']);</w:t>
      </w:r>
    </w:p>
    <w:p w14:paraId="1A7BBF3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1863F14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4D2C2F7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326FAE5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974024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delete</w:t>
      </w:r>
      <w:r w:rsidRPr="009061D1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note</w:t>
      </w:r>
      <w:r w:rsidRPr="009061D1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):</w:t>
      </w:r>
    </w:p>
    <w:p w14:paraId="7288248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6BEE148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host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27955B0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notes_app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27D1DE0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393EAAA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'';</w:t>
      </w:r>
    </w:p>
    <w:p w14:paraId="342482E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7BFD73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15B1969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db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PDO("</w:t>
      </w:r>
      <w:proofErr w:type="spellStart"/>
      <w:r>
        <w:rPr>
          <w:rFonts w:ascii="Times New Roman" w:hAnsi="Times New Roman"/>
          <w:bCs/>
          <w:sz w:val="28"/>
          <w:szCs w:val="28"/>
        </w:rPr>
        <w:t>mysql:host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host;dbname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dbname;charset</w:t>
      </w:r>
      <w:proofErr w:type="spellEnd"/>
      <w:r>
        <w:rPr>
          <w:rFonts w:ascii="Times New Roman" w:hAnsi="Times New Roman"/>
          <w:bCs/>
          <w:sz w:val="28"/>
          <w:szCs w:val="28"/>
        </w:rPr>
        <w:t>=utf8",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8EA8DF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PDOException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$e) {</w:t>
      </w:r>
    </w:p>
    <w:p w14:paraId="39564E7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('Помилка підключення до бази даних: ' . $e-&gt;</w:t>
      </w:r>
      <w:proofErr w:type="spellStart"/>
      <w:r>
        <w:rPr>
          <w:rFonts w:ascii="Times New Roman" w:hAnsi="Times New Roman"/>
          <w:bCs/>
          <w:sz w:val="28"/>
          <w:szCs w:val="28"/>
        </w:rPr>
        <w:t>getMessage</w:t>
      </w:r>
      <w:proofErr w:type="spellEnd"/>
      <w:r>
        <w:rPr>
          <w:rFonts w:ascii="Times New Roman" w:hAnsi="Times New Roman"/>
          <w:bCs/>
          <w:sz w:val="28"/>
          <w:szCs w:val="28"/>
        </w:rPr>
        <w:t>());</w:t>
      </w:r>
    </w:p>
    <w:p w14:paraId="3F0E365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1F470657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2CAF89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($_SERVER['REQUEST_METHOD'] === 'POST') {</w:t>
      </w:r>
    </w:p>
    <w:p w14:paraId="3FAEBF0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json_decode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file_get_contents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://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'),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2DE315A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BC3B68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1E3D949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B790B3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)) {</w:t>
      </w:r>
    </w:p>
    <w:p w14:paraId="2DAF1717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stmt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db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prepare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("DELETE FROM 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?");</w:t>
      </w:r>
    </w:p>
    <w:p w14:paraId="3115A15A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stmt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execute</w:t>
      </w:r>
      <w:proofErr w:type="spellEnd"/>
      <w:r>
        <w:rPr>
          <w:rFonts w:ascii="Times New Roman" w:hAnsi="Times New Roman"/>
          <w:bCs/>
          <w:sz w:val="28"/>
          <w:szCs w:val="28"/>
        </w:rPr>
        <w:t>([$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]);</w:t>
      </w:r>
    </w:p>
    <w:p w14:paraId="25DBC4E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(['</w:t>
      </w:r>
      <w:proofErr w:type="spellStart"/>
      <w:r>
        <w:rPr>
          <w:rFonts w:ascii="Times New Roman" w:hAnsi="Times New Roman"/>
          <w:bCs/>
          <w:sz w:val="28"/>
          <w:szCs w:val="28"/>
        </w:rPr>
        <w:t>status</w:t>
      </w:r>
      <w:proofErr w:type="spellEnd"/>
      <w:r>
        <w:rPr>
          <w:rFonts w:ascii="Times New Roman" w:hAnsi="Times New Roman"/>
          <w:bCs/>
          <w:sz w:val="28"/>
          <w:szCs w:val="28"/>
        </w:rPr>
        <w:t>' =&gt; '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7B1E79A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5B2E1FC2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(['</w:t>
      </w:r>
      <w:proofErr w:type="spellStart"/>
      <w:r>
        <w:rPr>
          <w:rFonts w:ascii="Times New Roman" w:hAnsi="Times New Roman"/>
          <w:bCs/>
          <w:sz w:val="28"/>
          <w:szCs w:val="28"/>
        </w:rPr>
        <w:t>status</w:t>
      </w:r>
      <w:proofErr w:type="spellEnd"/>
      <w:r>
        <w:rPr>
          <w:rFonts w:ascii="Times New Roman" w:hAnsi="Times New Roman"/>
          <w:bCs/>
          <w:sz w:val="28"/>
          <w:szCs w:val="28"/>
        </w:rPr>
        <w:t>' =&gt; 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' =&gt; 'Помилка: невірні дані для видалення замітки']);</w:t>
      </w:r>
    </w:p>
    <w:p w14:paraId="13854DE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7C09D35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1FFD43DD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?&gt;</w:t>
      </w:r>
    </w:p>
    <w:p w14:paraId="522142FC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113A53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9B74AB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7BA066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add</w:t>
      </w:r>
      <w:r w:rsidRPr="009061D1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note</w:t>
      </w:r>
      <w:r w:rsidRPr="009061D1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):</w:t>
      </w:r>
    </w:p>
    <w:p w14:paraId="56937E0B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73575EC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host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79DC2958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notes_app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0E2B1D9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';</w:t>
      </w:r>
    </w:p>
    <w:p w14:paraId="2719FC4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'';</w:t>
      </w:r>
    </w:p>
    <w:p w14:paraId="2AEEDC0C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87C861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4C2FD52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db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PDO("</w:t>
      </w:r>
      <w:proofErr w:type="spellStart"/>
      <w:r>
        <w:rPr>
          <w:rFonts w:ascii="Times New Roman" w:hAnsi="Times New Roman"/>
          <w:bCs/>
          <w:sz w:val="28"/>
          <w:szCs w:val="28"/>
        </w:rPr>
        <w:t>mysql:host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host;dbname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dbname;charset</w:t>
      </w:r>
      <w:proofErr w:type="spellEnd"/>
      <w:r>
        <w:rPr>
          <w:rFonts w:ascii="Times New Roman" w:hAnsi="Times New Roman"/>
          <w:bCs/>
          <w:sz w:val="28"/>
          <w:szCs w:val="28"/>
        </w:rPr>
        <w:t>=utf8",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210FBA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PDOException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$e) {</w:t>
      </w:r>
    </w:p>
    <w:p w14:paraId="40922DC0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('Помилка підключення до бази даних: ' . $e-&gt;</w:t>
      </w:r>
      <w:proofErr w:type="spellStart"/>
      <w:r>
        <w:rPr>
          <w:rFonts w:ascii="Times New Roman" w:hAnsi="Times New Roman"/>
          <w:bCs/>
          <w:sz w:val="28"/>
          <w:szCs w:val="28"/>
        </w:rPr>
        <w:t>getMessage</w:t>
      </w:r>
      <w:proofErr w:type="spellEnd"/>
      <w:r>
        <w:rPr>
          <w:rFonts w:ascii="Times New Roman" w:hAnsi="Times New Roman"/>
          <w:bCs/>
          <w:sz w:val="28"/>
          <w:szCs w:val="28"/>
        </w:rPr>
        <w:t>());</w:t>
      </w:r>
    </w:p>
    <w:p w14:paraId="42F1E58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55006B6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242635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($_SERVER['REQUEST_METHOD'] === 'POST') {</w:t>
      </w:r>
    </w:p>
    <w:p w14:paraId="61DA7B0C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json_decode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file_get_contents</w:t>
      </w:r>
      <w:proofErr w:type="spellEnd"/>
      <w:r>
        <w:rPr>
          <w:rFonts w:ascii="Times New Roman" w:hAnsi="Times New Roman"/>
          <w:bCs/>
          <w:sz w:val="28"/>
          <w:szCs w:val="28"/>
        </w:rPr>
        <w:t>('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>://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'), </w:t>
      </w:r>
      <w:proofErr w:type="spellStart"/>
      <w:r>
        <w:rPr>
          <w:rFonts w:ascii="Times New Roman" w:hAnsi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15AF5341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2199A91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2B4B57C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04729855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B4A99BF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) &amp;&amp; !</w:t>
      </w:r>
      <w:proofErr w:type="spell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>)) {</w:t>
      </w:r>
    </w:p>
    <w:p w14:paraId="37F8F5F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stmt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db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prepare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("INSERT INTO </w:t>
      </w:r>
      <w:proofErr w:type="spellStart"/>
      <w:r>
        <w:rPr>
          <w:rFonts w:ascii="Times New Roman" w:hAnsi="Times New Roman"/>
          <w:bCs/>
          <w:sz w:val="28"/>
          <w:szCs w:val="28"/>
        </w:rPr>
        <w:t>notes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>) VALUES (?, ?)");</w:t>
      </w:r>
    </w:p>
    <w:p w14:paraId="650042A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bCs/>
          <w:sz w:val="28"/>
          <w:szCs w:val="28"/>
        </w:rPr>
        <w:t>stmt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execute</w:t>
      </w:r>
      <w:proofErr w:type="spellEnd"/>
      <w:r>
        <w:rPr>
          <w:rFonts w:ascii="Times New Roman" w:hAnsi="Times New Roman"/>
          <w:bCs/>
          <w:sz w:val="28"/>
          <w:szCs w:val="28"/>
        </w:rPr>
        <w:t>([$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content</w:t>
      </w:r>
      <w:proofErr w:type="spellEnd"/>
      <w:r>
        <w:rPr>
          <w:rFonts w:ascii="Times New Roman" w:hAnsi="Times New Roman"/>
          <w:bCs/>
          <w:sz w:val="28"/>
          <w:szCs w:val="28"/>
        </w:rPr>
        <w:t>]);</w:t>
      </w:r>
    </w:p>
    <w:p w14:paraId="560985D6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(['</w:t>
      </w:r>
      <w:proofErr w:type="spellStart"/>
      <w:r>
        <w:rPr>
          <w:rFonts w:ascii="Times New Roman" w:hAnsi="Times New Roman"/>
          <w:bCs/>
          <w:sz w:val="28"/>
          <w:szCs w:val="28"/>
        </w:rPr>
        <w:t>status</w:t>
      </w:r>
      <w:proofErr w:type="spellEnd"/>
      <w:r>
        <w:rPr>
          <w:rFonts w:ascii="Times New Roman" w:hAnsi="Times New Roman"/>
          <w:bCs/>
          <w:sz w:val="28"/>
          <w:szCs w:val="28"/>
        </w:rPr>
        <w:t>' =&gt; '</w:t>
      </w:r>
      <w:proofErr w:type="spellStart"/>
      <w:r>
        <w:rPr>
          <w:rFonts w:ascii="Times New Roman" w:hAnsi="Times New Roman"/>
          <w:bCs/>
          <w:sz w:val="28"/>
          <w:szCs w:val="28"/>
        </w:rPr>
        <w:t>success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46605109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7811AE7E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json_encode</w:t>
      </w:r>
      <w:proofErr w:type="spellEnd"/>
      <w:r>
        <w:rPr>
          <w:rFonts w:ascii="Times New Roman" w:hAnsi="Times New Roman"/>
          <w:bCs/>
          <w:sz w:val="28"/>
          <w:szCs w:val="28"/>
        </w:rPr>
        <w:t>(['</w:t>
      </w:r>
      <w:proofErr w:type="spellStart"/>
      <w:r>
        <w:rPr>
          <w:rFonts w:ascii="Times New Roman" w:hAnsi="Times New Roman"/>
          <w:bCs/>
          <w:sz w:val="28"/>
          <w:szCs w:val="28"/>
        </w:rPr>
        <w:t>status</w:t>
      </w:r>
      <w:proofErr w:type="spellEnd"/>
      <w:r>
        <w:rPr>
          <w:rFonts w:ascii="Times New Roman" w:hAnsi="Times New Roman"/>
          <w:bCs/>
          <w:sz w:val="28"/>
          <w:szCs w:val="28"/>
        </w:rPr>
        <w:t>' =&gt; '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message</w:t>
      </w:r>
      <w:proofErr w:type="spellEnd"/>
      <w:r>
        <w:rPr>
          <w:rFonts w:ascii="Times New Roman" w:hAnsi="Times New Roman"/>
          <w:bCs/>
          <w:sz w:val="28"/>
          <w:szCs w:val="28"/>
        </w:rPr>
        <w:t>' =&gt; 'Помилка: заголовок та текст не можуть бути порожніми']);</w:t>
      </w:r>
    </w:p>
    <w:p w14:paraId="59600B03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54935A04" w14:textId="77777777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33F122D2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4D1A430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9948D5F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3003760" w14:textId="77777777" w:rsidR="005C5C8B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0A592AC1" w14:textId="77777777" w:rsidR="005C5C8B" w:rsidRDefault="00000000">
      <w:pPr>
        <w:spacing w:after="0" w:line="360" w:lineRule="auto"/>
        <w:jc w:val="both"/>
      </w:pPr>
      <w:r>
        <w:rPr>
          <w:noProof/>
        </w:rPr>
        <w:drawing>
          <wp:inline distT="0" distB="0" distL="114300" distR="114300" wp14:anchorId="68893A1D" wp14:editId="7387523C">
            <wp:extent cx="4629150" cy="32861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EF87" w14:textId="77777777" w:rsidR="005C5C8B" w:rsidRDefault="00000000">
      <w:pPr>
        <w:spacing w:after="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114300" distR="114300" wp14:anchorId="296AB0A0" wp14:editId="7D06A218">
            <wp:extent cx="4295775" cy="1457325"/>
            <wp:effectExtent l="0" t="0" r="9525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28566DD" wp14:editId="52C7CE60">
            <wp:extent cx="4676775" cy="3238500"/>
            <wp:effectExtent l="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6452B84" wp14:editId="36A35459">
            <wp:extent cx="4562475" cy="14478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E7BBAA" wp14:editId="7F1740B8">
            <wp:extent cx="5057775" cy="2600325"/>
            <wp:effectExtent l="0" t="0" r="9525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D778" w14:textId="52885D1F" w:rsidR="005C5C8B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="009061D1" w:rsidRPr="009061D1">
        <w:rPr>
          <w:rFonts w:ascii="Times New Roman" w:hAnsi="Times New Roman"/>
          <w:bCs/>
          <w:sz w:val="28"/>
          <w:szCs w:val="28"/>
          <w:lang w:val="ru-RU"/>
        </w:rPr>
        <w:t>github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r w:rsidR="009061D1" w:rsidRPr="009061D1">
        <w:rPr>
          <w:rFonts w:ascii="Times New Roman" w:hAnsi="Times New Roman"/>
          <w:bCs/>
          <w:sz w:val="28"/>
          <w:szCs w:val="28"/>
        </w:rPr>
        <w:t>https://github.com/loorkky/Backend.git</w:t>
      </w:r>
    </w:p>
    <w:p w14:paraId="02B5171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843E156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F28967B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321CF5E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31D0518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B59292E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68DC425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7AA91CA" w14:textId="77777777" w:rsidR="005C5C8B" w:rsidRDefault="005C5C8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C14243F" w14:textId="327F1033" w:rsidR="005C5C8B" w:rsidRPr="009061D1" w:rsidRDefault="005C5C8B" w:rsidP="009061D1">
      <w:pPr>
        <w:tabs>
          <w:tab w:val="left" w:pos="567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sectPr w:rsidR="005C5C8B" w:rsidRPr="009061D1">
      <w:headerReference w:type="default" r:id="rId18"/>
      <w:headerReference w:type="first" r:id="rId19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482A8" w14:textId="77777777" w:rsidR="001D3174" w:rsidRDefault="001D3174">
      <w:pPr>
        <w:spacing w:line="240" w:lineRule="auto"/>
      </w:pPr>
      <w:r>
        <w:separator/>
      </w:r>
    </w:p>
  </w:endnote>
  <w:endnote w:type="continuationSeparator" w:id="0">
    <w:p w14:paraId="0B4CC336" w14:textId="77777777" w:rsidR="001D3174" w:rsidRDefault="001D3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AF078" w14:textId="77777777" w:rsidR="001D3174" w:rsidRDefault="001D3174">
      <w:pPr>
        <w:spacing w:after="0"/>
      </w:pPr>
      <w:r>
        <w:separator/>
      </w:r>
    </w:p>
  </w:footnote>
  <w:footnote w:type="continuationSeparator" w:id="0">
    <w:p w14:paraId="26220E1B" w14:textId="77777777" w:rsidR="001D3174" w:rsidRDefault="001D31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B05A1" w14:textId="77777777" w:rsidR="005C5C8B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E95C4DE" wp14:editId="72AE36D6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7741FB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CE51E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C1EC6F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F10F6D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17FF38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EA96D4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CCEC64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9D7DDA" w14:textId="77777777" w:rsidR="009061D1" w:rsidRPr="009061D1" w:rsidRDefault="009061D1" w:rsidP="009061D1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061D1">
                              <w:rPr>
                                <w:rFonts w:ascii="Calibri" w:hAnsi="Calibri"/>
                                <w:sz w:val="22"/>
                                <w:szCs w:val="22"/>
                                <w:lang w:val="ru-RU"/>
                              </w:rPr>
                              <w:t>ЖИТОМИРСЬКА ПОЛІТЕХНІКА</w:t>
                            </w:r>
                            <w:r w:rsidRPr="009061D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</w:t>
                            </w:r>
                            <w:r w:rsidRPr="009061D1">
                              <w:rPr>
                                <w:rFonts w:ascii="Calibri" w:hAnsi="Calibri"/>
                                <w:sz w:val="22"/>
                                <w:szCs w:val="22"/>
                                <w:lang w:val="ru-RU"/>
                              </w:rPr>
                              <w:t>22.121.05</w:t>
                            </w:r>
                            <w:r w:rsidRPr="009061D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.000 –</w:t>
                            </w:r>
                            <w:proofErr w:type="spellStart"/>
                            <w:r w:rsidRPr="009061D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Лр</w:t>
                            </w:r>
                            <w:proofErr w:type="spellEnd"/>
                            <w:r w:rsidRPr="009061D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</w:t>
                            </w:r>
                            <w:r w:rsidRPr="009061D1">
                              <w:rPr>
                                <w:rFonts w:ascii="Calibri" w:hAnsi="Calibri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6B49E483" w14:textId="70C94D0A" w:rsidR="005C5C8B" w:rsidRPr="009061D1" w:rsidRDefault="005C5C8B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95C4DE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47741FB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5DCE51E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4DC1EC6F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24F10F6D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7317FF38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74EA96D4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03CCEC64" w14:textId="77777777" w:rsidR="005C5C8B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759D7DDA" w14:textId="77777777" w:rsidR="009061D1" w:rsidRPr="009061D1" w:rsidRDefault="009061D1" w:rsidP="009061D1">
                      <w:pPr>
                        <w:pStyle w:val="af"/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ru-RU"/>
                        </w:rPr>
                      </w:pPr>
                      <w:r w:rsidRPr="009061D1">
                        <w:rPr>
                          <w:rFonts w:ascii="Calibri" w:hAnsi="Calibri"/>
                          <w:sz w:val="22"/>
                          <w:szCs w:val="22"/>
                          <w:lang w:val="ru-RU"/>
                        </w:rPr>
                        <w:t>ЖИТОМИРСЬКА ПОЛІТЕХНІКА</w:t>
                      </w:r>
                      <w:r w:rsidRPr="009061D1">
                        <w:rPr>
                          <w:rFonts w:ascii="Calibri" w:hAnsi="Calibri"/>
                          <w:sz w:val="22"/>
                          <w:szCs w:val="22"/>
                        </w:rPr>
                        <w:t>.</w:t>
                      </w:r>
                      <w:r w:rsidRPr="009061D1">
                        <w:rPr>
                          <w:rFonts w:ascii="Calibri" w:hAnsi="Calibri"/>
                          <w:sz w:val="22"/>
                          <w:szCs w:val="22"/>
                          <w:lang w:val="ru-RU"/>
                        </w:rPr>
                        <w:t>22.121.05</w:t>
                      </w:r>
                      <w:r w:rsidRPr="009061D1">
                        <w:rPr>
                          <w:rFonts w:ascii="Calibri" w:hAnsi="Calibri"/>
                          <w:sz w:val="22"/>
                          <w:szCs w:val="22"/>
                        </w:rPr>
                        <w:t>.000 –</w:t>
                      </w:r>
                      <w:proofErr w:type="spellStart"/>
                      <w:r w:rsidRPr="009061D1">
                        <w:rPr>
                          <w:rFonts w:ascii="Calibri" w:hAnsi="Calibri"/>
                          <w:sz w:val="22"/>
                          <w:szCs w:val="22"/>
                        </w:rPr>
                        <w:t>Лр</w:t>
                      </w:r>
                      <w:proofErr w:type="spellEnd"/>
                      <w:r w:rsidRPr="009061D1">
                        <w:rPr>
                          <w:rFonts w:ascii="Calibri" w:hAnsi="Calibri"/>
                          <w:sz w:val="22"/>
                          <w:szCs w:val="22"/>
                        </w:rPr>
                        <w:t>.</w:t>
                      </w:r>
                      <w:r w:rsidRPr="009061D1">
                        <w:rPr>
                          <w:rFonts w:ascii="Calibri" w:hAnsi="Calibri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6B49E483" w14:textId="70C94D0A" w:rsidR="005C5C8B" w:rsidRPr="009061D1" w:rsidRDefault="005C5C8B">
                      <w:pPr>
                        <w:pStyle w:val="af"/>
                        <w:jc w:val="center"/>
                        <w:rPr>
                          <w:rFonts w:ascii="Calibri" w:hAnsi="Calibri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6914E" w14:textId="77777777" w:rsidR="005C5C8B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07AA6CE" wp14:editId="1C5DF871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10C517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2DFE75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FF86F1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063D82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8FBB13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A0335A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B8DB1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91C9B9" w14:textId="77777777" w:rsidR="009061D1" w:rsidRDefault="009061D1" w:rsidP="009061D1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22.121.05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6</w:t>
                            </w:r>
                          </w:p>
                          <w:p w14:paraId="039655CA" w14:textId="5BB77F0C" w:rsidR="005C5C8B" w:rsidRDefault="005C5C8B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349BFC3" w14:textId="77777777" w:rsidR="005C5C8B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A038B12" w14:textId="46383D01" w:rsidR="005C5C8B" w:rsidRPr="009061D1" w:rsidRDefault="009061D1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061D1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93DB85" w14:textId="77777777" w:rsidR="005C5C8B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3F8DC26" w14:textId="77777777" w:rsidR="005C5C8B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  <w:p w14:paraId="7D22539A" w14:textId="77777777" w:rsidR="005C5C8B" w:rsidRDefault="005C5C8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075917" w14:textId="77777777" w:rsidR="005C5C8B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0CD20CF" w14:textId="77777777" w:rsidR="005C5C8B" w:rsidRDefault="005C5C8B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EC3946F" w14:textId="77777777" w:rsidR="005C5C8B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D913697" w14:textId="77777777" w:rsidR="005C5C8B" w:rsidRDefault="005C5C8B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532A681" w14:textId="77777777" w:rsidR="005C5C8B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DBD615" w14:textId="77777777" w:rsidR="005C5C8B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CE2ED2" w14:textId="77777777" w:rsidR="005C5C8B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7A3CC9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85338F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94C5F1" w14:textId="77777777" w:rsidR="005C5C8B" w:rsidRDefault="005C5C8B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7D8934" w14:textId="77777777" w:rsidR="005C5C8B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7AA6CE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5C10C517" w14:textId="77777777" w:rsidR="005C5C8B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032DFE75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67FF86F1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0B063D82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038FBB13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2BA0335A" w14:textId="77777777" w:rsidR="005C5C8B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6EEB8DB1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2991C9B9" w14:textId="77777777" w:rsidR="009061D1" w:rsidRDefault="009061D1" w:rsidP="009061D1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22.121.05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6</w:t>
                      </w:r>
                    </w:p>
                    <w:p w14:paraId="039655CA" w14:textId="5BB77F0C" w:rsidR="005C5C8B" w:rsidRDefault="005C5C8B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1349BFC3" w14:textId="77777777" w:rsidR="005C5C8B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4A038B12" w14:textId="46383D01" w:rsidR="005C5C8B" w:rsidRPr="009061D1" w:rsidRDefault="009061D1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9061D1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3093DB85" w14:textId="77777777" w:rsidR="005C5C8B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03F8DC26" w14:textId="77777777" w:rsidR="005C5C8B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Ковтун В.В.</w:t>
                        </w:r>
                      </w:p>
                      <w:p w14:paraId="7D22539A" w14:textId="77777777" w:rsidR="005C5C8B" w:rsidRDefault="005C5C8B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53075917" w14:textId="77777777" w:rsidR="005C5C8B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60CD20CF" w14:textId="77777777" w:rsidR="005C5C8B" w:rsidRDefault="005C5C8B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EC3946F" w14:textId="77777777" w:rsidR="005C5C8B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7D913697" w14:textId="77777777" w:rsidR="005C5C8B" w:rsidRDefault="005C5C8B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5532A681" w14:textId="77777777" w:rsidR="005C5C8B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62DBD615" w14:textId="77777777" w:rsidR="005C5C8B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8CE2ED2" w14:textId="77777777" w:rsidR="005C5C8B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37A3CC9" w14:textId="77777777" w:rsidR="005C5C8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7B85338F" w14:textId="77777777" w:rsidR="005C5C8B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7294C5F1" w14:textId="77777777" w:rsidR="005C5C8B" w:rsidRDefault="005C5C8B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0E7D8934" w14:textId="77777777" w:rsidR="005C5C8B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D3174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C76FE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C5C8B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1D1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CC08D5"/>
    <w:rsid w:val="167F20DC"/>
    <w:rsid w:val="226F503F"/>
    <w:rsid w:val="546E2FE8"/>
    <w:rsid w:val="7D80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61158B"/>
  <w15:docId w15:val="{93DF5C0B-ED91-4B3F-8E55-0310054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  <w:qFormat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  <w:qFormat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qFormat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5</TotalTime>
  <Pages>27</Pages>
  <Words>2758</Words>
  <Characters>15726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</Company>
  <LinksUpToDate>false</LinksUpToDate>
  <CharactersWithSpaces>18448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6</cp:revision>
  <cp:lastPrinted>2024-08-30T09:52:00Z</cp:lastPrinted>
  <dcterms:created xsi:type="dcterms:W3CDTF">2018-06-18T19:06:00Z</dcterms:created>
  <dcterms:modified xsi:type="dcterms:W3CDTF">2024-08-30T09:52:00Z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5D5C9C4B23264DE4923281679AA947E4</vt:lpwstr>
  </property>
</Properties>
</file>