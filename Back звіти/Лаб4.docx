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25F288" w14:textId="77777777" w:rsidR="008F76B2" w:rsidRDefault="00000000">
      <w:pPr>
        <w:spacing w:after="0"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Лабораторна робота №4</w:t>
      </w:r>
    </w:p>
    <w:p w14:paraId="34D62D7D" w14:textId="77777777" w:rsidR="008F76B2" w:rsidRDefault="00000000">
      <w:pPr>
        <w:spacing w:after="0"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Тема: Об'єктно-орієнтоване програмування в РНР</w:t>
      </w:r>
    </w:p>
    <w:p w14:paraId="179BE569" w14:textId="77777777" w:rsidR="008F76B2" w:rsidRDefault="00000000">
      <w:pPr>
        <w:spacing w:after="0"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Мета роботи: навчитися працювати з класами</w:t>
      </w:r>
    </w:p>
    <w:p w14:paraId="52BCAE2E" w14:textId="77777777" w:rsidR="008F76B2" w:rsidRDefault="00000000">
      <w:pPr>
        <w:spacing w:after="0"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Завдання на лабораторну роботу:</w:t>
      </w:r>
    </w:p>
    <w:p w14:paraId="2B730E07" w14:textId="77777777" w:rsidR="008F76B2" w:rsidRDefault="00000000">
      <w:pPr>
        <w:spacing w:after="0" w:line="36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noProof/>
        </w:rPr>
        <w:drawing>
          <wp:inline distT="0" distB="0" distL="114300" distR="114300" wp14:anchorId="0A0ED634" wp14:editId="763C4B46">
            <wp:extent cx="6296025" cy="1800225"/>
            <wp:effectExtent l="0" t="0" r="9525" b="952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DEAEC" w14:textId="77777777" w:rsidR="008F76B2" w:rsidRDefault="00000000">
      <w:pPr>
        <w:spacing w:after="0" w:line="360" w:lineRule="auto"/>
        <w:jc w:val="center"/>
      </w:pPr>
      <w:r>
        <w:rPr>
          <w:noProof/>
        </w:rPr>
        <w:drawing>
          <wp:inline distT="0" distB="0" distL="114300" distR="114300" wp14:anchorId="0220BA17" wp14:editId="3C8FA8FF">
            <wp:extent cx="3724275" cy="1619250"/>
            <wp:effectExtent l="0" t="0" r="9525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A4B67" w14:textId="77777777" w:rsidR="008F76B2" w:rsidRDefault="00000000">
      <w:pPr>
        <w:spacing w:after="0" w:line="360" w:lineRule="auto"/>
      </w:pPr>
      <w:r>
        <w:rPr>
          <w:noProof/>
        </w:rPr>
        <w:drawing>
          <wp:inline distT="0" distB="0" distL="114300" distR="114300" wp14:anchorId="6E5311A8" wp14:editId="03D954C5">
            <wp:extent cx="6257925" cy="1905000"/>
            <wp:effectExtent l="0" t="0" r="9525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BAF60" w14:textId="77777777" w:rsidR="008F76B2" w:rsidRDefault="0000000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ru-RU"/>
        </w:rPr>
        <w:t>Л</w:t>
      </w:r>
      <w:proofErr w:type="spellStart"/>
      <w:r>
        <w:rPr>
          <w:rFonts w:ascii="Times New Roman" w:hAnsi="Times New Roman"/>
          <w:sz w:val="28"/>
          <w:szCs w:val="28"/>
        </w:rPr>
        <w:t>істинг</w:t>
      </w:r>
      <w:proofErr w:type="spellEnd"/>
      <w:r>
        <w:rPr>
          <w:rFonts w:ascii="Times New Roman" w:hAnsi="Times New Roman"/>
          <w:sz w:val="28"/>
          <w:szCs w:val="28"/>
        </w:rPr>
        <w:t xml:space="preserve"> програми(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spl_autoload_register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):</w:t>
      </w:r>
      <w:r>
        <w:rPr>
          <w:rFonts w:ascii="Times New Roman" w:hAnsi="Times New Roman"/>
          <w:sz w:val="28"/>
          <w:szCs w:val="28"/>
          <w:lang w:val="en-US"/>
        </w:rPr>
        <w:br/>
        <w:t>&lt;?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php</w:t>
      </w:r>
      <w:proofErr w:type="spellEnd"/>
    </w:p>
    <w:p w14:paraId="37539A37" w14:textId="77777777" w:rsidR="008F76B2" w:rsidRPr="004D30C7" w:rsidRDefault="00000000">
      <w:pPr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  <w:r w:rsidRPr="004D30C7">
        <w:rPr>
          <w:rFonts w:ascii="Times New Roman" w:hAnsi="Times New Roman"/>
          <w:sz w:val="28"/>
          <w:szCs w:val="28"/>
          <w:lang w:val="ru-RU"/>
        </w:rPr>
        <w:t>/**</w:t>
      </w:r>
    </w:p>
    <w:p w14:paraId="1D500D7E" w14:textId="1CA85659" w:rsidR="008F76B2" w:rsidRPr="004D30C7" w:rsidRDefault="00000000">
      <w:pPr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  <w:r w:rsidRPr="004D30C7">
        <w:rPr>
          <w:rFonts w:ascii="Times New Roman" w:hAnsi="Times New Roman"/>
          <w:sz w:val="28"/>
          <w:szCs w:val="28"/>
          <w:lang w:val="ru-RU"/>
        </w:rPr>
        <w:t xml:space="preserve"> * Файл </w:t>
      </w:r>
      <w:r>
        <w:rPr>
          <w:rFonts w:ascii="Times New Roman" w:hAnsi="Times New Roman"/>
          <w:sz w:val="28"/>
          <w:szCs w:val="28"/>
          <w:lang w:val="en-US"/>
        </w:rPr>
        <w:t>autoload</w:t>
      </w:r>
      <w:r w:rsidRPr="004D30C7">
        <w:rPr>
          <w:rFonts w:ascii="Times New Roman" w:hAnsi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php</w:t>
      </w:r>
      <w:proofErr w:type="spellEnd"/>
      <w:r w:rsidRPr="004D30C7">
        <w:rPr>
          <w:rFonts w:ascii="Times New Roman" w:hAnsi="Times New Roman"/>
          <w:sz w:val="28"/>
          <w:szCs w:val="28"/>
          <w:lang w:val="ru-RU"/>
        </w:rPr>
        <w:t xml:space="preserve"> для автоматичного </w:t>
      </w:r>
      <w:proofErr w:type="spellStart"/>
      <w:r w:rsidRPr="004D30C7">
        <w:rPr>
          <w:rFonts w:ascii="Times New Roman" w:hAnsi="Times New Roman"/>
          <w:sz w:val="28"/>
          <w:szCs w:val="28"/>
          <w:lang w:val="ru-RU"/>
        </w:rPr>
        <w:t>підключення</w:t>
      </w:r>
      <w:proofErr w:type="spellEnd"/>
      <w:r w:rsidRPr="004D30C7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4D30C7">
        <w:rPr>
          <w:rFonts w:ascii="Times New Roman" w:hAnsi="Times New Roman"/>
          <w:sz w:val="28"/>
          <w:szCs w:val="28"/>
          <w:lang w:val="ru-RU"/>
        </w:rPr>
        <w:t>класів</w:t>
      </w:r>
      <w:proofErr w:type="spellEnd"/>
      <w:r w:rsidRPr="004D30C7">
        <w:rPr>
          <w:rFonts w:ascii="Times New Roman" w:hAnsi="Times New Roman"/>
          <w:sz w:val="28"/>
          <w:szCs w:val="28"/>
          <w:lang w:val="ru-RU"/>
        </w:rPr>
        <w:t xml:space="preserve"> на </w:t>
      </w:r>
      <w:proofErr w:type="spellStart"/>
      <w:r w:rsidRPr="004D30C7">
        <w:rPr>
          <w:rFonts w:ascii="Times New Roman" w:hAnsi="Times New Roman"/>
          <w:sz w:val="28"/>
          <w:szCs w:val="28"/>
          <w:lang w:val="ru-RU"/>
        </w:rPr>
        <w:t>основі</w:t>
      </w:r>
      <w:proofErr w:type="spellEnd"/>
      <w:r w:rsidRPr="004D30C7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4D30C7">
        <w:rPr>
          <w:rFonts w:ascii="Times New Roman" w:hAnsi="Times New Roman"/>
          <w:sz w:val="28"/>
          <w:szCs w:val="28"/>
          <w:lang w:val="ru-RU"/>
        </w:rPr>
        <w:t>їхніх</w:t>
      </w:r>
      <w:proofErr w:type="spellEnd"/>
      <w:r w:rsidRPr="004D30C7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4D30C7">
        <w:rPr>
          <w:rFonts w:ascii="Times New Roman" w:hAnsi="Times New Roman"/>
          <w:sz w:val="28"/>
          <w:szCs w:val="28"/>
          <w:lang w:val="ru-RU"/>
        </w:rPr>
        <w:t>імен</w:t>
      </w:r>
      <w:proofErr w:type="spellEnd"/>
      <w:r w:rsidRPr="004D30C7">
        <w:rPr>
          <w:rFonts w:ascii="Times New Roman" w:hAnsi="Times New Roman"/>
          <w:sz w:val="28"/>
          <w:szCs w:val="28"/>
          <w:lang w:val="ru-RU"/>
        </w:rPr>
        <w:t xml:space="preserve"> та </w:t>
      </w:r>
      <w:proofErr w:type="spellStart"/>
      <w:r w:rsidRPr="004D30C7">
        <w:rPr>
          <w:rFonts w:ascii="Times New Roman" w:hAnsi="Times New Roman"/>
          <w:sz w:val="28"/>
          <w:szCs w:val="28"/>
          <w:lang w:val="ru-RU"/>
        </w:rPr>
        <w:t>розташування</w:t>
      </w:r>
      <w:proofErr w:type="spellEnd"/>
      <w:r w:rsidRPr="004D30C7">
        <w:rPr>
          <w:rFonts w:ascii="Times New Roman" w:hAnsi="Times New Roman"/>
          <w:sz w:val="28"/>
          <w:szCs w:val="28"/>
          <w:lang w:val="ru-RU"/>
        </w:rPr>
        <w:t>.</w:t>
      </w:r>
    </w:p>
    <w:p w14:paraId="232268A0" w14:textId="77777777" w:rsidR="008F76B2" w:rsidRPr="004D30C7" w:rsidRDefault="008F76B2">
      <w:pPr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</w:p>
    <w:p w14:paraId="7A149165" w14:textId="77777777" w:rsidR="008F76B2" w:rsidRPr="004D30C7" w:rsidRDefault="008F76B2">
      <w:pPr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</w:p>
    <w:p w14:paraId="021AD6A4" w14:textId="77777777" w:rsidR="008F76B2" w:rsidRPr="004D30C7" w:rsidRDefault="008F76B2">
      <w:pPr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</w:p>
    <w:p w14:paraId="5AA90A4C" w14:textId="77777777" w:rsidR="008F76B2" w:rsidRPr="004D30C7" w:rsidRDefault="008F76B2">
      <w:pPr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</w:p>
    <w:p w14:paraId="21FCF2B6" w14:textId="77777777" w:rsidR="008F76B2" w:rsidRDefault="0000000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4D30C7">
        <w:rPr>
          <w:rFonts w:ascii="Times New Roman" w:hAnsi="Times New Roman"/>
          <w:sz w:val="28"/>
          <w:szCs w:val="28"/>
          <w:lang w:val="ru-RU"/>
        </w:rPr>
        <w:lastRenderedPageBreak/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*/</w:t>
      </w:r>
    </w:p>
    <w:p w14:paraId="7FF7E636" w14:textId="77777777" w:rsidR="008F76B2" w:rsidRDefault="008F76B2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6447AB5D" w14:textId="77777777" w:rsidR="008F76B2" w:rsidRDefault="0000000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function autoload($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className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) {</w:t>
      </w:r>
    </w:p>
    <w:p w14:paraId="2C85F178" w14:textId="77777777" w:rsidR="008F76B2" w:rsidRDefault="0000000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$file = __DIR_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_ .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'/' .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str_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replace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'\\', '/', $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className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) . '.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php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';</w:t>
      </w:r>
    </w:p>
    <w:p w14:paraId="298D448A" w14:textId="77777777" w:rsidR="008F76B2" w:rsidRDefault="0000000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if 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file_exists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($file)) {</w:t>
      </w:r>
    </w:p>
    <w:p w14:paraId="2B8B2199" w14:textId="77777777" w:rsidR="008F76B2" w:rsidRDefault="0000000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require_once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$file;</w:t>
      </w:r>
    </w:p>
    <w:p w14:paraId="1394BEA8" w14:textId="77777777" w:rsidR="008F76B2" w:rsidRDefault="0000000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4C62DEDD" w14:textId="77777777" w:rsidR="008F76B2" w:rsidRDefault="0000000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}</w:t>
      </w:r>
    </w:p>
    <w:p w14:paraId="080CA818" w14:textId="77777777" w:rsidR="008F76B2" w:rsidRDefault="008F76B2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68995218" w14:textId="77777777" w:rsidR="008F76B2" w:rsidRDefault="0000000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spl_autoload_register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('autoload');</w:t>
      </w:r>
    </w:p>
    <w:p w14:paraId="5CEF5775" w14:textId="77777777" w:rsidR="008F76B2" w:rsidRDefault="00000000">
      <w:pPr>
        <w:spacing w:after="0" w:line="360" w:lineRule="auto"/>
      </w:pPr>
      <w:r>
        <w:rPr>
          <w:noProof/>
        </w:rPr>
        <w:drawing>
          <wp:inline distT="0" distB="0" distL="114300" distR="114300" wp14:anchorId="4395AB0F" wp14:editId="5FD03FB4">
            <wp:extent cx="6296660" cy="1309370"/>
            <wp:effectExtent l="0" t="0" r="8890" b="508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6660" cy="130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AFD31" w14:textId="77777777" w:rsidR="008F76B2" w:rsidRDefault="008F76B2">
      <w:pPr>
        <w:spacing w:after="0" w:line="360" w:lineRule="auto"/>
      </w:pPr>
    </w:p>
    <w:p w14:paraId="0BD02AE7" w14:textId="77777777" w:rsidR="008F76B2" w:rsidRDefault="00000000">
      <w:pPr>
        <w:spacing w:after="0" w:line="360" w:lineRule="auto"/>
      </w:pPr>
      <w:r>
        <w:rPr>
          <w:noProof/>
        </w:rPr>
        <w:drawing>
          <wp:inline distT="0" distB="0" distL="114300" distR="114300" wp14:anchorId="5328D3C0" wp14:editId="60505426">
            <wp:extent cx="2669540" cy="2269490"/>
            <wp:effectExtent l="0" t="0" r="16510" b="16510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9540" cy="226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04B92920" wp14:editId="4E6B52A4">
            <wp:extent cx="2842260" cy="2274570"/>
            <wp:effectExtent l="0" t="0" r="15240" b="11430"/>
            <wp:docPr id="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42260" cy="227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A9B30" w14:textId="77777777" w:rsidR="008F76B2" w:rsidRDefault="00000000">
      <w:pPr>
        <w:spacing w:after="0" w:line="360" w:lineRule="auto"/>
      </w:pPr>
      <w:r>
        <w:rPr>
          <w:noProof/>
        </w:rPr>
        <w:drawing>
          <wp:inline distT="0" distB="0" distL="114300" distR="114300" wp14:anchorId="064E4941" wp14:editId="045CF6C4">
            <wp:extent cx="2670175" cy="2167255"/>
            <wp:effectExtent l="0" t="0" r="15875" b="4445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70175" cy="2167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04DEA" w14:textId="77777777" w:rsidR="008F76B2" w:rsidRDefault="008F76B2">
      <w:pPr>
        <w:spacing w:after="0" w:line="360" w:lineRule="auto"/>
      </w:pPr>
    </w:p>
    <w:p w14:paraId="16E9DCCE" w14:textId="77777777" w:rsidR="008F76B2" w:rsidRDefault="008F76B2">
      <w:pPr>
        <w:spacing w:after="0" w:line="360" w:lineRule="auto"/>
      </w:pPr>
    </w:p>
    <w:p w14:paraId="24C899AA" w14:textId="77777777" w:rsidR="008F76B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4D30C7">
        <w:rPr>
          <w:rFonts w:ascii="Times New Roman" w:hAnsi="Times New Roman"/>
          <w:sz w:val="28"/>
          <w:szCs w:val="28"/>
        </w:rPr>
        <w:lastRenderedPageBreak/>
        <w:t>Л</w:t>
      </w:r>
      <w:r>
        <w:rPr>
          <w:rFonts w:ascii="Times New Roman" w:hAnsi="Times New Roman"/>
          <w:sz w:val="28"/>
          <w:szCs w:val="28"/>
        </w:rPr>
        <w:t>істинг програми(</w:t>
      </w:r>
      <w:proofErr w:type="spellStart"/>
      <w:r>
        <w:rPr>
          <w:rFonts w:ascii="Arial" w:eastAsia="SimSun" w:hAnsi="Arial" w:cs="Arial"/>
          <w:b/>
          <w:bCs/>
          <w:color w:val="000000"/>
          <w:sz w:val="26"/>
          <w:szCs w:val="26"/>
        </w:rPr>
        <w:t>autoload.php</w:t>
      </w:r>
      <w:proofErr w:type="spellEnd"/>
      <w:r>
        <w:rPr>
          <w:rFonts w:ascii="Times New Roman" w:hAnsi="Times New Roman"/>
          <w:sz w:val="28"/>
          <w:szCs w:val="28"/>
        </w:rPr>
        <w:t>):</w:t>
      </w:r>
    </w:p>
    <w:p w14:paraId="3EBBC588" w14:textId="77777777" w:rsidR="008F76B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&lt;?</w:t>
      </w:r>
      <w:proofErr w:type="spellStart"/>
      <w:r>
        <w:rPr>
          <w:rFonts w:ascii="Times New Roman" w:hAnsi="Times New Roman"/>
          <w:sz w:val="28"/>
          <w:szCs w:val="28"/>
        </w:rPr>
        <w:t>php</w:t>
      </w:r>
      <w:proofErr w:type="spellEnd"/>
    </w:p>
    <w:p w14:paraId="4495C3C7" w14:textId="77777777" w:rsidR="008F76B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/**</w:t>
      </w:r>
    </w:p>
    <w:p w14:paraId="40848D2C" w14:textId="77777777" w:rsidR="008F76B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* Файл </w:t>
      </w:r>
      <w:proofErr w:type="spellStart"/>
      <w:r>
        <w:rPr>
          <w:rFonts w:ascii="Times New Roman" w:hAnsi="Times New Roman"/>
          <w:sz w:val="28"/>
          <w:szCs w:val="28"/>
        </w:rPr>
        <w:t>autoload.php</w:t>
      </w:r>
      <w:proofErr w:type="spellEnd"/>
      <w:r>
        <w:rPr>
          <w:rFonts w:ascii="Times New Roman" w:hAnsi="Times New Roman"/>
          <w:sz w:val="28"/>
          <w:szCs w:val="28"/>
        </w:rPr>
        <w:t xml:space="preserve"> для автоматичного підключення класів на основі їхніх імен та розташування, включаючи </w:t>
      </w:r>
      <w:proofErr w:type="spellStart"/>
      <w:r>
        <w:rPr>
          <w:rFonts w:ascii="Times New Roman" w:hAnsi="Times New Roman"/>
          <w:sz w:val="28"/>
          <w:szCs w:val="28"/>
        </w:rPr>
        <w:t>неймспейси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3828AFB2" w14:textId="77777777" w:rsidR="008F76B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*/</w:t>
      </w:r>
    </w:p>
    <w:p w14:paraId="0BE909EC" w14:textId="77777777" w:rsidR="008F76B2" w:rsidRDefault="008F76B2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062E5670" w14:textId="77777777" w:rsidR="008F76B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function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autoload</w:t>
      </w:r>
      <w:proofErr w:type="spellEnd"/>
      <w:r>
        <w:rPr>
          <w:rFonts w:ascii="Times New Roman" w:hAnsi="Times New Roman"/>
          <w:sz w:val="28"/>
          <w:szCs w:val="28"/>
        </w:rPr>
        <w:t>($</w:t>
      </w:r>
      <w:proofErr w:type="spellStart"/>
      <w:r>
        <w:rPr>
          <w:rFonts w:ascii="Times New Roman" w:hAnsi="Times New Roman"/>
          <w:sz w:val="28"/>
          <w:szCs w:val="28"/>
        </w:rPr>
        <w:t>className</w:t>
      </w:r>
      <w:proofErr w:type="spellEnd"/>
      <w:r>
        <w:rPr>
          <w:rFonts w:ascii="Times New Roman" w:hAnsi="Times New Roman"/>
          <w:sz w:val="28"/>
          <w:szCs w:val="28"/>
        </w:rPr>
        <w:t>) {</w:t>
      </w:r>
    </w:p>
    <w:p w14:paraId="3AB6C6E7" w14:textId="77777777" w:rsidR="008F76B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$</w:t>
      </w:r>
      <w:proofErr w:type="spellStart"/>
      <w:r>
        <w:rPr>
          <w:rFonts w:ascii="Times New Roman" w:hAnsi="Times New Roman"/>
          <w:sz w:val="28"/>
          <w:szCs w:val="28"/>
        </w:rPr>
        <w:t>className</w:t>
      </w:r>
      <w:proofErr w:type="spellEnd"/>
      <w:r>
        <w:rPr>
          <w:rFonts w:ascii="Times New Roman" w:hAnsi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/>
          <w:sz w:val="28"/>
          <w:szCs w:val="28"/>
        </w:rPr>
        <w:t>ltrim</w:t>
      </w:r>
      <w:proofErr w:type="spellEnd"/>
      <w:r>
        <w:rPr>
          <w:rFonts w:ascii="Times New Roman" w:hAnsi="Times New Roman"/>
          <w:sz w:val="28"/>
          <w:szCs w:val="28"/>
        </w:rPr>
        <w:t>($</w:t>
      </w:r>
      <w:proofErr w:type="spellStart"/>
      <w:r>
        <w:rPr>
          <w:rFonts w:ascii="Times New Roman" w:hAnsi="Times New Roman"/>
          <w:sz w:val="28"/>
          <w:szCs w:val="28"/>
        </w:rPr>
        <w:t>className</w:t>
      </w:r>
      <w:proofErr w:type="spellEnd"/>
      <w:r>
        <w:rPr>
          <w:rFonts w:ascii="Times New Roman" w:hAnsi="Times New Roman"/>
          <w:sz w:val="28"/>
          <w:szCs w:val="28"/>
        </w:rPr>
        <w:t>, '\\');</w:t>
      </w:r>
    </w:p>
    <w:p w14:paraId="10F958F3" w14:textId="77777777" w:rsidR="008F76B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$</w:t>
      </w:r>
      <w:proofErr w:type="spellStart"/>
      <w:r>
        <w:rPr>
          <w:rFonts w:ascii="Times New Roman" w:hAnsi="Times New Roman"/>
          <w:sz w:val="28"/>
          <w:szCs w:val="28"/>
        </w:rPr>
        <w:t>fileName</w:t>
      </w:r>
      <w:proofErr w:type="spellEnd"/>
      <w:r>
        <w:rPr>
          <w:rFonts w:ascii="Times New Roman" w:hAnsi="Times New Roman"/>
          <w:sz w:val="28"/>
          <w:szCs w:val="28"/>
        </w:rPr>
        <w:t xml:space="preserve">  = '';</w:t>
      </w:r>
    </w:p>
    <w:p w14:paraId="48D60B43" w14:textId="77777777" w:rsidR="008F76B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$</w:t>
      </w:r>
      <w:proofErr w:type="spellStart"/>
      <w:r>
        <w:rPr>
          <w:rFonts w:ascii="Times New Roman" w:hAnsi="Times New Roman"/>
          <w:sz w:val="28"/>
          <w:szCs w:val="28"/>
        </w:rPr>
        <w:t>namespace</w:t>
      </w:r>
      <w:proofErr w:type="spellEnd"/>
      <w:r>
        <w:rPr>
          <w:rFonts w:ascii="Times New Roman" w:hAnsi="Times New Roman"/>
          <w:sz w:val="28"/>
          <w:szCs w:val="28"/>
        </w:rPr>
        <w:t xml:space="preserve"> = '';</w:t>
      </w:r>
    </w:p>
    <w:p w14:paraId="567AF0E4" w14:textId="77777777" w:rsidR="008F76B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sz w:val="28"/>
          <w:szCs w:val="28"/>
        </w:rPr>
        <w:t>if</w:t>
      </w:r>
      <w:proofErr w:type="spellEnd"/>
      <w:r>
        <w:rPr>
          <w:rFonts w:ascii="Times New Roman" w:hAnsi="Times New Roman"/>
          <w:sz w:val="28"/>
          <w:szCs w:val="28"/>
        </w:rPr>
        <w:t xml:space="preserve"> ($</w:t>
      </w:r>
      <w:proofErr w:type="spellStart"/>
      <w:r>
        <w:rPr>
          <w:rFonts w:ascii="Times New Roman" w:hAnsi="Times New Roman"/>
          <w:sz w:val="28"/>
          <w:szCs w:val="28"/>
        </w:rPr>
        <w:t>lastNsPos</w:t>
      </w:r>
      <w:proofErr w:type="spellEnd"/>
      <w:r>
        <w:rPr>
          <w:rFonts w:ascii="Times New Roman" w:hAnsi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/>
          <w:sz w:val="28"/>
          <w:szCs w:val="28"/>
        </w:rPr>
        <w:t>strrpos</w:t>
      </w:r>
      <w:proofErr w:type="spellEnd"/>
      <w:r>
        <w:rPr>
          <w:rFonts w:ascii="Times New Roman" w:hAnsi="Times New Roman"/>
          <w:sz w:val="28"/>
          <w:szCs w:val="28"/>
        </w:rPr>
        <w:t>($</w:t>
      </w:r>
      <w:proofErr w:type="spellStart"/>
      <w:r>
        <w:rPr>
          <w:rFonts w:ascii="Times New Roman" w:hAnsi="Times New Roman"/>
          <w:sz w:val="28"/>
          <w:szCs w:val="28"/>
        </w:rPr>
        <w:t>className</w:t>
      </w:r>
      <w:proofErr w:type="spellEnd"/>
      <w:r>
        <w:rPr>
          <w:rFonts w:ascii="Times New Roman" w:hAnsi="Times New Roman"/>
          <w:sz w:val="28"/>
          <w:szCs w:val="28"/>
        </w:rPr>
        <w:t>, '\\')) {</w:t>
      </w:r>
    </w:p>
    <w:p w14:paraId="457835B7" w14:textId="77777777" w:rsidR="008F76B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$</w:t>
      </w:r>
      <w:proofErr w:type="spellStart"/>
      <w:r>
        <w:rPr>
          <w:rFonts w:ascii="Times New Roman" w:hAnsi="Times New Roman"/>
          <w:sz w:val="28"/>
          <w:szCs w:val="28"/>
        </w:rPr>
        <w:t>namespace</w:t>
      </w:r>
      <w:proofErr w:type="spellEnd"/>
      <w:r>
        <w:rPr>
          <w:rFonts w:ascii="Times New Roman" w:hAnsi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/>
          <w:sz w:val="28"/>
          <w:szCs w:val="28"/>
        </w:rPr>
        <w:t>substr</w:t>
      </w:r>
      <w:proofErr w:type="spellEnd"/>
      <w:r>
        <w:rPr>
          <w:rFonts w:ascii="Times New Roman" w:hAnsi="Times New Roman"/>
          <w:sz w:val="28"/>
          <w:szCs w:val="28"/>
        </w:rPr>
        <w:t>($</w:t>
      </w:r>
      <w:proofErr w:type="spellStart"/>
      <w:r>
        <w:rPr>
          <w:rFonts w:ascii="Times New Roman" w:hAnsi="Times New Roman"/>
          <w:sz w:val="28"/>
          <w:szCs w:val="28"/>
        </w:rPr>
        <w:t>className</w:t>
      </w:r>
      <w:proofErr w:type="spellEnd"/>
      <w:r>
        <w:rPr>
          <w:rFonts w:ascii="Times New Roman" w:hAnsi="Times New Roman"/>
          <w:sz w:val="28"/>
          <w:szCs w:val="28"/>
        </w:rPr>
        <w:t>, 0, $</w:t>
      </w:r>
      <w:proofErr w:type="spellStart"/>
      <w:r>
        <w:rPr>
          <w:rFonts w:ascii="Times New Roman" w:hAnsi="Times New Roman"/>
          <w:sz w:val="28"/>
          <w:szCs w:val="28"/>
        </w:rPr>
        <w:t>lastNsPos</w:t>
      </w:r>
      <w:proofErr w:type="spellEnd"/>
      <w:r>
        <w:rPr>
          <w:rFonts w:ascii="Times New Roman" w:hAnsi="Times New Roman"/>
          <w:sz w:val="28"/>
          <w:szCs w:val="28"/>
        </w:rPr>
        <w:t>);</w:t>
      </w:r>
    </w:p>
    <w:p w14:paraId="2FB193FC" w14:textId="77777777" w:rsidR="008F76B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$</w:t>
      </w:r>
      <w:proofErr w:type="spellStart"/>
      <w:r>
        <w:rPr>
          <w:rFonts w:ascii="Times New Roman" w:hAnsi="Times New Roman"/>
          <w:sz w:val="28"/>
          <w:szCs w:val="28"/>
        </w:rPr>
        <w:t>className</w:t>
      </w:r>
      <w:proofErr w:type="spellEnd"/>
      <w:r>
        <w:rPr>
          <w:rFonts w:ascii="Times New Roman" w:hAnsi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/>
          <w:sz w:val="28"/>
          <w:szCs w:val="28"/>
        </w:rPr>
        <w:t>substr</w:t>
      </w:r>
      <w:proofErr w:type="spellEnd"/>
      <w:r>
        <w:rPr>
          <w:rFonts w:ascii="Times New Roman" w:hAnsi="Times New Roman"/>
          <w:sz w:val="28"/>
          <w:szCs w:val="28"/>
        </w:rPr>
        <w:t>($</w:t>
      </w:r>
      <w:proofErr w:type="spellStart"/>
      <w:r>
        <w:rPr>
          <w:rFonts w:ascii="Times New Roman" w:hAnsi="Times New Roman"/>
          <w:sz w:val="28"/>
          <w:szCs w:val="28"/>
        </w:rPr>
        <w:t>className</w:t>
      </w:r>
      <w:proofErr w:type="spellEnd"/>
      <w:r>
        <w:rPr>
          <w:rFonts w:ascii="Times New Roman" w:hAnsi="Times New Roman"/>
          <w:sz w:val="28"/>
          <w:szCs w:val="28"/>
        </w:rPr>
        <w:t>, $</w:t>
      </w:r>
      <w:proofErr w:type="spellStart"/>
      <w:r>
        <w:rPr>
          <w:rFonts w:ascii="Times New Roman" w:hAnsi="Times New Roman"/>
          <w:sz w:val="28"/>
          <w:szCs w:val="28"/>
        </w:rPr>
        <w:t>lastNsPos</w:t>
      </w:r>
      <w:proofErr w:type="spellEnd"/>
      <w:r>
        <w:rPr>
          <w:rFonts w:ascii="Times New Roman" w:hAnsi="Times New Roman"/>
          <w:sz w:val="28"/>
          <w:szCs w:val="28"/>
        </w:rPr>
        <w:t xml:space="preserve"> + 1);</w:t>
      </w:r>
    </w:p>
    <w:p w14:paraId="4A86F09B" w14:textId="77777777" w:rsidR="008F76B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$</w:t>
      </w:r>
      <w:proofErr w:type="spellStart"/>
      <w:r>
        <w:rPr>
          <w:rFonts w:ascii="Times New Roman" w:hAnsi="Times New Roman"/>
          <w:sz w:val="28"/>
          <w:szCs w:val="28"/>
        </w:rPr>
        <w:t>fileName</w:t>
      </w:r>
      <w:proofErr w:type="spellEnd"/>
      <w:r>
        <w:rPr>
          <w:rFonts w:ascii="Times New Roman" w:hAnsi="Times New Roman"/>
          <w:sz w:val="28"/>
          <w:szCs w:val="28"/>
        </w:rPr>
        <w:t xml:space="preserve">  = </w:t>
      </w:r>
      <w:proofErr w:type="spellStart"/>
      <w:r>
        <w:rPr>
          <w:rFonts w:ascii="Times New Roman" w:hAnsi="Times New Roman"/>
          <w:sz w:val="28"/>
          <w:szCs w:val="28"/>
        </w:rPr>
        <w:t>str_replace</w:t>
      </w:r>
      <w:proofErr w:type="spellEnd"/>
      <w:r>
        <w:rPr>
          <w:rFonts w:ascii="Times New Roman" w:hAnsi="Times New Roman"/>
          <w:sz w:val="28"/>
          <w:szCs w:val="28"/>
        </w:rPr>
        <w:t>('\\', DIRECTORY_SEPARATOR, $</w:t>
      </w:r>
      <w:proofErr w:type="spellStart"/>
      <w:r>
        <w:rPr>
          <w:rFonts w:ascii="Times New Roman" w:hAnsi="Times New Roman"/>
          <w:sz w:val="28"/>
          <w:szCs w:val="28"/>
        </w:rPr>
        <w:t>namespace</w:t>
      </w:r>
      <w:proofErr w:type="spellEnd"/>
      <w:r>
        <w:rPr>
          <w:rFonts w:ascii="Times New Roman" w:hAnsi="Times New Roman"/>
          <w:sz w:val="28"/>
          <w:szCs w:val="28"/>
        </w:rPr>
        <w:t>) . DIRECTORY_SEPARATOR;</w:t>
      </w:r>
    </w:p>
    <w:p w14:paraId="35C93DC8" w14:textId="77777777" w:rsidR="008F76B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14:paraId="0453E279" w14:textId="77777777" w:rsidR="008F76B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$</w:t>
      </w:r>
      <w:proofErr w:type="spellStart"/>
      <w:r>
        <w:rPr>
          <w:rFonts w:ascii="Times New Roman" w:hAnsi="Times New Roman"/>
          <w:sz w:val="28"/>
          <w:szCs w:val="28"/>
        </w:rPr>
        <w:t>fileName</w:t>
      </w:r>
      <w:proofErr w:type="spellEnd"/>
      <w:r>
        <w:rPr>
          <w:rFonts w:ascii="Times New Roman" w:hAnsi="Times New Roman"/>
          <w:sz w:val="28"/>
          <w:szCs w:val="28"/>
        </w:rPr>
        <w:t xml:space="preserve"> .= </w:t>
      </w:r>
      <w:proofErr w:type="spellStart"/>
      <w:r>
        <w:rPr>
          <w:rFonts w:ascii="Times New Roman" w:hAnsi="Times New Roman"/>
          <w:sz w:val="28"/>
          <w:szCs w:val="28"/>
        </w:rPr>
        <w:t>str_replace</w:t>
      </w:r>
      <w:proofErr w:type="spellEnd"/>
      <w:r>
        <w:rPr>
          <w:rFonts w:ascii="Times New Roman" w:hAnsi="Times New Roman"/>
          <w:sz w:val="28"/>
          <w:szCs w:val="28"/>
        </w:rPr>
        <w:t>('_', DIRECTORY_SEPARATOR, $</w:t>
      </w:r>
      <w:proofErr w:type="spellStart"/>
      <w:r>
        <w:rPr>
          <w:rFonts w:ascii="Times New Roman" w:hAnsi="Times New Roman"/>
          <w:sz w:val="28"/>
          <w:szCs w:val="28"/>
        </w:rPr>
        <w:t>className</w:t>
      </w:r>
      <w:proofErr w:type="spellEnd"/>
      <w:r>
        <w:rPr>
          <w:rFonts w:ascii="Times New Roman" w:hAnsi="Times New Roman"/>
          <w:sz w:val="28"/>
          <w:szCs w:val="28"/>
        </w:rPr>
        <w:t>) . '.</w:t>
      </w:r>
      <w:proofErr w:type="spellStart"/>
      <w:r>
        <w:rPr>
          <w:rFonts w:ascii="Times New Roman" w:hAnsi="Times New Roman"/>
          <w:sz w:val="28"/>
          <w:szCs w:val="28"/>
        </w:rPr>
        <w:t>php</w:t>
      </w:r>
      <w:proofErr w:type="spellEnd"/>
      <w:r>
        <w:rPr>
          <w:rFonts w:ascii="Times New Roman" w:hAnsi="Times New Roman"/>
          <w:sz w:val="28"/>
          <w:szCs w:val="28"/>
        </w:rPr>
        <w:t>';</w:t>
      </w:r>
    </w:p>
    <w:p w14:paraId="2123F401" w14:textId="77777777" w:rsidR="008F76B2" w:rsidRDefault="008F76B2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7B549F1B" w14:textId="77777777" w:rsidR="008F76B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$</w:t>
      </w:r>
      <w:proofErr w:type="spellStart"/>
      <w:r>
        <w:rPr>
          <w:rFonts w:ascii="Times New Roman" w:hAnsi="Times New Roman"/>
          <w:sz w:val="28"/>
          <w:szCs w:val="28"/>
        </w:rPr>
        <w:t>fullFileName</w:t>
      </w:r>
      <w:proofErr w:type="spellEnd"/>
      <w:r>
        <w:rPr>
          <w:rFonts w:ascii="Times New Roman" w:hAnsi="Times New Roman"/>
          <w:sz w:val="28"/>
          <w:szCs w:val="28"/>
        </w:rPr>
        <w:t xml:space="preserve"> = __DIR__ . DIRECTORY_SEPARATOR . $</w:t>
      </w:r>
      <w:proofErr w:type="spellStart"/>
      <w:r>
        <w:rPr>
          <w:rFonts w:ascii="Times New Roman" w:hAnsi="Times New Roman"/>
          <w:sz w:val="28"/>
          <w:szCs w:val="28"/>
        </w:rPr>
        <w:t>fileName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14:paraId="7868B95B" w14:textId="77777777" w:rsidR="008F76B2" w:rsidRDefault="008F76B2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649BBD49" w14:textId="77777777" w:rsidR="008F76B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sz w:val="28"/>
          <w:szCs w:val="28"/>
        </w:rPr>
        <w:t>if</w:t>
      </w:r>
      <w:proofErr w:type="spellEnd"/>
      <w:r>
        <w:rPr>
          <w:rFonts w:ascii="Times New Roman" w:hAnsi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</w:rPr>
        <w:t>file_exists</w:t>
      </w:r>
      <w:proofErr w:type="spellEnd"/>
      <w:r>
        <w:rPr>
          <w:rFonts w:ascii="Times New Roman" w:hAnsi="Times New Roman"/>
          <w:sz w:val="28"/>
          <w:szCs w:val="28"/>
        </w:rPr>
        <w:t>($</w:t>
      </w:r>
      <w:proofErr w:type="spellStart"/>
      <w:r>
        <w:rPr>
          <w:rFonts w:ascii="Times New Roman" w:hAnsi="Times New Roman"/>
          <w:sz w:val="28"/>
          <w:szCs w:val="28"/>
        </w:rPr>
        <w:t>fullFileName</w:t>
      </w:r>
      <w:proofErr w:type="spellEnd"/>
      <w:r>
        <w:rPr>
          <w:rFonts w:ascii="Times New Roman" w:hAnsi="Times New Roman"/>
          <w:sz w:val="28"/>
          <w:szCs w:val="28"/>
        </w:rPr>
        <w:t>)) {</w:t>
      </w:r>
    </w:p>
    <w:p w14:paraId="45B982A5" w14:textId="77777777" w:rsidR="008F76B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/>
          <w:sz w:val="28"/>
          <w:szCs w:val="28"/>
        </w:rPr>
        <w:t>require</w:t>
      </w:r>
      <w:proofErr w:type="spellEnd"/>
      <w:r>
        <w:rPr>
          <w:rFonts w:ascii="Times New Roman" w:hAnsi="Times New Roman"/>
          <w:sz w:val="28"/>
          <w:szCs w:val="28"/>
        </w:rPr>
        <w:t xml:space="preserve"> $</w:t>
      </w:r>
      <w:proofErr w:type="spellStart"/>
      <w:r>
        <w:rPr>
          <w:rFonts w:ascii="Times New Roman" w:hAnsi="Times New Roman"/>
          <w:sz w:val="28"/>
          <w:szCs w:val="28"/>
        </w:rPr>
        <w:t>fullFileName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14:paraId="78D5C7B5" w14:textId="77777777" w:rsidR="008F76B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14:paraId="3C5B6DCE" w14:textId="77777777" w:rsidR="008F76B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14:paraId="1A9045D7" w14:textId="77777777" w:rsidR="008F76B2" w:rsidRDefault="008F76B2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2BD3FFF4" w14:textId="77777777" w:rsidR="008F76B2" w:rsidRDefault="00000000">
      <w:pPr>
        <w:spacing w:after="0" w:line="36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spl_autoload_register</w:t>
      </w:r>
      <w:proofErr w:type="spellEnd"/>
      <w:r>
        <w:rPr>
          <w:rFonts w:ascii="Times New Roman" w:hAnsi="Times New Roman"/>
          <w:sz w:val="28"/>
          <w:szCs w:val="28"/>
        </w:rPr>
        <w:t>('</w:t>
      </w:r>
      <w:proofErr w:type="spellStart"/>
      <w:r>
        <w:rPr>
          <w:rFonts w:ascii="Times New Roman" w:hAnsi="Times New Roman"/>
          <w:sz w:val="28"/>
          <w:szCs w:val="28"/>
        </w:rPr>
        <w:t>autoload</w:t>
      </w:r>
      <w:proofErr w:type="spellEnd"/>
      <w:r>
        <w:rPr>
          <w:rFonts w:ascii="Times New Roman" w:hAnsi="Times New Roman"/>
          <w:sz w:val="28"/>
          <w:szCs w:val="28"/>
        </w:rPr>
        <w:t>');</w:t>
      </w:r>
    </w:p>
    <w:p w14:paraId="7F0F0BFA" w14:textId="77777777" w:rsidR="008F76B2" w:rsidRDefault="00000000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7F4B7BF0" w14:textId="77777777" w:rsidR="008F76B2" w:rsidRDefault="00000000">
      <w:pPr>
        <w:spacing w:after="0" w:line="360" w:lineRule="auto"/>
      </w:pPr>
      <w:r>
        <w:rPr>
          <w:noProof/>
        </w:rPr>
        <w:lastRenderedPageBreak/>
        <w:drawing>
          <wp:inline distT="0" distB="0" distL="114300" distR="114300" wp14:anchorId="7D7380DC" wp14:editId="532378F3">
            <wp:extent cx="6297295" cy="1005205"/>
            <wp:effectExtent l="0" t="0" r="8255" b="4445"/>
            <wp:docPr id="1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7295" cy="100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EABCA" w14:textId="77777777" w:rsidR="008F76B2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Лістинг програми(</w:t>
      </w:r>
      <w:r>
        <w:rPr>
          <w:rFonts w:ascii="Times New Roman" w:hAnsi="Times New Roman"/>
          <w:sz w:val="28"/>
          <w:szCs w:val="28"/>
          <w:lang w:val="en-US"/>
        </w:rPr>
        <w:t>autoload</w:t>
      </w:r>
      <w:r w:rsidRPr="004D30C7"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php</w:t>
      </w:r>
      <w:proofErr w:type="spellEnd"/>
      <w:r>
        <w:rPr>
          <w:rFonts w:ascii="Times New Roman" w:hAnsi="Times New Roman"/>
          <w:sz w:val="28"/>
          <w:szCs w:val="28"/>
        </w:rPr>
        <w:t>):</w:t>
      </w:r>
    </w:p>
    <w:p w14:paraId="327112C4" w14:textId="77777777" w:rsidR="008F76B2" w:rsidRPr="004D30C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D30C7">
        <w:rPr>
          <w:rFonts w:ascii="Times New Roman" w:hAnsi="Times New Roman"/>
          <w:sz w:val="28"/>
          <w:szCs w:val="28"/>
        </w:rPr>
        <w:t>&lt;?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php</w:t>
      </w:r>
      <w:proofErr w:type="spellEnd"/>
    </w:p>
    <w:p w14:paraId="36E9AD64" w14:textId="77777777" w:rsidR="008F76B2" w:rsidRPr="004D30C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D30C7">
        <w:rPr>
          <w:rFonts w:ascii="Times New Roman" w:hAnsi="Times New Roman"/>
          <w:sz w:val="28"/>
          <w:szCs w:val="28"/>
        </w:rPr>
        <w:t>/**</w:t>
      </w:r>
    </w:p>
    <w:p w14:paraId="3DAD940B" w14:textId="77777777" w:rsidR="008F76B2" w:rsidRPr="004D30C7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4D30C7">
        <w:rPr>
          <w:rFonts w:ascii="Times New Roman" w:hAnsi="Times New Roman"/>
          <w:sz w:val="28"/>
          <w:szCs w:val="28"/>
        </w:rPr>
        <w:t xml:space="preserve"> * Файл </w:t>
      </w:r>
      <w:r>
        <w:rPr>
          <w:rFonts w:ascii="Times New Roman" w:hAnsi="Times New Roman"/>
          <w:sz w:val="28"/>
          <w:szCs w:val="28"/>
          <w:lang w:val="en-US"/>
        </w:rPr>
        <w:t>autoload</w:t>
      </w:r>
      <w:r w:rsidRPr="004D30C7">
        <w:rPr>
          <w:rFonts w:ascii="Times New Roman" w:hAnsi="Times New Roman"/>
          <w:sz w:val="28"/>
          <w:szCs w:val="28"/>
        </w:rPr>
        <w:t>.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php</w:t>
      </w:r>
      <w:proofErr w:type="spellEnd"/>
      <w:r w:rsidRPr="004D30C7">
        <w:rPr>
          <w:rFonts w:ascii="Times New Roman" w:hAnsi="Times New Roman"/>
          <w:sz w:val="28"/>
          <w:szCs w:val="28"/>
        </w:rPr>
        <w:t xml:space="preserve"> для автоматичного підключення класів на основі їхніх </w:t>
      </w:r>
      <w:proofErr w:type="spellStart"/>
      <w:r w:rsidRPr="004D30C7">
        <w:rPr>
          <w:rFonts w:ascii="Times New Roman" w:hAnsi="Times New Roman"/>
          <w:sz w:val="28"/>
          <w:szCs w:val="28"/>
        </w:rPr>
        <w:t>неймспейсів</w:t>
      </w:r>
      <w:proofErr w:type="spellEnd"/>
      <w:r w:rsidRPr="004D30C7">
        <w:rPr>
          <w:rFonts w:ascii="Times New Roman" w:hAnsi="Times New Roman"/>
          <w:sz w:val="28"/>
          <w:szCs w:val="28"/>
        </w:rPr>
        <w:t xml:space="preserve"> і імен.</w:t>
      </w:r>
    </w:p>
    <w:p w14:paraId="4715451C" w14:textId="77777777" w:rsidR="008F76B2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4D30C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*/</w:t>
      </w:r>
    </w:p>
    <w:p w14:paraId="16091838" w14:textId="77777777" w:rsidR="008F76B2" w:rsidRDefault="008F76B2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75F2D609" w14:textId="77777777" w:rsidR="008F76B2" w:rsidRDefault="008F76B2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000A123B" w14:textId="77777777" w:rsidR="008F76B2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function autoload($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className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) {</w:t>
      </w:r>
    </w:p>
    <w:p w14:paraId="1D6A17C2" w14:textId="77777777" w:rsidR="008F76B2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$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className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ltrim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$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className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, '\\');</w:t>
      </w:r>
    </w:p>
    <w:p w14:paraId="0A1E3B68" w14:textId="77777777" w:rsidR="008F76B2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$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fileName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 =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'';</w:t>
      </w:r>
    </w:p>
    <w:p w14:paraId="44D9C24C" w14:textId="77777777" w:rsidR="008F76B2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$namespace = '';</w:t>
      </w:r>
    </w:p>
    <w:p w14:paraId="70FFBC51" w14:textId="77777777" w:rsidR="008F76B2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if ($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lastNsPos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strrpos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$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className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, '\\')) {</w:t>
      </w:r>
    </w:p>
    <w:p w14:paraId="1DE8600C" w14:textId="77777777" w:rsidR="008F76B2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$namespace =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substr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$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className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, 0, $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lastNsPos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);</w:t>
      </w:r>
    </w:p>
    <w:p w14:paraId="76B96022" w14:textId="77777777" w:rsidR="008F76B2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$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className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substr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$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className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, $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lastNsPos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+ 1);</w:t>
      </w:r>
    </w:p>
    <w:p w14:paraId="40A9E5E6" w14:textId="77777777" w:rsidR="008F76B2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$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fileName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 =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str_replace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('\\', DIRECTORY_SEPARATOR, $namespace) . DIRECTORY_SEPARATOR;</w:t>
      </w:r>
    </w:p>
    <w:p w14:paraId="50E5719C" w14:textId="77777777" w:rsidR="008F76B2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0D444B56" w14:textId="77777777" w:rsidR="008F76B2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$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fileName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.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=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str_replace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('_', DIRECTORY_SEPARATOR, $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className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) . '.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php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';</w:t>
      </w:r>
    </w:p>
    <w:p w14:paraId="100AD7AB" w14:textId="77777777" w:rsidR="008F76B2" w:rsidRDefault="008F76B2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0B008228" w14:textId="77777777" w:rsidR="008F76B2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$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fullFileName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= __DIR_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_ .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DIRECTORY_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SEPARATOR .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$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fileName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;</w:t>
      </w:r>
    </w:p>
    <w:p w14:paraId="2D8DF380" w14:textId="77777777" w:rsidR="008F76B2" w:rsidRDefault="008F76B2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39C34D77" w14:textId="77777777" w:rsidR="008F76B2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if 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file_exists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($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fullFileName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)) {</w:t>
      </w:r>
    </w:p>
    <w:p w14:paraId="147FB183" w14:textId="77777777" w:rsidR="008F76B2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require $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fullFileName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;</w:t>
      </w:r>
    </w:p>
    <w:p w14:paraId="01C9BBEC" w14:textId="77777777" w:rsidR="008F76B2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333AEB3B" w14:textId="77777777" w:rsidR="008F76B2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}</w:t>
      </w:r>
    </w:p>
    <w:p w14:paraId="765F0D80" w14:textId="77777777" w:rsidR="008F76B2" w:rsidRDefault="008F76B2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3795DAE4" w14:textId="77777777" w:rsidR="008F76B2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spl_autoload_register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('autoload');</w:t>
      </w:r>
    </w:p>
    <w:p w14:paraId="0AFB2C2E" w14:textId="77777777" w:rsidR="008F76B2" w:rsidRDefault="008F76B2">
      <w:pPr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0DAA1E6" w14:textId="77777777" w:rsidR="008F76B2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Лістинг програми(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index.php</w:t>
      </w:r>
      <w:proofErr w:type="spellEnd"/>
      <w:r>
        <w:rPr>
          <w:rFonts w:ascii="Times New Roman" w:hAnsi="Times New Roman"/>
          <w:sz w:val="28"/>
          <w:szCs w:val="28"/>
        </w:rPr>
        <w:t>):</w:t>
      </w:r>
    </w:p>
    <w:p w14:paraId="3E81CF71" w14:textId="77777777" w:rsidR="008F76B2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&lt;?</w:t>
      </w:r>
      <w:proofErr w:type="spellStart"/>
      <w:r>
        <w:rPr>
          <w:rFonts w:ascii="Times New Roman" w:hAnsi="Times New Roman"/>
          <w:sz w:val="28"/>
          <w:szCs w:val="28"/>
        </w:rPr>
        <w:t>php</w:t>
      </w:r>
      <w:proofErr w:type="spellEnd"/>
    </w:p>
    <w:p w14:paraId="1500088E" w14:textId="77777777" w:rsidR="008F76B2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require_once</w:t>
      </w:r>
      <w:proofErr w:type="spellEnd"/>
      <w:r>
        <w:rPr>
          <w:rFonts w:ascii="Times New Roman" w:hAnsi="Times New Roman"/>
          <w:sz w:val="28"/>
          <w:szCs w:val="28"/>
        </w:rPr>
        <w:t>('</w:t>
      </w:r>
      <w:proofErr w:type="spellStart"/>
      <w:r>
        <w:rPr>
          <w:rFonts w:ascii="Times New Roman" w:hAnsi="Times New Roman"/>
          <w:sz w:val="28"/>
          <w:szCs w:val="28"/>
        </w:rPr>
        <w:t>autoload.php</w:t>
      </w:r>
      <w:proofErr w:type="spellEnd"/>
      <w:r>
        <w:rPr>
          <w:rFonts w:ascii="Times New Roman" w:hAnsi="Times New Roman"/>
          <w:sz w:val="28"/>
          <w:szCs w:val="28"/>
        </w:rPr>
        <w:t>');</w:t>
      </w:r>
    </w:p>
    <w:p w14:paraId="3D54F5A5" w14:textId="77777777" w:rsidR="008F76B2" w:rsidRDefault="008F76B2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7F608E68" w14:textId="77777777" w:rsidR="008F76B2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use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Controllers</w:t>
      </w:r>
      <w:proofErr w:type="spellEnd"/>
      <w:r>
        <w:rPr>
          <w:rFonts w:ascii="Times New Roman" w:hAnsi="Times New Roman"/>
          <w:sz w:val="28"/>
          <w:szCs w:val="28"/>
        </w:rPr>
        <w:t>\</w:t>
      </w:r>
      <w:proofErr w:type="spellStart"/>
      <w:r>
        <w:rPr>
          <w:rFonts w:ascii="Times New Roman" w:hAnsi="Times New Roman"/>
          <w:sz w:val="28"/>
          <w:szCs w:val="28"/>
        </w:rPr>
        <w:t>UserController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14:paraId="36443952" w14:textId="77777777" w:rsidR="008F76B2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use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Views</w:t>
      </w:r>
      <w:proofErr w:type="spellEnd"/>
      <w:r>
        <w:rPr>
          <w:rFonts w:ascii="Times New Roman" w:hAnsi="Times New Roman"/>
          <w:sz w:val="28"/>
          <w:szCs w:val="28"/>
        </w:rPr>
        <w:t>\</w:t>
      </w:r>
      <w:proofErr w:type="spellStart"/>
      <w:r>
        <w:rPr>
          <w:rFonts w:ascii="Times New Roman" w:hAnsi="Times New Roman"/>
          <w:sz w:val="28"/>
          <w:szCs w:val="28"/>
        </w:rPr>
        <w:t>UserView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14:paraId="7257DD45" w14:textId="77777777" w:rsidR="008F76B2" w:rsidRDefault="008F76B2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2FD0A225" w14:textId="77777777" w:rsidR="008F76B2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$</w:t>
      </w:r>
      <w:proofErr w:type="spellStart"/>
      <w:r>
        <w:rPr>
          <w:rFonts w:ascii="Times New Roman" w:hAnsi="Times New Roman"/>
          <w:sz w:val="28"/>
          <w:szCs w:val="28"/>
        </w:rPr>
        <w:t>userController</w:t>
      </w:r>
      <w:proofErr w:type="spellEnd"/>
      <w:r>
        <w:rPr>
          <w:rFonts w:ascii="Times New Roman" w:hAnsi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/>
          <w:sz w:val="28"/>
          <w:szCs w:val="28"/>
        </w:rPr>
        <w:t>new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UserController</w:t>
      </w:r>
      <w:proofErr w:type="spellEnd"/>
      <w:r>
        <w:rPr>
          <w:rFonts w:ascii="Times New Roman" w:hAnsi="Times New Roman"/>
          <w:sz w:val="28"/>
          <w:szCs w:val="28"/>
        </w:rPr>
        <w:t>();</w:t>
      </w:r>
    </w:p>
    <w:p w14:paraId="71E92581" w14:textId="77777777" w:rsidR="008F76B2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$</w:t>
      </w:r>
      <w:proofErr w:type="spellStart"/>
      <w:r>
        <w:rPr>
          <w:rFonts w:ascii="Times New Roman" w:hAnsi="Times New Roman"/>
          <w:sz w:val="28"/>
          <w:szCs w:val="28"/>
        </w:rPr>
        <w:t>userView</w:t>
      </w:r>
      <w:proofErr w:type="spellEnd"/>
      <w:r>
        <w:rPr>
          <w:rFonts w:ascii="Times New Roman" w:hAnsi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/>
          <w:sz w:val="28"/>
          <w:szCs w:val="28"/>
        </w:rPr>
        <w:t>new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UserView</w:t>
      </w:r>
      <w:proofErr w:type="spellEnd"/>
      <w:r>
        <w:rPr>
          <w:rFonts w:ascii="Times New Roman" w:hAnsi="Times New Roman"/>
          <w:sz w:val="28"/>
          <w:szCs w:val="28"/>
        </w:rPr>
        <w:t>();</w:t>
      </w:r>
    </w:p>
    <w:p w14:paraId="1850AB52" w14:textId="77777777" w:rsidR="008F76B2" w:rsidRDefault="008F76B2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69C91A2A" w14:textId="77777777" w:rsidR="008F76B2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$</w:t>
      </w:r>
      <w:proofErr w:type="spellStart"/>
      <w:r>
        <w:rPr>
          <w:rFonts w:ascii="Times New Roman" w:hAnsi="Times New Roman"/>
          <w:sz w:val="28"/>
          <w:szCs w:val="28"/>
        </w:rPr>
        <w:t>userData</w:t>
      </w:r>
      <w:proofErr w:type="spellEnd"/>
      <w:r>
        <w:rPr>
          <w:rFonts w:ascii="Times New Roman" w:hAnsi="Times New Roman"/>
          <w:sz w:val="28"/>
          <w:szCs w:val="28"/>
        </w:rPr>
        <w:t xml:space="preserve"> = $</w:t>
      </w:r>
      <w:proofErr w:type="spellStart"/>
      <w:r>
        <w:rPr>
          <w:rFonts w:ascii="Times New Roman" w:hAnsi="Times New Roman"/>
          <w:sz w:val="28"/>
          <w:szCs w:val="28"/>
        </w:rPr>
        <w:t>userController</w:t>
      </w:r>
      <w:proofErr w:type="spellEnd"/>
      <w:r>
        <w:rPr>
          <w:rFonts w:ascii="Times New Roman" w:hAnsi="Times New Roman"/>
          <w:sz w:val="28"/>
          <w:szCs w:val="28"/>
        </w:rPr>
        <w:t>-&gt;</w:t>
      </w:r>
      <w:proofErr w:type="spellStart"/>
      <w:r>
        <w:rPr>
          <w:rFonts w:ascii="Times New Roman" w:hAnsi="Times New Roman"/>
          <w:sz w:val="28"/>
          <w:szCs w:val="28"/>
        </w:rPr>
        <w:t>getUser</w:t>
      </w:r>
      <w:proofErr w:type="spellEnd"/>
      <w:r>
        <w:rPr>
          <w:rFonts w:ascii="Times New Roman" w:hAnsi="Times New Roman"/>
          <w:sz w:val="28"/>
          <w:szCs w:val="28"/>
        </w:rPr>
        <w:t>(123);</w:t>
      </w:r>
    </w:p>
    <w:p w14:paraId="62FDB1FF" w14:textId="77777777" w:rsidR="008F76B2" w:rsidRDefault="0000000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$</w:t>
      </w:r>
      <w:proofErr w:type="spellStart"/>
      <w:r>
        <w:rPr>
          <w:rFonts w:ascii="Times New Roman" w:hAnsi="Times New Roman"/>
          <w:sz w:val="28"/>
          <w:szCs w:val="28"/>
        </w:rPr>
        <w:t>userView</w:t>
      </w:r>
      <w:proofErr w:type="spellEnd"/>
      <w:r>
        <w:rPr>
          <w:rFonts w:ascii="Times New Roman" w:hAnsi="Times New Roman"/>
          <w:sz w:val="28"/>
          <w:szCs w:val="28"/>
        </w:rPr>
        <w:t>-&gt;</w:t>
      </w:r>
      <w:proofErr w:type="spellStart"/>
      <w:r>
        <w:rPr>
          <w:rFonts w:ascii="Times New Roman" w:hAnsi="Times New Roman"/>
          <w:sz w:val="28"/>
          <w:szCs w:val="28"/>
        </w:rPr>
        <w:t>displayUser</w:t>
      </w:r>
      <w:proofErr w:type="spellEnd"/>
      <w:r>
        <w:rPr>
          <w:rFonts w:ascii="Times New Roman" w:hAnsi="Times New Roman"/>
          <w:sz w:val="28"/>
          <w:szCs w:val="28"/>
        </w:rPr>
        <w:t>($</w:t>
      </w:r>
      <w:proofErr w:type="spellStart"/>
      <w:r>
        <w:rPr>
          <w:rFonts w:ascii="Times New Roman" w:hAnsi="Times New Roman"/>
          <w:sz w:val="28"/>
          <w:szCs w:val="28"/>
        </w:rPr>
        <w:t>userData</w:t>
      </w:r>
      <w:proofErr w:type="spellEnd"/>
      <w:r>
        <w:rPr>
          <w:rFonts w:ascii="Times New Roman" w:hAnsi="Times New Roman"/>
          <w:sz w:val="28"/>
          <w:szCs w:val="28"/>
        </w:rPr>
        <w:t>);</w:t>
      </w:r>
    </w:p>
    <w:p w14:paraId="39A25D54" w14:textId="77777777" w:rsidR="008F76B2" w:rsidRDefault="008F76B2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24E32341" w14:textId="77777777" w:rsidR="008F76B2" w:rsidRDefault="0000000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 виконання:</w:t>
      </w:r>
    </w:p>
    <w:p w14:paraId="38CC2FE2" w14:textId="77777777" w:rsidR="008F76B2" w:rsidRDefault="0000000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114300" distR="114300" wp14:anchorId="12E3D407" wp14:editId="4949CA8A">
            <wp:extent cx="3133725" cy="323850"/>
            <wp:effectExtent l="0" t="0" r="9525" b="0"/>
            <wp:docPr id="15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Picture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5BE95" w14:textId="77777777" w:rsidR="008F76B2" w:rsidRDefault="00000000">
      <w:pPr>
        <w:spacing w:after="0" w:line="360" w:lineRule="auto"/>
      </w:pPr>
      <w:r>
        <w:rPr>
          <w:noProof/>
        </w:rPr>
        <w:drawing>
          <wp:inline distT="0" distB="0" distL="114300" distR="114300" wp14:anchorId="2EEBDA3D" wp14:editId="2920224A">
            <wp:extent cx="6296025" cy="1731645"/>
            <wp:effectExtent l="0" t="0" r="9525" b="1905"/>
            <wp:docPr id="15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Picture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173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D0690" w14:textId="77777777" w:rsidR="008F76B2" w:rsidRDefault="00000000">
      <w:pPr>
        <w:spacing w:after="0" w:line="360" w:lineRule="auto"/>
      </w:pPr>
      <w:r>
        <w:rPr>
          <w:noProof/>
        </w:rPr>
        <w:drawing>
          <wp:inline distT="0" distB="0" distL="114300" distR="114300" wp14:anchorId="50D03956" wp14:editId="5F348AE2">
            <wp:extent cx="6297930" cy="1056005"/>
            <wp:effectExtent l="0" t="0" r="7620" b="10795"/>
            <wp:docPr id="15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Picture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97930" cy="105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19123" w14:textId="77777777" w:rsidR="008F76B2" w:rsidRDefault="0000000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ru-RU"/>
        </w:rPr>
        <w:t>Л</w:t>
      </w:r>
      <w:proofErr w:type="spellStart"/>
      <w:r>
        <w:rPr>
          <w:rFonts w:ascii="Times New Roman" w:hAnsi="Times New Roman"/>
          <w:sz w:val="28"/>
          <w:szCs w:val="28"/>
        </w:rPr>
        <w:t>істинг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>програми(</w:t>
      </w:r>
      <w:proofErr w:type="spellStart"/>
      <w:proofErr w:type="gramEnd"/>
      <w:r>
        <w:rPr>
          <w:rFonts w:ascii="Times New Roman" w:hAnsi="Times New Roman"/>
          <w:sz w:val="28"/>
          <w:szCs w:val="28"/>
          <w:lang w:val="en-US"/>
        </w:rPr>
        <w:t>Circle.php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):</w:t>
      </w:r>
    </w:p>
    <w:p w14:paraId="0AD9C8DB" w14:textId="77777777" w:rsidR="008F76B2" w:rsidRPr="004D30C7" w:rsidRDefault="0000000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4D30C7">
        <w:rPr>
          <w:rFonts w:ascii="Times New Roman" w:hAnsi="Times New Roman"/>
          <w:sz w:val="28"/>
          <w:szCs w:val="28"/>
          <w:lang w:val="en-US"/>
        </w:rPr>
        <w:t>&lt;?</w:t>
      </w:r>
      <w:proofErr w:type="spellStart"/>
      <w:r w:rsidRPr="004D30C7">
        <w:rPr>
          <w:rFonts w:ascii="Times New Roman" w:hAnsi="Times New Roman"/>
          <w:sz w:val="28"/>
          <w:szCs w:val="28"/>
          <w:lang w:val="en-US"/>
        </w:rPr>
        <w:t>php</w:t>
      </w:r>
      <w:proofErr w:type="spellEnd"/>
    </w:p>
    <w:p w14:paraId="5FFB2491" w14:textId="77777777" w:rsidR="008F76B2" w:rsidRPr="004D30C7" w:rsidRDefault="0000000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4D30C7">
        <w:rPr>
          <w:rFonts w:ascii="Times New Roman" w:hAnsi="Times New Roman"/>
          <w:sz w:val="28"/>
          <w:szCs w:val="28"/>
          <w:lang w:val="en-US"/>
        </w:rPr>
        <w:t>namespace Models;</w:t>
      </w:r>
    </w:p>
    <w:p w14:paraId="40B6B28E" w14:textId="77777777" w:rsidR="008F76B2" w:rsidRPr="004D30C7" w:rsidRDefault="008F76B2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3BECD04C" w14:textId="77777777" w:rsidR="008F76B2" w:rsidRPr="004D30C7" w:rsidRDefault="0000000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4D30C7">
        <w:rPr>
          <w:rFonts w:ascii="Times New Roman" w:hAnsi="Times New Roman"/>
          <w:sz w:val="28"/>
          <w:szCs w:val="28"/>
          <w:lang w:val="en-US"/>
        </w:rPr>
        <w:t>class Circle {</w:t>
      </w:r>
    </w:p>
    <w:p w14:paraId="06FFBDDE" w14:textId="77777777" w:rsidR="008F76B2" w:rsidRPr="004D30C7" w:rsidRDefault="0000000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4D30C7">
        <w:rPr>
          <w:rFonts w:ascii="Times New Roman" w:hAnsi="Times New Roman"/>
          <w:sz w:val="28"/>
          <w:szCs w:val="28"/>
          <w:lang w:val="en-US"/>
        </w:rPr>
        <w:t xml:space="preserve">    private $x;</w:t>
      </w:r>
    </w:p>
    <w:p w14:paraId="1C23A15A" w14:textId="77777777" w:rsidR="008F76B2" w:rsidRPr="004D30C7" w:rsidRDefault="0000000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4D30C7">
        <w:rPr>
          <w:rFonts w:ascii="Times New Roman" w:hAnsi="Times New Roman"/>
          <w:sz w:val="28"/>
          <w:szCs w:val="28"/>
          <w:lang w:val="en-US"/>
        </w:rPr>
        <w:lastRenderedPageBreak/>
        <w:t xml:space="preserve">    private $y;</w:t>
      </w:r>
    </w:p>
    <w:p w14:paraId="1DF1B9E9" w14:textId="77777777" w:rsidR="008F76B2" w:rsidRPr="004D30C7" w:rsidRDefault="0000000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4D30C7">
        <w:rPr>
          <w:rFonts w:ascii="Times New Roman" w:hAnsi="Times New Roman"/>
          <w:sz w:val="28"/>
          <w:szCs w:val="28"/>
          <w:lang w:val="en-US"/>
        </w:rPr>
        <w:t xml:space="preserve">    private $radius;</w:t>
      </w:r>
    </w:p>
    <w:p w14:paraId="5D75ECAB" w14:textId="77777777" w:rsidR="008F76B2" w:rsidRPr="004D30C7" w:rsidRDefault="008F76B2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100551D6" w14:textId="77777777" w:rsidR="008F76B2" w:rsidRPr="004D30C7" w:rsidRDefault="0000000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4D30C7">
        <w:rPr>
          <w:rFonts w:ascii="Times New Roman" w:hAnsi="Times New Roman"/>
          <w:sz w:val="28"/>
          <w:szCs w:val="28"/>
          <w:lang w:val="en-US"/>
        </w:rPr>
        <w:t xml:space="preserve">    public function __</w:t>
      </w:r>
      <w:proofErr w:type="gramStart"/>
      <w:r w:rsidRPr="004D30C7">
        <w:rPr>
          <w:rFonts w:ascii="Times New Roman" w:hAnsi="Times New Roman"/>
          <w:sz w:val="28"/>
          <w:szCs w:val="28"/>
          <w:lang w:val="en-US"/>
        </w:rPr>
        <w:t>construct(</w:t>
      </w:r>
      <w:proofErr w:type="gramEnd"/>
      <w:r w:rsidRPr="004D30C7">
        <w:rPr>
          <w:rFonts w:ascii="Times New Roman" w:hAnsi="Times New Roman"/>
          <w:sz w:val="28"/>
          <w:szCs w:val="28"/>
          <w:lang w:val="en-US"/>
        </w:rPr>
        <w:t>$x, $y, $radius) {</w:t>
      </w:r>
    </w:p>
    <w:p w14:paraId="37213FEE" w14:textId="77777777" w:rsidR="008F76B2" w:rsidRPr="004D30C7" w:rsidRDefault="0000000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4D30C7">
        <w:rPr>
          <w:rFonts w:ascii="Times New Roman" w:hAnsi="Times New Roman"/>
          <w:sz w:val="28"/>
          <w:szCs w:val="28"/>
          <w:lang w:val="en-US"/>
        </w:rPr>
        <w:t xml:space="preserve">        $this-&gt;x = $x;</w:t>
      </w:r>
    </w:p>
    <w:p w14:paraId="119E685A" w14:textId="77777777" w:rsidR="008F76B2" w:rsidRPr="004D30C7" w:rsidRDefault="0000000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4D30C7">
        <w:rPr>
          <w:rFonts w:ascii="Times New Roman" w:hAnsi="Times New Roman"/>
          <w:sz w:val="28"/>
          <w:szCs w:val="28"/>
          <w:lang w:val="en-US"/>
        </w:rPr>
        <w:t xml:space="preserve">        $this-&gt;y = $y;</w:t>
      </w:r>
    </w:p>
    <w:p w14:paraId="051604D6" w14:textId="77777777" w:rsidR="008F76B2" w:rsidRPr="004D30C7" w:rsidRDefault="0000000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4D30C7">
        <w:rPr>
          <w:rFonts w:ascii="Times New Roman" w:hAnsi="Times New Roman"/>
          <w:sz w:val="28"/>
          <w:szCs w:val="28"/>
          <w:lang w:val="en-US"/>
        </w:rPr>
        <w:t xml:space="preserve">        $this-&gt;radius = $radius;</w:t>
      </w:r>
    </w:p>
    <w:p w14:paraId="38C44BCD" w14:textId="77777777" w:rsidR="008F76B2" w:rsidRPr="004D30C7" w:rsidRDefault="0000000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4D30C7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5D9CCAF1" w14:textId="77777777" w:rsidR="008F76B2" w:rsidRPr="004D30C7" w:rsidRDefault="008F76B2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632266BA" w14:textId="77777777" w:rsidR="008F76B2" w:rsidRPr="004D30C7" w:rsidRDefault="0000000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4D30C7">
        <w:rPr>
          <w:rFonts w:ascii="Times New Roman" w:hAnsi="Times New Roman"/>
          <w:sz w:val="28"/>
          <w:szCs w:val="28"/>
          <w:lang w:val="en-US"/>
        </w:rPr>
        <w:t xml:space="preserve">    public function __</w:t>
      </w:r>
      <w:proofErr w:type="spellStart"/>
      <w:proofErr w:type="gramStart"/>
      <w:r w:rsidRPr="004D30C7">
        <w:rPr>
          <w:rFonts w:ascii="Times New Roman" w:hAnsi="Times New Roman"/>
          <w:sz w:val="28"/>
          <w:szCs w:val="28"/>
          <w:lang w:val="en-US"/>
        </w:rPr>
        <w:t>toString</w:t>
      </w:r>
      <w:proofErr w:type="spellEnd"/>
      <w:r w:rsidRPr="004D30C7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4D30C7">
        <w:rPr>
          <w:rFonts w:ascii="Times New Roman" w:hAnsi="Times New Roman"/>
          <w:sz w:val="28"/>
          <w:szCs w:val="28"/>
          <w:lang w:val="en-US"/>
        </w:rPr>
        <w:t>) {</w:t>
      </w:r>
    </w:p>
    <w:p w14:paraId="39CBCBFB" w14:textId="77777777" w:rsidR="008F76B2" w:rsidRPr="004D30C7" w:rsidRDefault="0000000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4D30C7">
        <w:rPr>
          <w:rFonts w:ascii="Times New Roman" w:hAnsi="Times New Roman"/>
          <w:sz w:val="28"/>
          <w:szCs w:val="28"/>
          <w:lang w:val="en-US"/>
        </w:rPr>
        <w:t xml:space="preserve">        return "Circle with center at ({$this-&gt;x}, {$this-&gt;y}) and radius {$this-&gt;radius}";</w:t>
      </w:r>
    </w:p>
    <w:p w14:paraId="5A5D30ED" w14:textId="77777777" w:rsidR="008F76B2" w:rsidRPr="004D30C7" w:rsidRDefault="0000000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4D30C7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442ADEA5" w14:textId="77777777" w:rsidR="008F76B2" w:rsidRPr="004D30C7" w:rsidRDefault="008F76B2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3BAC4505" w14:textId="77777777" w:rsidR="008F76B2" w:rsidRPr="004D30C7" w:rsidRDefault="0000000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4D30C7">
        <w:rPr>
          <w:rFonts w:ascii="Times New Roman" w:hAnsi="Times New Roman"/>
          <w:sz w:val="28"/>
          <w:szCs w:val="28"/>
          <w:lang w:val="en-US"/>
        </w:rPr>
        <w:t xml:space="preserve">    public function </w:t>
      </w:r>
      <w:proofErr w:type="spellStart"/>
      <w:proofErr w:type="gramStart"/>
      <w:r w:rsidRPr="004D30C7">
        <w:rPr>
          <w:rFonts w:ascii="Times New Roman" w:hAnsi="Times New Roman"/>
          <w:sz w:val="28"/>
          <w:szCs w:val="28"/>
          <w:lang w:val="en-US"/>
        </w:rPr>
        <w:t>getX</w:t>
      </w:r>
      <w:proofErr w:type="spellEnd"/>
      <w:r w:rsidRPr="004D30C7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4D30C7">
        <w:rPr>
          <w:rFonts w:ascii="Times New Roman" w:hAnsi="Times New Roman"/>
          <w:sz w:val="28"/>
          <w:szCs w:val="28"/>
          <w:lang w:val="en-US"/>
        </w:rPr>
        <w:t>) {</w:t>
      </w:r>
    </w:p>
    <w:p w14:paraId="5AE0ABEE" w14:textId="77777777" w:rsidR="008F76B2" w:rsidRPr="004D30C7" w:rsidRDefault="0000000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4D30C7">
        <w:rPr>
          <w:rFonts w:ascii="Times New Roman" w:hAnsi="Times New Roman"/>
          <w:sz w:val="28"/>
          <w:szCs w:val="28"/>
          <w:lang w:val="en-US"/>
        </w:rPr>
        <w:t xml:space="preserve">        return $this-&gt;x;</w:t>
      </w:r>
    </w:p>
    <w:p w14:paraId="78309E80" w14:textId="77777777" w:rsidR="008F76B2" w:rsidRPr="004D30C7" w:rsidRDefault="0000000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4D30C7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7C3D9AEB" w14:textId="77777777" w:rsidR="008F76B2" w:rsidRPr="004D30C7" w:rsidRDefault="008F76B2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626D247A" w14:textId="77777777" w:rsidR="008F76B2" w:rsidRPr="004D30C7" w:rsidRDefault="0000000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4D30C7">
        <w:rPr>
          <w:rFonts w:ascii="Times New Roman" w:hAnsi="Times New Roman"/>
          <w:sz w:val="28"/>
          <w:szCs w:val="28"/>
          <w:lang w:val="en-US"/>
        </w:rPr>
        <w:t xml:space="preserve">    public function </w:t>
      </w:r>
      <w:proofErr w:type="spellStart"/>
      <w:proofErr w:type="gramStart"/>
      <w:r w:rsidRPr="004D30C7">
        <w:rPr>
          <w:rFonts w:ascii="Times New Roman" w:hAnsi="Times New Roman"/>
          <w:sz w:val="28"/>
          <w:szCs w:val="28"/>
          <w:lang w:val="en-US"/>
        </w:rPr>
        <w:t>getY</w:t>
      </w:r>
      <w:proofErr w:type="spellEnd"/>
      <w:r w:rsidRPr="004D30C7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4D30C7">
        <w:rPr>
          <w:rFonts w:ascii="Times New Roman" w:hAnsi="Times New Roman"/>
          <w:sz w:val="28"/>
          <w:szCs w:val="28"/>
          <w:lang w:val="en-US"/>
        </w:rPr>
        <w:t>) {</w:t>
      </w:r>
    </w:p>
    <w:p w14:paraId="101D46F2" w14:textId="77777777" w:rsidR="008F76B2" w:rsidRPr="004D30C7" w:rsidRDefault="0000000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4D30C7">
        <w:rPr>
          <w:rFonts w:ascii="Times New Roman" w:hAnsi="Times New Roman"/>
          <w:sz w:val="28"/>
          <w:szCs w:val="28"/>
          <w:lang w:val="en-US"/>
        </w:rPr>
        <w:t xml:space="preserve">        return $this-&gt;y;</w:t>
      </w:r>
    </w:p>
    <w:p w14:paraId="4E377799" w14:textId="77777777" w:rsidR="008F76B2" w:rsidRPr="004D30C7" w:rsidRDefault="0000000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4D30C7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40F3FF93" w14:textId="77777777" w:rsidR="008F76B2" w:rsidRPr="004D30C7" w:rsidRDefault="008F76B2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6BA07FD1" w14:textId="77777777" w:rsidR="008F76B2" w:rsidRPr="004D30C7" w:rsidRDefault="0000000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4D30C7">
        <w:rPr>
          <w:rFonts w:ascii="Times New Roman" w:hAnsi="Times New Roman"/>
          <w:sz w:val="28"/>
          <w:szCs w:val="28"/>
          <w:lang w:val="en-US"/>
        </w:rPr>
        <w:t xml:space="preserve">    public function </w:t>
      </w:r>
      <w:proofErr w:type="spellStart"/>
      <w:proofErr w:type="gramStart"/>
      <w:r w:rsidRPr="004D30C7">
        <w:rPr>
          <w:rFonts w:ascii="Times New Roman" w:hAnsi="Times New Roman"/>
          <w:sz w:val="28"/>
          <w:szCs w:val="28"/>
          <w:lang w:val="en-US"/>
        </w:rPr>
        <w:t>getRadius</w:t>
      </w:r>
      <w:proofErr w:type="spellEnd"/>
      <w:r w:rsidRPr="004D30C7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4D30C7">
        <w:rPr>
          <w:rFonts w:ascii="Times New Roman" w:hAnsi="Times New Roman"/>
          <w:sz w:val="28"/>
          <w:szCs w:val="28"/>
          <w:lang w:val="en-US"/>
        </w:rPr>
        <w:t>) {</w:t>
      </w:r>
    </w:p>
    <w:p w14:paraId="075477D4" w14:textId="77777777" w:rsidR="008F76B2" w:rsidRPr="004D30C7" w:rsidRDefault="0000000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4D30C7">
        <w:rPr>
          <w:rFonts w:ascii="Times New Roman" w:hAnsi="Times New Roman"/>
          <w:sz w:val="28"/>
          <w:szCs w:val="28"/>
          <w:lang w:val="en-US"/>
        </w:rPr>
        <w:t xml:space="preserve">        return $this-&gt;radius;</w:t>
      </w:r>
    </w:p>
    <w:p w14:paraId="4E85C014" w14:textId="77777777" w:rsidR="008F76B2" w:rsidRPr="004D30C7" w:rsidRDefault="0000000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4D30C7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7C26A4B7" w14:textId="77777777" w:rsidR="008F76B2" w:rsidRPr="004D30C7" w:rsidRDefault="008F76B2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7189FE6F" w14:textId="77777777" w:rsidR="008F76B2" w:rsidRPr="004D30C7" w:rsidRDefault="0000000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4D30C7">
        <w:rPr>
          <w:rFonts w:ascii="Times New Roman" w:hAnsi="Times New Roman"/>
          <w:sz w:val="28"/>
          <w:szCs w:val="28"/>
          <w:lang w:val="en-US"/>
        </w:rPr>
        <w:t xml:space="preserve">    public function </w:t>
      </w:r>
      <w:proofErr w:type="spellStart"/>
      <w:r w:rsidRPr="004D30C7">
        <w:rPr>
          <w:rFonts w:ascii="Times New Roman" w:hAnsi="Times New Roman"/>
          <w:sz w:val="28"/>
          <w:szCs w:val="28"/>
          <w:lang w:val="en-US"/>
        </w:rPr>
        <w:t>setX</w:t>
      </w:r>
      <w:proofErr w:type="spellEnd"/>
      <w:r w:rsidRPr="004D30C7">
        <w:rPr>
          <w:rFonts w:ascii="Times New Roman" w:hAnsi="Times New Roman"/>
          <w:sz w:val="28"/>
          <w:szCs w:val="28"/>
          <w:lang w:val="en-US"/>
        </w:rPr>
        <w:t>($x) {</w:t>
      </w:r>
    </w:p>
    <w:p w14:paraId="55F2CF33" w14:textId="77777777" w:rsidR="008F76B2" w:rsidRPr="004D30C7" w:rsidRDefault="0000000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4D30C7">
        <w:rPr>
          <w:rFonts w:ascii="Times New Roman" w:hAnsi="Times New Roman"/>
          <w:sz w:val="28"/>
          <w:szCs w:val="28"/>
          <w:lang w:val="en-US"/>
        </w:rPr>
        <w:t xml:space="preserve">        $this-&gt;x = $x;</w:t>
      </w:r>
    </w:p>
    <w:p w14:paraId="5F03C080" w14:textId="77777777" w:rsidR="008F76B2" w:rsidRPr="004D30C7" w:rsidRDefault="0000000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4D30C7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2DFCDAB3" w14:textId="77777777" w:rsidR="008F76B2" w:rsidRPr="004D30C7" w:rsidRDefault="008F76B2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585EC397" w14:textId="77777777" w:rsidR="008F76B2" w:rsidRPr="004D30C7" w:rsidRDefault="0000000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4D30C7">
        <w:rPr>
          <w:rFonts w:ascii="Times New Roman" w:hAnsi="Times New Roman"/>
          <w:sz w:val="28"/>
          <w:szCs w:val="28"/>
          <w:lang w:val="en-US"/>
        </w:rPr>
        <w:t xml:space="preserve">    public function </w:t>
      </w:r>
      <w:proofErr w:type="spellStart"/>
      <w:r w:rsidRPr="004D30C7">
        <w:rPr>
          <w:rFonts w:ascii="Times New Roman" w:hAnsi="Times New Roman"/>
          <w:sz w:val="28"/>
          <w:szCs w:val="28"/>
          <w:lang w:val="en-US"/>
        </w:rPr>
        <w:t>setY</w:t>
      </w:r>
      <w:proofErr w:type="spellEnd"/>
      <w:r w:rsidRPr="004D30C7">
        <w:rPr>
          <w:rFonts w:ascii="Times New Roman" w:hAnsi="Times New Roman"/>
          <w:sz w:val="28"/>
          <w:szCs w:val="28"/>
          <w:lang w:val="en-US"/>
        </w:rPr>
        <w:t>($y) {</w:t>
      </w:r>
    </w:p>
    <w:p w14:paraId="46826B65" w14:textId="77777777" w:rsidR="008F76B2" w:rsidRPr="004D30C7" w:rsidRDefault="0000000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4D30C7">
        <w:rPr>
          <w:rFonts w:ascii="Times New Roman" w:hAnsi="Times New Roman"/>
          <w:sz w:val="28"/>
          <w:szCs w:val="28"/>
          <w:lang w:val="en-US"/>
        </w:rPr>
        <w:t xml:space="preserve">        $this-&gt;y = $y;</w:t>
      </w:r>
    </w:p>
    <w:p w14:paraId="145EDEFB" w14:textId="77777777" w:rsidR="008F76B2" w:rsidRPr="004D30C7" w:rsidRDefault="0000000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4D30C7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169CFC22" w14:textId="77777777" w:rsidR="008F76B2" w:rsidRPr="004D30C7" w:rsidRDefault="008F76B2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1F8159A1" w14:textId="77777777" w:rsidR="008F76B2" w:rsidRPr="004D30C7" w:rsidRDefault="0000000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4D30C7">
        <w:rPr>
          <w:rFonts w:ascii="Times New Roman" w:hAnsi="Times New Roman"/>
          <w:sz w:val="28"/>
          <w:szCs w:val="28"/>
          <w:lang w:val="en-US"/>
        </w:rPr>
        <w:t xml:space="preserve">    public function </w:t>
      </w:r>
      <w:proofErr w:type="spellStart"/>
      <w:r w:rsidRPr="004D30C7">
        <w:rPr>
          <w:rFonts w:ascii="Times New Roman" w:hAnsi="Times New Roman"/>
          <w:sz w:val="28"/>
          <w:szCs w:val="28"/>
          <w:lang w:val="en-US"/>
        </w:rPr>
        <w:t>setRadius</w:t>
      </w:r>
      <w:proofErr w:type="spellEnd"/>
      <w:r w:rsidRPr="004D30C7">
        <w:rPr>
          <w:rFonts w:ascii="Times New Roman" w:hAnsi="Times New Roman"/>
          <w:sz w:val="28"/>
          <w:szCs w:val="28"/>
          <w:lang w:val="en-US"/>
        </w:rPr>
        <w:t>($radius) {</w:t>
      </w:r>
    </w:p>
    <w:p w14:paraId="40582E95" w14:textId="77777777" w:rsidR="008F76B2" w:rsidRPr="004D30C7" w:rsidRDefault="0000000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4D30C7">
        <w:rPr>
          <w:rFonts w:ascii="Times New Roman" w:hAnsi="Times New Roman"/>
          <w:sz w:val="28"/>
          <w:szCs w:val="28"/>
          <w:lang w:val="en-US"/>
        </w:rPr>
        <w:t xml:space="preserve">        $this-&gt;radius = $radius;</w:t>
      </w:r>
    </w:p>
    <w:p w14:paraId="11FFF3B5" w14:textId="77777777" w:rsidR="008F76B2" w:rsidRPr="004D30C7" w:rsidRDefault="0000000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4D30C7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2335179C" w14:textId="77777777" w:rsidR="008F76B2" w:rsidRPr="004D30C7" w:rsidRDefault="008F76B2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46D77FA2" w14:textId="77777777" w:rsidR="008F76B2" w:rsidRPr="004D30C7" w:rsidRDefault="0000000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4D30C7">
        <w:rPr>
          <w:rFonts w:ascii="Times New Roman" w:hAnsi="Times New Roman"/>
          <w:sz w:val="28"/>
          <w:szCs w:val="28"/>
          <w:lang w:val="en-US"/>
        </w:rPr>
        <w:t xml:space="preserve">    public function </w:t>
      </w:r>
      <w:proofErr w:type="gramStart"/>
      <w:r w:rsidRPr="004D30C7">
        <w:rPr>
          <w:rFonts w:ascii="Times New Roman" w:hAnsi="Times New Roman"/>
          <w:sz w:val="28"/>
          <w:szCs w:val="28"/>
          <w:lang w:val="en-US"/>
        </w:rPr>
        <w:t>intersects(</w:t>
      </w:r>
      <w:proofErr w:type="gramEnd"/>
      <w:r w:rsidRPr="004D30C7">
        <w:rPr>
          <w:rFonts w:ascii="Times New Roman" w:hAnsi="Times New Roman"/>
          <w:sz w:val="28"/>
          <w:szCs w:val="28"/>
          <w:lang w:val="en-US"/>
        </w:rPr>
        <w:t>Circle $circle) {</w:t>
      </w:r>
    </w:p>
    <w:p w14:paraId="54483A06" w14:textId="77777777" w:rsidR="008F76B2" w:rsidRPr="004D30C7" w:rsidRDefault="0000000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4D30C7">
        <w:rPr>
          <w:rFonts w:ascii="Times New Roman" w:hAnsi="Times New Roman"/>
          <w:sz w:val="28"/>
          <w:szCs w:val="28"/>
          <w:lang w:val="en-US"/>
        </w:rPr>
        <w:t xml:space="preserve">        $distance = sqrt(pow($this-&gt;x - $circle-&gt;</w:t>
      </w:r>
      <w:proofErr w:type="spellStart"/>
      <w:proofErr w:type="gramStart"/>
      <w:r w:rsidRPr="004D30C7">
        <w:rPr>
          <w:rFonts w:ascii="Times New Roman" w:hAnsi="Times New Roman"/>
          <w:sz w:val="28"/>
          <w:szCs w:val="28"/>
          <w:lang w:val="en-US"/>
        </w:rPr>
        <w:t>getX</w:t>
      </w:r>
      <w:proofErr w:type="spellEnd"/>
      <w:r w:rsidRPr="004D30C7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4D30C7">
        <w:rPr>
          <w:rFonts w:ascii="Times New Roman" w:hAnsi="Times New Roman"/>
          <w:sz w:val="28"/>
          <w:szCs w:val="28"/>
          <w:lang w:val="en-US"/>
        </w:rPr>
        <w:t>), 2) + pow($this-&gt;y - $circle-&gt;</w:t>
      </w:r>
      <w:proofErr w:type="spellStart"/>
      <w:r w:rsidRPr="004D30C7">
        <w:rPr>
          <w:rFonts w:ascii="Times New Roman" w:hAnsi="Times New Roman"/>
          <w:sz w:val="28"/>
          <w:szCs w:val="28"/>
          <w:lang w:val="en-US"/>
        </w:rPr>
        <w:t>getY</w:t>
      </w:r>
      <w:proofErr w:type="spellEnd"/>
      <w:r w:rsidRPr="004D30C7">
        <w:rPr>
          <w:rFonts w:ascii="Times New Roman" w:hAnsi="Times New Roman"/>
          <w:sz w:val="28"/>
          <w:szCs w:val="28"/>
          <w:lang w:val="en-US"/>
        </w:rPr>
        <w:t>(), 2));</w:t>
      </w:r>
    </w:p>
    <w:p w14:paraId="71E6DFA7" w14:textId="77777777" w:rsidR="008F76B2" w:rsidRPr="004D30C7" w:rsidRDefault="0000000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4D30C7">
        <w:rPr>
          <w:rFonts w:ascii="Times New Roman" w:hAnsi="Times New Roman"/>
          <w:sz w:val="28"/>
          <w:szCs w:val="28"/>
          <w:lang w:val="en-US"/>
        </w:rPr>
        <w:t xml:space="preserve">        return $distance &lt;= ($this-&gt;radius + $circle-&gt;</w:t>
      </w:r>
      <w:proofErr w:type="spellStart"/>
      <w:proofErr w:type="gramStart"/>
      <w:r w:rsidRPr="004D30C7">
        <w:rPr>
          <w:rFonts w:ascii="Times New Roman" w:hAnsi="Times New Roman"/>
          <w:sz w:val="28"/>
          <w:szCs w:val="28"/>
          <w:lang w:val="en-US"/>
        </w:rPr>
        <w:t>getRadius</w:t>
      </w:r>
      <w:proofErr w:type="spellEnd"/>
      <w:r w:rsidRPr="004D30C7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4D30C7">
        <w:rPr>
          <w:rFonts w:ascii="Times New Roman" w:hAnsi="Times New Roman"/>
          <w:sz w:val="28"/>
          <w:szCs w:val="28"/>
          <w:lang w:val="en-US"/>
        </w:rPr>
        <w:t>));</w:t>
      </w:r>
    </w:p>
    <w:p w14:paraId="411F03F4" w14:textId="77777777" w:rsidR="008F76B2" w:rsidRPr="004D30C7" w:rsidRDefault="0000000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4D30C7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5DE76BE6" w14:textId="77777777" w:rsidR="008F76B2" w:rsidRPr="004D30C7" w:rsidRDefault="0000000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 w:rsidRPr="004D30C7">
        <w:rPr>
          <w:rFonts w:ascii="Times New Roman" w:hAnsi="Times New Roman"/>
          <w:sz w:val="28"/>
          <w:szCs w:val="28"/>
          <w:lang w:val="en-US"/>
        </w:rPr>
        <w:t>}</w:t>
      </w:r>
    </w:p>
    <w:p w14:paraId="1223429B" w14:textId="77777777" w:rsidR="008F76B2" w:rsidRDefault="0000000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ru-RU"/>
        </w:rPr>
        <w:t>Л</w:t>
      </w:r>
      <w:proofErr w:type="spellStart"/>
      <w:r>
        <w:rPr>
          <w:rFonts w:ascii="Times New Roman" w:hAnsi="Times New Roman"/>
          <w:sz w:val="28"/>
          <w:szCs w:val="28"/>
        </w:rPr>
        <w:t>істинг</w:t>
      </w:r>
      <w:proofErr w:type="spellEnd"/>
      <w:r>
        <w:rPr>
          <w:rFonts w:ascii="Times New Roman" w:hAnsi="Times New Roman"/>
          <w:sz w:val="28"/>
          <w:szCs w:val="28"/>
        </w:rPr>
        <w:t xml:space="preserve"> програми(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index.php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)</w:t>
      </w:r>
    </w:p>
    <w:p w14:paraId="6DBEE4EF" w14:textId="77777777" w:rsidR="008F76B2" w:rsidRDefault="0000000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&lt;?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php</w:t>
      </w:r>
      <w:proofErr w:type="spellEnd"/>
    </w:p>
    <w:p w14:paraId="4F61A09B" w14:textId="77777777" w:rsidR="008F76B2" w:rsidRDefault="0000000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use Models\Circle;</w:t>
      </w:r>
    </w:p>
    <w:p w14:paraId="6F5B36D8" w14:textId="77777777" w:rsidR="008F76B2" w:rsidRDefault="008F76B2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1953E2D3" w14:textId="77777777" w:rsidR="008F76B2" w:rsidRDefault="0000000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require_once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'D:\WampServer\www\lab4\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autoload.php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';</w:t>
      </w:r>
    </w:p>
    <w:p w14:paraId="423170EC" w14:textId="77777777" w:rsidR="008F76B2" w:rsidRDefault="008F76B2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7DC5F761" w14:textId="77777777" w:rsidR="008F76B2" w:rsidRDefault="0000000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$circle1 = new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Circle(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0, 0, 5);</w:t>
      </w:r>
    </w:p>
    <w:p w14:paraId="2EB048CA" w14:textId="77777777" w:rsidR="008F76B2" w:rsidRDefault="0000000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echo $circle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1 .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"&lt;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br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&gt;";</w:t>
      </w:r>
    </w:p>
    <w:p w14:paraId="3BE52D4C" w14:textId="77777777" w:rsidR="008F76B2" w:rsidRDefault="008F76B2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62079420" w14:textId="77777777" w:rsidR="008F76B2" w:rsidRDefault="0000000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echo "X: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" .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$circle1-&gt;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getX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) . ", Y: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" .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$circle1-&gt;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getY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) . ", Radius: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" .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$circle1-&gt;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getRadius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) . "&lt;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br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&gt;"; //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Виведе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: X: 0, Y: 0, Radius: 5</w:t>
      </w:r>
    </w:p>
    <w:p w14:paraId="57CA6F75" w14:textId="77777777" w:rsidR="008F76B2" w:rsidRDefault="0000000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$circle1-&gt;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setX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2);</w:t>
      </w:r>
    </w:p>
    <w:p w14:paraId="0C22C18F" w14:textId="77777777" w:rsidR="008F76B2" w:rsidRDefault="0000000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$circle1-&gt;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setY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3);</w:t>
      </w:r>
    </w:p>
    <w:p w14:paraId="2C684D90" w14:textId="77777777" w:rsidR="008F76B2" w:rsidRDefault="0000000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$circle1-&gt;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setRadius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8);</w:t>
      </w:r>
    </w:p>
    <w:p w14:paraId="38745325" w14:textId="77777777" w:rsidR="008F76B2" w:rsidRDefault="0000000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echo "Updated: X: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" .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$circle1-&gt;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getX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) . ", Y: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" .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$circle1-&gt;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getY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) . ", Radius: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" .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$circle1-&gt;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getRadius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) . "&lt;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br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&gt;"; //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Виведе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: Updated: X: 2, Y: 3, Radius: 8</w:t>
      </w:r>
    </w:p>
    <w:p w14:paraId="61A6975E" w14:textId="77777777" w:rsidR="008F76B2" w:rsidRDefault="008F76B2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4F09E4B0" w14:textId="77777777" w:rsidR="008F76B2" w:rsidRDefault="0000000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$circle2 = new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Circle(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4, 4, 5);</w:t>
      </w:r>
    </w:p>
    <w:p w14:paraId="49971139" w14:textId="77777777" w:rsidR="008F76B2" w:rsidRDefault="0000000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if ($circle1-&gt;intersects($circle2)) {</w:t>
      </w:r>
    </w:p>
    <w:p w14:paraId="437C9704" w14:textId="77777777" w:rsidR="008F76B2" w:rsidRPr="004D30C7" w:rsidRDefault="00000000">
      <w:pPr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echo</w:t>
      </w:r>
      <w:r w:rsidRPr="004D30C7">
        <w:rPr>
          <w:rFonts w:ascii="Times New Roman" w:hAnsi="Times New Roman"/>
          <w:sz w:val="28"/>
          <w:szCs w:val="28"/>
          <w:lang w:val="ru-RU"/>
        </w:rPr>
        <w:t xml:space="preserve"> "Кола </w:t>
      </w:r>
      <w:proofErr w:type="spellStart"/>
      <w:r w:rsidRPr="004D30C7">
        <w:rPr>
          <w:rFonts w:ascii="Times New Roman" w:hAnsi="Times New Roman"/>
          <w:sz w:val="28"/>
          <w:szCs w:val="28"/>
          <w:lang w:val="ru-RU"/>
        </w:rPr>
        <w:t>перетинаються</w:t>
      </w:r>
      <w:proofErr w:type="spellEnd"/>
      <w:r w:rsidRPr="004D30C7">
        <w:rPr>
          <w:rFonts w:ascii="Times New Roman" w:hAnsi="Times New Roman"/>
          <w:sz w:val="28"/>
          <w:szCs w:val="28"/>
          <w:lang w:val="ru-RU"/>
        </w:rPr>
        <w:t>";</w:t>
      </w:r>
    </w:p>
    <w:p w14:paraId="1DBA5018" w14:textId="77777777" w:rsidR="008F76B2" w:rsidRPr="004D30C7" w:rsidRDefault="00000000">
      <w:pPr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  <w:r w:rsidRPr="004D30C7">
        <w:rPr>
          <w:rFonts w:ascii="Times New Roman" w:hAnsi="Times New Roman"/>
          <w:sz w:val="28"/>
          <w:szCs w:val="28"/>
          <w:lang w:val="ru-RU"/>
        </w:rPr>
        <w:t xml:space="preserve">} </w:t>
      </w:r>
      <w:r>
        <w:rPr>
          <w:rFonts w:ascii="Times New Roman" w:hAnsi="Times New Roman"/>
          <w:sz w:val="28"/>
          <w:szCs w:val="28"/>
          <w:lang w:val="en-US"/>
        </w:rPr>
        <w:t>else</w:t>
      </w:r>
      <w:r w:rsidRPr="004D30C7">
        <w:rPr>
          <w:rFonts w:ascii="Times New Roman" w:hAnsi="Times New Roman"/>
          <w:sz w:val="28"/>
          <w:szCs w:val="28"/>
          <w:lang w:val="ru-RU"/>
        </w:rPr>
        <w:t xml:space="preserve"> {</w:t>
      </w:r>
    </w:p>
    <w:p w14:paraId="0F9F61D1" w14:textId="77777777" w:rsidR="008F76B2" w:rsidRPr="004D30C7" w:rsidRDefault="00000000">
      <w:pPr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  <w:r w:rsidRPr="004D30C7">
        <w:rPr>
          <w:rFonts w:ascii="Times New Roman" w:hAnsi="Times New Roman"/>
          <w:sz w:val="28"/>
          <w:szCs w:val="28"/>
          <w:lang w:val="ru-RU"/>
        </w:rPr>
        <w:lastRenderedPageBreak/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echo</w:t>
      </w:r>
      <w:r w:rsidRPr="004D30C7">
        <w:rPr>
          <w:rFonts w:ascii="Times New Roman" w:hAnsi="Times New Roman"/>
          <w:sz w:val="28"/>
          <w:szCs w:val="28"/>
          <w:lang w:val="ru-RU"/>
        </w:rPr>
        <w:t xml:space="preserve"> "Кола не </w:t>
      </w:r>
      <w:proofErr w:type="spellStart"/>
      <w:r w:rsidRPr="004D30C7">
        <w:rPr>
          <w:rFonts w:ascii="Times New Roman" w:hAnsi="Times New Roman"/>
          <w:sz w:val="28"/>
          <w:szCs w:val="28"/>
          <w:lang w:val="ru-RU"/>
        </w:rPr>
        <w:t>перетинаються</w:t>
      </w:r>
      <w:proofErr w:type="spellEnd"/>
      <w:r w:rsidRPr="004D30C7">
        <w:rPr>
          <w:rFonts w:ascii="Times New Roman" w:hAnsi="Times New Roman"/>
          <w:sz w:val="28"/>
          <w:szCs w:val="28"/>
          <w:lang w:val="ru-RU"/>
        </w:rPr>
        <w:t>";</w:t>
      </w:r>
    </w:p>
    <w:p w14:paraId="70785222" w14:textId="77777777" w:rsidR="008F76B2" w:rsidRDefault="0000000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}</w:t>
      </w:r>
    </w:p>
    <w:p w14:paraId="52F3DFEE" w14:textId="77777777" w:rsidR="008F76B2" w:rsidRDefault="008F76B2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70E297C8" w14:textId="77777777" w:rsidR="008F76B2" w:rsidRDefault="008F76B2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3FE5CA31" w14:textId="77777777" w:rsidR="008F76B2" w:rsidRDefault="00000000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Результат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виконання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програми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14:paraId="6D8AA16D" w14:textId="77777777" w:rsidR="008F76B2" w:rsidRDefault="00000000">
      <w:pPr>
        <w:spacing w:after="0" w:line="360" w:lineRule="auto"/>
        <w:jc w:val="center"/>
      </w:pPr>
      <w:r>
        <w:rPr>
          <w:noProof/>
        </w:rPr>
        <w:drawing>
          <wp:inline distT="0" distB="0" distL="114300" distR="114300" wp14:anchorId="7DC0D67E" wp14:editId="69F18A2B">
            <wp:extent cx="2714625" cy="723900"/>
            <wp:effectExtent l="0" t="0" r="9525" b="0"/>
            <wp:docPr id="15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Picture 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FB473" w14:textId="77777777" w:rsidR="008F76B2" w:rsidRDefault="00000000">
      <w:pPr>
        <w:spacing w:after="0" w:line="360" w:lineRule="auto"/>
        <w:rPr>
          <w:lang w:val="en-US"/>
        </w:rPr>
      </w:pPr>
      <w:r>
        <w:rPr>
          <w:noProof/>
        </w:rPr>
        <w:drawing>
          <wp:inline distT="0" distB="0" distL="114300" distR="114300" wp14:anchorId="724E9120" wp14:editId="4B225BFB">
            <wp:extent cx="6294755" cy="2169160"/>
            <wp:effectExtent l="0" t="0" r="10795" b="2540"/>
            <wp:docPr id="15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Picture 1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94755" cy="216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AA8AC" w14:textId="77777777" w:rsidR="008F76B2" w:rsidRDefault="0000000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ru-RU"/>
        </w:rPr>
        <w:t>Л</w:t>
      </w:r>
      <w:proofErr w:type="spellStart"/>
      <w:r>
        <w:rPr>
          <w:rFonts w:ascii="Times New Roman" w:hAnsi="Times New Roman"/>
          <w:sz w:val="28"/>
          <w:szCs w:val="28"/>
        </w:rPr>
        <w:t>істинг</w:t>
      </w:r>
      <w:proofErr w:type="spellEnd"/>
      <w:r>
        <w:rPr>
          <w:rFonts w:ascii="Times New Roman" w:hAnsi="Times New Roman"/>
          <w:sz w:val="28"/>
          <w:szCs w:val="28"/>
        </w:rPr>
        <w:t xml:space="preserve"> програми(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index.php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)</w:t>
      </w:r>
      <w:r>
        <w:rPr>
          <w:rFonts w:ascii="Times New Roman" w:hAnsi="Times New Roman"/>
          <w:sz w:val="28"/>
          <w:szCs w:val="28"/>
          <w:lang w:val="en-US"/>
        </w:rPr>
        <w:br/>
        <w:t>&lt;?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php</w:t>
      </w:r>
      <w:proofErr w:type="spellEnd"/>
    </w:p>
    <w:p w14:paraId="7C45A2ED" w14:textId="77777777" w:rsidR="008F76B2" w:rsidRDefault="0000000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use Models\Circle;</w:t>
      </w:r>
    </w:p>
    <w:p w14:paraId="16885323" w14:textId="77777777" w:rsidR="008F76B2" w:rsidRDefault="008F76B2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06EA3511" w14:textId="77777777" w:rsidR="008F76B2" w:rsidRDefault="0000000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require_once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'D:\WampServer\www\lab4\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autoload.php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';</w:t>
      </w:r>
    </w:p>
    <w:p w14:paraId="62028E5D" w14:textId="77777777" w:rsidR="008F76B2" w:rsidRDefault="008F76B2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171C60AD" w14:textId="77777777" w:rsidR="008F76B2" w:rsidRDefault="0000000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class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FileManager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{</w:t>
      </w:r>
    </w:p>
    <w:p w14:paraId="36B58CFD" w14:textId="77777777" w:rsidR="008F76B2" w:rsidRDefault="0000000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public static $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dir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= "text/";</w:t>
      </w:r>
    </w:p>
    <w:p w14:paraId="6DEE8BF7" w14:textId="77777777" w:rsidR="008F76B2" w:rsidRDefault="008F76B2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737C7C90" w14:textId="77777777" w:rsidR="008F76B2" w:rsidRDefault="0000000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public static function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readFromFile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($filename) {</w:t>
      </w:r>
    </w:p>
    <w:p w14:paraId="09C387A4" w14:textId="77777777" w:rsidR="008F76B2" w:rsidRDefault="0000000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$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filePath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self::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$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dir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. $filename;</w:t>
      </w:r>
    </w:p>
    <w:p w14:paraId="2D3764A3" w14:textId="77777777" w:rsidR="008F76B2" w:rsidRDefault="0000000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if (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file_exists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($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filePath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)) {</w:t>
      </w:r>
    </w:p>
    <w:p w14:paraId="411C94AF" w14:textId="77777777" w:rsidR="008F76B2" w:rsidRDefault="0000000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return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file_get_contents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($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filePath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);</w:t>
      </w:r>
    </w:p>
    <w:p w14:paraId="0080E4C1" w14:textId="77777777" w:rsidR="008F76B2" w:rsidRDefault="0000000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} else {</w:t>
      </w:r>
    </w:p>
    <w:p w14:paraId="6BD47828" w14:textId="77777777" w:rsidR="008F76B2" w:rsidRDefault="0000000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return "File $filename not found!";</w:t>
      </w:r>
    </w:p>
    <w:p w14:paraId="511291A4" w14:textId="77777777" w:rsidR="008F76B2" w:rsidRDefault="0000000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506A1060" w14:textId="77777777" w:rsidR="008F76B2" w:rsidRDefault="0000000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10031DE0" w14:textId="77777777" w:rsidR="008F76B2" w:rsidRDefault="008F76B2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629DDC89" w14:textId="77777777" w:rsidR="008F76B2" w:rsidRDefault="0000000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public static function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writeToFile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$filename, $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contentToAppend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) {</w:t>
      </w:r>
    </w:p>
    <w:p w14:paraId="5D225C85" w14:textId="77777777" w:rsidR="008F76B2" w:rsidRDefault="0000000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$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filePath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self::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$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dir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. $filename;</w:t>
      </w:r>
    </w:p>
    <w:p w14:paraId="0A44319D" w14:textId="77777777" w:rsidR="008F76B2" w:rsidRDefault="0000000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$content =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file_exists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($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filePath</w:t>
      </w:r>
      <w:proofErr w:type="spellEnd"/>
      <w:proofErr w:type="gramStart"/>
      <w:r>
        <w:rPr>
          <w:rFonts w:ascii="Times New Roman" w:hAnsi="Times New Roman"/>
          <w:sz w:val="28"/>
          <w:szCs w:val="28"/>
          <w:lang w:val="en-US"/>
        </w:rPr>
        <w:t>) ?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file_get_contents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($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filePath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) : '';</w:t>
      </w:r>
    </w:p>
    <w:p w14:paraId="752FF899" w14:textId="77777777" w:rsidR="008F76B2" w:rsidRDefault="0000000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$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content .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= $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contentToAppend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;</w:t>
      </w:r>
    </w:p>
    <w:p w14:paraId="4C60F7FF" w14:textId="77777777" w:rsidR="008F76B2" w:rsidRDefault="0000000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file_put_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contents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$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filePath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, $content);</w:t>
      </w:r>
    </w:p>
    <w:p w14:paraId="3F16D990" w14:textId="77777777" w:rsidR="008F76B2" w:rsidRDefault="0000000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6AA540AD" w14:textId="77777777" w:rsidR="008F76B2" w:rsidRDefault="008F76B2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60AF251B" w14:textId="77777777" w:rsidR="008F76B2" w:rsidRDefault="0000000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public static function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clearFile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($filename) {</w:t>
      </w:r>
    </w:p>
    <w:p w14:paraId="3A2F6B1B" w14:textId="77777777" w:rsidR="008F76B2" w:rsidRDefault="0000000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$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filePath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=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self::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$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dir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. $filename;</w:t>
      </w:r>
    </w:p>
    <w:p w14:paraId="482CACAC" w14:textId="77777777" w:rsidR="008F76B2" w:rsidRDefault="0000000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file_put_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contents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$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filePath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, "");</w:t>
      </w:r>
    </w:p>
    <w:p w14:paraId="74E90F5C" w14:textId="77777777" w:rsidR="008F76B2" w:rsidRDefault="0000000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2BFF2433" w14:textId="77777777" w:rsidR="008F76B2" w:rsidRDefault="0000000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}</w:t>
      </w:r>
    </w:p>
    <w:p w14:paraId="761C8207" w14:textId="77777777" w:rsidR="008F76B2" w:rsidRDefault="008F76B2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3EB54E04" w14:textId="77777777" w:rsidR="008F76B2" w:rsidRDefault="0000000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$circle1 = new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Circle(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0, 0, 5);</w:t>
      </w:r>
    </w:p>
    <w:p w14:paraId="4C7EB283" w14:textId="77777777" w:rsidR="008F76B2" w:rsidRDefault="0000000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echo $circle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1 .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"&lt;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br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&gt;";</w:t>
      </w:r>
    </w:p>
    <w:p w14:paraId="33933B3C" w14:textId="77777777" w:rsidR="008F76B2" w:rsidRDefault="008F76B2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32543900" w14:textId="77777777" w:rsidR="008F76B2" w:rsidRDefault="0000000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echo "X: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" .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$circle1-&gt;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getX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) . ", Y: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" .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$circle1-&gt;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getY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) . ", Radius: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" .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$circle1-&gt;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getRadius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) . "&lt;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br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&gt;";</w:t>
      </w:r>
    </w:p>
    <w:p w14:paraId="641B846C" w14:textId="77777777" w:rsidR="008F76B2" w:rsidRDefault="0000000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$circle1-&gt;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setX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2);</w:t>
      </w:r>
    </w:p>
    <w:p w14:paraId="0EB411C2" w14:textId="77777777" w:rsidR="008F76B2" w:rsidRDefault="0000000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$circle1-&gt;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setY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3);</w:t>
      </w:r>
    </w:p>
    <w:p w14:paraId="2D19EFE2" w14:textId="77777777" w:rsidR="008F76B2" w:rsidRDefault="0000000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$circle1-&gt;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setRadius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8);</w:t>
      </w:r>
    </w:p>
    <w:p w14:paraId="5714719D" w14:textId="77777777" w:rsidR="008F76B2" w:rsidRDefault="0000000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echo "Updated: X: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" .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$circle1-&gt;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getX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) . ", Y: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" .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$circle1-&gt;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getY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) . ", Radius: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" .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$circle1-&gt;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getRadius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) . "&lt;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br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&gt;";</w:t>
      </w:r>
    </w:p>
    <w:p w14:paraId="46577CEF" w14:textId="77777777" w:rsidR="008F76B2" w:rsidRDefault="008F76B2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2560C20E" w14:textId="77777777" w:rsidR="008F76B2" w:rsidRDefault="0000000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$circle2 = new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Circle(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4, 4, 5);</w:t>
      </w:r>
    </w:p>
    <w:p w14:paraId="0C0155C7" w14:textId="77777777" w:rsidR="008F76B2" w:rsidRDefault="0000000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if ($circle1-&gt;intersects($circle2)) {</w:t>
      </w:r>
    </w:p>
    <w:p w14:paraId="2A4459BC" w14:textId="77777777" w:rsidR="008F76B2" w:rsidRPr="004D30C7" w:rsidRDefault="00000000">
      <w:pPr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echo</w:t>
      </w:r>
      <w:r w:rsidRPr="004D30C7">
        <w:rPr>
          <w:rFonts w:ascii="Times New Roman" w:hAnsi="Times New Roman"/>
          <w:sz w:val="28"/>
          <w:szCs w:val="28"/>
          <w:lang w:val="ru-RU"/>
        </w:rPr>
        <w:t xml:space="preserve"> "Кола </w:t>
      </w:r>
      <w:proofErr w:type="spellStart"/>
      <w:r w:rsidRPr="004D30C7">
        <w:rPr>
          <w:rFonts w:ascii="Times New Roman" w:hAnsi="Times New Roman"/>
          <w:sz w:val="28"/>
          <w:szCs w:val="28"/>
          <w:lang w:val="ru-RU"/>
        </w:rPr>
        <w:t>перетинаються</w:t>
      </w:r>
      <w:proofErr w:type="spellEnd"/>
      <w:r w:rsidRPr="004D30C7">
        <w:rPr>
          <w:rFonts w:ascii="Times New Roman" w:hAnsi="Times New Roman"/>
          <w:sz w:val="28"/>
          <w:szCs w:val="28"/>
          <w:lang w:val="ru-RU"/>
        </w:rPr>
        <w:t>";</w:t>
      </w:r>
    </w:p>
    <w:p w14:paraId="1B333BBE" w14:textId="77777777" w:rsidR="008F76B2" w:rsidRPr="004D30C7" w:rsidRDefault="00000000">
      <w:pPr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  <w:r w:rsidRPr="004D30C7">
        <w:rPr>
          <w:rFonts w:ascii="Times New Roman" w:hAnsi="Times New Roman"/>
          <w:sz w:val="28"/>
          <w:szCs w:val="28"/>
          <w:lang w:val="ru-RU"/>
        </w:rPr>
        <w:t xml:space="preserve">} </w:t>
      </w:r>
      <w:r>
        <w:rPr>
          <w:rFonts w:ascii="Times New Roman" w:hAnsi="Times New Roman"/>
          <w:sz w:val="28"/>
          <w:szCs w:val="28"/>
          <w:lang w:val="en-US"/>
        </w:rPr>
        <w:t>else</w:t>
      </w:r>
      <w:r w:rsidRPr="004D30C7">
        <w:rPr>
          <w:rFonts w:ascii="Times New Roman" w:hAnsi="Times New Roman"/>
          <w:sz w:val="28"/>
          <w:szCs w:val="28"/>
          <w:lang w:val="ru-RU"/>
        </w:rPr>
        <w:t xml:space="preserve"> {</w:t>
      </w:r>
    </w:p>
    <w:p w14:paraId="1787B594" w14:textId="77777777" w:rsidR="008F76B2" w:rsidRPr="004D30C7" w:rsidRDefault="00000000">
      <w:pPr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  <w:r w:rsidRPr="004D30C7">
        <w:rPr>
          <w:rFonts w:ascii="Times New Roman" w:hAnsi="Times New Roman"/>
          <w:sz w:val="28"/>
          <w:szCs w:val="28"/>
          <w:lang w:val="ru-RU"/>
        </w:rPr>
        <w:t xml:space="preserve">    </w:t>
      </w:r>
      <w:r>
        <w:rPr>
          <w:rFonts w:ascii="Times New Roman" w:hAnsi="Times New Roman"/>
          <w:sz w:val="28"/>
          <w:szCs w:val="28"/>
          <w:lang w:val="en-US"/>
        </w:rPr>
        <w:t>echo</w:t>
      </w:r>
      <w:r w:rsidRPr="004D30C7">
        <w:rPr>
          <w:rFonts w:ascii="Times New Roman" w:hAnsi="Times New Roman"/>
          <w:sz w:val="28"/>
          <w:szCs w:val="28"/>
          <w:lang w:val="ru-RU"/>
        </w:rPr>
        <w:t xml:space="preserve"> "Кола не </w:t>
      </w:r>
      <w:proofErr w:type="spellStart"/>
      <w:r w:rsidRPr="004D30C7">
        <w:rPr>
          <w:rFonts w:ascii="Times New Roman" w:hAnsi="Times New Roman"/>
          <w:sz w:val="28"/>
          <w:szCs w:val="28"/>
          <w:lang w:val="ru-RU"/>
        </w:rPr>
        <w:t>перетинаються</w:t>
      </w:r>
      <w:proofErr w:type="spellEnd"/>
      <w:r w:rsidRPr="004D30C7">
        <w:rPr>
          <w:rFonts w:ascii="Times New Roman" w:hAnsi="Times New Roman"/>
          <w:sz w:val="28"/>
          <w:szCs w:val="28"/>
          <w:lang w:val="ru-RU"/>
        </w:rPr>
        <w:t>";</w:t>
      </w:r>
    </w:p>
    <w:p w14:paraId="4C4DA22A" w14:textId="77777777" w:rsidR="008F76B2" w:rsidRDefault="0000000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}</w:t>
      </w:r>
    </w:p>
    <w:p w14:paraId="59531653" w14:textId="77777777" w:rsidR="008F76B2" w:rsidRDefault="008F76B2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638C4BA9" w14:textId="77777777" w:rsidR="008F76B2" w:rsidRDefault="0000000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>$file1 = 'file1.txt';</w:t>
      </w:r>
    </w:p>
    <w:p w14:paraId="183F869C" w14:textId="77777777" w:rsidR="008F76B2" w:rsidRDefault="0000000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$file2 = 'file2.txt';</w:t>
      </w:r>
    </w:p>
    <w:p w14:paraId="581BDDF2" w14:textId="77777777" w:rsidR="008F76B2" w:rsidRDefault="0000000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$file3 = 'file3.txt';</w:t>
      </w:r>
    </w:p>
    <w:p w14:paraId="401E6D7F" w14:textId="77777777" w:rsidR="008F76B2" w:rsidRDefault="008F76B2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6A5B8025" w14:textId="77777777" w:rsidR="008F76B2" w:rsidRDefault="0000000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FileManager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::</w:t>
      </w:r>
      <w:proofErr w:type="spellStart"/>
      <w:proofErr w:type="gramEnd"/>
      <w:r>
        <w:rPr>
          <w:rFonts w:ascii="Times New Roman" w:hAnsi="Times New Roman"/>
          <w:sz w:val="28"/>
          <w:szCs w:val="28"/>
          <w:lang w:val="en-US"/>
        </w:rPr>
        <w:t>writeToFile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($file1, "First line of file 1.\n");</w:t>
      </w:r>
    </w:p>
    <w:p w14:paraId="534FF191" w14:textId="77777777" w:rsidR="008F76B2" w:rsidRDefault="0000000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FileManager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::</w:t>
      </w:r>
      <w:proofErr w:type="spellStart"/>
      <w:proofErr w:type="gramEnd"/>
      <w:r>
        <w:rPr>
          <w:rFonts w:ascii="Times New Roman" w:hAnsi="Times New Roman"/>
          <w:sz w:val="28"/>
          <w:szCs w:val="28"/>
          <w:lang w:val="en-US"/>
        </w:rPr>
        <w:t>writeToFile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($file2, "First line of file 2.\n");</w:t>
      </w:r>
    </w:p>
    <w:p w14:paraId="3CF3379F" w14:textId="77777777" w:rsidR="008F76B2" w:rsidRDefault="008F76B2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59A99079" w14:textId="77777777" w:rsidR="008F76B2" w:rsidRDefault="0000000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echo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FileManager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::</w:t>
      </w:r>
      <w:proofErr w:type="spellStart"/>
      <w:proofErr w:type="gramEnd"/>
      <w:r>
        <w:rPr>
          <w:rFonts w:ascii="Times New Roman" w:hAnsi="Times New Roman"/>
          <w:sz w:val="28"/>
          <w:szCs w:val="28"/>
          <w:lang w:val="en-US"/>
        </w:rPr>
        <w:t>readFromFile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($file1) . "&lt;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br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&gt;";</w:t>
      </w:r>
    </w:p>
    <w:p w14:paraId="59185742" w14:textId="77777777" w:rsidR="008F76B2" w:rsidRDefault="0000000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echo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FileManager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::</w:t>
      </w:r>
      <w:proofErr w:type="spellStart"/>
      <w:proofErr w:type="gramEnd"/>
      <w:r>
        <w:rPr>
          <w:rFonts w:ascii="Times New Roman" w:hAnsi="Times New Roman"/>
          <w:sz w:val="28"/>
          <w:szCs w:val="28"/>
          <w:lang w:val="en-US"/>
        </w:rPr>
        <w:t>readFromFile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($file2) . "&lt;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br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&gt;";</w:t>
      </w:r>
    </w:p>
    <w:p w14:paraId="15D86EFF" w14:textId="77777777" w:rsidR="008F76B2" w:rsidRDefault="008F76B2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2B26F552" w14:textId="77777777" w:rsidR="008F76B2" w:rsidRDefault="0000000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FileManager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::</w:t>
      </w:r>
      <w:proofErr w:type="spellStart"/>
      <w:proofErr w:type="gramEnd"/>
      <w:r>
        <w:rPr>
          <w:rFonts w:ascii="Times New Roman" w:hAnsi="Times New Roman"/>
          <w:sz w:val="28"/>
          <w:szCs w:val="28"/>
          <w:lang w:val="en-US"/>
        </w:rPr>
        <w:t>writeToFile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($file1, "Second line of file 1.\n");</w:t>
      </w:r>
    </w:p>
    <w:p w14:paraId="109E059C" w14:textId="77777777" w:rsidR="008F76B2" w:rsidRDefault="0000000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echo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FileManager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::</w:t>
      </w:r>
      <w:proofErr w:type="spellStart"/>
      <w:proofErr w:type="gramEnd"/>
      <w:r>
        <w:rPr>
          <w:rFonts w:ascii="Times New Roman" w:hAnsi="Times New Roman"/>
          <w:sz w:val="28"/>
          <w:szCs w:val="28"/>
          <w:lang w:val="en-US"/>
        </w:rPr>
        <w:t>readFromFile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($file1) . "&lt;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br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&gt;";</w:t>
      </w:r>
    </w:p>
    <w:p w14:paraId="1949FBB4" w14:textId="77777777" w:rsidR="008F76B2" w:rsidRDefault="008F76B2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4649ED8D" w14:textId="77777777" w:rsidR="008F76B2" w:rsidRDefault="0000000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FileManager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::</w:t>
      </w:r>
      <w:proofErr w:type="spellStart"/>
      <w:proofErr w:type="gramEnd"/>
      <w:r>
        <w:rPr>
          <w:rFonts w:ascii="Times New Roman" w:hAnsi="Times New Roman"/>
          <w:sz w:val="28"/>
          <w:szCs w:val="28"/>
          <w:lang w:val="en-US"/>
        </w:rPr>
        <w:t>clearFile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($file2);</w:t>
      </w:r>
    </w:p>
    <w:p w14:paraId="1D2B06CD" w14:textId="77777777" w:rsidR="008F76B2" w:rsidRDefault="00000000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echo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FileManager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::</w:t>
      </w:r>
      <w:proofErr w:type="spellStart"/>
      <w:proofErr w:type="gramEnd"/>
      <w:r>
        <w:rPr>
          <w:rFonts w:ascii="Times New Roman" w:hAnsi="Times New Roman"/>
          <w:sz w:val="28"/>
          <w:szCs w:val="28"/>
          <w:lang w:val="en-US"/>
        </w:rPr>
        <w:t>readFromFile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($file2) . "&lt;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br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&gt;";</w:t>
      </w:r>
    </w:p>
    <w:p w14:paraId="16B0B261" w14:textId="77777777" w:rsidR="008F76B2" w:rsidRDefault="008F76B2">
      <w:pPr>
        <w:spacing w:after="0" w:line="360" w:lineRule="auto"/>
        <w:rPr>
          <w:rFonts w:ascii="Times New Roman" w:hAnsi="Times New Roman"/>
          <w:sz w:val="28"/>
          <w:szCs w:val="28"/>
          <w:lang w:val="ru-RU"/>
        </w:rPr>
      </w:pPr>
    </w:p>
    <w:p w14:paraId="13B7E6CB" w14:textId="77777777" w:rsidR="008F76B2" w:rsidRDefault="00000000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Результат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виконання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програми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14:paraId="111DAC07" w14:textId="77777777" w:rsidR="008F76B2" w:rsidRDefault="0000000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114300" distR="114300" wp14:anchorId="002F80A2" wp14:editId="39666F2A">
            <wp:extent cx="3409950" cy="1171575"/>
            <wp:effectExtent l="0" t="0" r="0" b="9525"/>
            <wp:docPr id="15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" name="Picture 1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D3773" w14:textId="77777777" w:rsidR="008F76B2" w:rsidRDefault="00000000">
      <w:pPr>
        <w:spacing w:after="0" w:line="360" w:lineRule="auto"/>
      </w:pPr>
      <w:r>
        <w:rPr>
          <w:noProof/>
        </w:rPr>
        <w:lastRenderedPageBreak/>
        <w:drawing>
          <wp:inline distT="0" distB="0" distL="114300" distR="114300" wp14:anchorId="29C36D76" wp14:editId="494B0981">
            <wp:extent cx="6296025" cy="4181475"/>
            <wp:effectExtent l="0" t="0" r="9525" b="9525"/>
            <wp:docPr id="15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" name="Picture 1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50561" w14:textId="77777777" w:rsidR="008F76B2" w:rsidRDefault="00000000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Лістинг програми(</w:t>
      </w:r>
      <w:r>
        <w:rPr>
          <w:rFonts w:ascii="Times New Roman" w:hAnsi="Times New Roman" w:cs="Times New Roman"/>
          <w:sz w:val="28"/>
          <w:szCs w:val="28"/>
          <w:lang w:val="en-US"/>
        </w:rPr>
        <w:t>Human):</w:t>
      </w:r>
    </w:p>
    <w:p w14:paraId="184C2279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&lt;?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php</w:t>
      </w:r>
      <w:proofErr w:type="spellEnd"/>
    </w:p>
    <w:p w14:paraId="3BD33354" w14:textId="77777777" w:rsidR="008F76B2" w:rsidRDefault="008F76B2">
      <w:pPr>
        <w:pStyle w:val="HTML"/>
        <w:rPr>
          <w:rFonts w:ascii="Times New Roman" w:hAnsi="Times New Roman"/>
          <w:sz w:val="28"/>
          <w:szCs w:val="28"/>
          <w:lang w:val="en-US"/>
        </w:rPr>
      </w:pPr>
    </w:p>
    <w:p w14:paraId="30650046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namespace Models;</w:t>
      </w:r>
    </w:p>
    <w:p w14:paraId="2DC84058" w14:textId="77777777" w:rsidR="008F76B2" w:rsidRDefault="008F76B2">
      <w:pPr>
        <w:pStyle w:val="HTML"/>
        <w:rPr>
          <w:rFonts w:ascii="Times New Roman" w:hAnsi="Times New Roman"/>
          <w:sz w:val="28"/>
          <w:szCs w:val="28"/>
          <w:lang w:val="en-US"/>
        </w:rPr>
      </w:pPr>
    </w:p>
    <w:p w14:paraId="76592B4F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class Human</w:t>
      </w:r>
    </w:p>
    <w:p w14:paraId="55DF7081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</w:t>
      </w:r>
    </w:p>
    <w:p w14:paraId="77EBF9F9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private $height;</w:t>
      </w:r>
    </w:p>
    <w:p w14:paraId="32E1C1FD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private $weight;</w:t>
      </w:r>
    </w:p>
    <w:p w14:paraId="19DBDC8E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private $age;</w:t>
      </w:r>
    </w:p>
    <w:p w14:paraId="22A8FEAB" w14:textId="77777777" w:rsidR="008F76B2" w:rsidRDefault="008F76B2">
      <w:pPr>
        <w:pStyle w:val="HTML"/>
        <w:rPr>
          <w:rFonts w:ascii="Times New Roman" w:hAnsi="Times New Roman"/>
          <w:sz w:val="28"/>
          <w:szCs w:val="28"/>
          <w:lang w:val="en-US"/>
        </w:rPr>
      </w:pPr>
    </w:p>
    <w:p w14:paraId="483E99BF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public function __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construct(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$height, $weight, $age)</w:t>
      </w:r>
    </w:p>
    <w:p w14:paraId="249D13FF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3914EEC9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$this-&gt;height = $height;</w:t>
      </w:r>
    </w:p>
    <w:p w14:paraId="731963FE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$this-&gt;weight = $weight;</w:t>
      </w:r>
    </w:p>
    <w:p w14:paraId="301DF259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$this-&gt;age = $age;</w:t>
      </w:r>
    </w:p>
    <w:p w14:paraId="07E7098A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4565B85E" w14:textId="77777777" w:rsidR="008F76B2" w:rsidRDefault="008F76B2">
      <w:pPr>
        <w:pStyle w:val="HTML"/>
        <w:rPr>
          <w:rFonts w:ascii="Times New Roman" w:hAnsi="Times New Roman"/>
          <w:sz w:val="28"/>
          <w:szCs w:val="28"/>
          <w:lang w:val="en-US"/>
        </w:rPr>
      </w:pPr>
    </w:p>
    <w:p w14:paraId="6A5EC1B1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public function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getHeight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)</w:t>
      </w:r>
    </w:p>
    <w:p w14:paraId="50399172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4B8D9CB4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return $this-&gt;height;</w:t>
      </w:r>
    </w:p>
    <w:p w14:paraId="12C17A83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2385B441" w14:textId="77777777" w:rsidR="008F76B2" w:rsidRDefault="008F76B2">
      <w:pPr>
        <w:pStyle w:val="HTML"/>
        <w:rPr>
          <w:rFonts w:ascii="Times New Roman" w:hAnsi="Times New Roman"/>
          <w:sz w:val="28"/>
          <w:szCs w:val="28"/>
          <w:lang w:val="en-US"/>
        </w:rPr>
      </w:pPr>
    </w:p>
    <w:p w14:paraId="5B60F216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public function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setHeight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($height)</w:t>
      </w:r>
    </w:p>
    <w:p w14:paraId="313412FB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35C8EA9F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$this-&gt;height = $height;</w:t>
      </w:r>
    </w:p>
    <w:p w14:paraId="77DD9B84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0BA41B48" w14:textId="77777777" w:rsidR="008F76B2" w:rsidRDefault="008F76B2">
      <w:pPr>
        <w:pStyle w:val="HTML"/>
        <w:rPr>
          <w:rFonts w:ascii="Times New Roman" w:hAnsi="Times New Roman"/>
          <w:sz w:val="28"/>
          <w:szCs w:val="28"/>
          <w:lang w:val="en-US"/>
        </w:rPr>
      </w:pPr>
    </w:p>
    <w:p w14:paraId="31B7443E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public function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getWeight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)</w:t>
      </w:r>
    </w:p>
    <w:p w14:paraId="5EC1C302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4A62FE51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return $this-&gt;weight;</w:t>
      </w:r>
    </w:p>
    <w:p w14:paraId="52C3340E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25B0D3A1" w14:textId="77777777" w:rsidR="008F76B2" w:rsidRDefault="008F76B2">
      <w:pPr>
        <w:pStyle w:val="HTML"/>
        <w:rPr>
          <w:rFonts w:ascii="Times New Roman" w:hAnsi="Times New Roman"/>
          <w:sz w:val="28"/>
          <w:szCs w:val="28"/>
          <w:lang w:val="en-US"/>
        </w:rPr>
      </w:pPr>
    </w:p>
    <w:p w14:paraId="0BB39977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public function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setWeight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($weight)</w:t>
      </w:r>
    </w:p>
    <w:p w14:paraId="041312C5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6AC3CD4E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$this-&gt;weight = $weight;</w:t>
      </w:r>
    </w:p>
    <w:p w14:paraId="74A81CF3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706B7A87" w14:textId="77777777" w:rsidR="008F76B2" w:rsidRDefault="008F76B2">
      <w:pPr>
        <w:pStyle w:val="HTML"/>
        <w:rPr>
          <w:rFonts w:ascii="Times New Roman" w:hAnsi="Times New Roman"/>
          <w:sz w:val="28"/>
          <w:szCs w:val="28"/>
          <w:lang w:val="en-US"/>
        </w:rPr>
      </w:pPr>
    </w:p>
    <w:p w14:paraId="66488EBE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public function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getAge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)</w:t>
      </w:r>
    </w:p>
    <w:p w14:paraId="0898F90D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6F971C05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return $this-&gt;age;</w:t>
      </w:r>
    </w:p>
    <w:p w14:paraId="131AE3C8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09A11BCB" w14:textId="77777777" w:rsidR="008F76B2" w:rsidRDefault="008F76B2">
      <w:pPr>
        <w:pStyle w:val="HTML"/>
        <w:rPr>
          <w:rFonts w:ascii="Times New Roman" w:hAnsi="Times New Roman"/>
          <w:sz w:val="28"/>
          <w:szCs w:val="28"/>
          <w:lang w:val="en-US"/>
        </w:rPr>
      </w:pPr>
    </w:p>
    <w:p w14:paraId="04B3EDB4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public function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setAge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($age)</w:t>
      </w:r>
    </w:p>
    <w:p w14:paraId="05B2B34A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3394C765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$this-&gt;age = $age;</w:t>
      </w:r>
    </w:p>
    <w:p w14:paraId="6DB2394B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694CD6A6" w14:textId="77777777" w:rsidR="008F76B2" w:rsidRDefault="008F76B2">
      <w:pPr>
        <w:pStyle w:val="HTML"/>
        <w:rPr>
          <w:rFonts w:ascii="Times New Roman" w:hAnsi="Times New Roman"/>
          <w:sz w:val="28"/>
          <w:szCs w:val="28"/>
          <w:lang w:val="en-US"/>
        </w:rPr>
      </w:pPr>
    </w:p>
    <w:p w14:paraId="43D3876E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public function __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toString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)</w:t>
      </w:r>
    </w:p>
    <w:p w14:paraId="24FF5ABC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7348949E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return "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Людина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з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ростом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{$this-&gt;height}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см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вагою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{$this-&gt;weight}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кг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і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віком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{$this-&gt;age}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років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.";</w:t>
      </w:r>
    </w:p>
    <w:p w14:paraId="427A65B0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6C9BE72D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}</w:t>
      </w:r>
    </w:p>
    <w:p w14:paraId="3400AC2C" w14:textId="77777777" w:rsidR="008F76B2" w:rsidRDefault="00000000">
      <w:pPr>
        <w:pStyle w:val="HTM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</w:t>
      </w:r>
      <w:proofErr w:type="spellStart"/>
      <w:r>
        <w:rPr>
          <w:rFonts w:ascii="Times New Roman" w:hAnsi="Times New Roman" w:cs="Times New Roman"/>
          <w:sz w:val="28"/>
          <w:szCs w:val="28"/>
        </w:rPr>
        <w:t>істинг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програми(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  <w:r>
        <w:rPr>
          <w:rFonts w:ascii="Times New Roman" w:hAnsi="Times New Roman" w:cs="Times New Roman"/>
          <w:sz w:val="28"/>
          <w:szCs w:val="28"/>
        </w:rPr>
        <w:t>):</w:t>
      </w:r>
    </w:p>
    <w:p w14:paraId="18D9F385" w14:textId="77777777" w:rsidR="008F76B2" w:rsidRDefault="00000000">
      <w:pPr>
        <w:pStyle w:val="HTM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&lt;?</w:t>
      </w:r>
      <w:proofErr w:type="spellStart"/>
      <w:r>
        <w:rPr>
          <w:rFonts w:ascii="Times New Roman" w:hAnsi="Times New Roman"/>
          <w:sz w:val="28"/>
          <w:szCs w:val="28"/>
        </w:rPr>
        <w:t>php</w:t>
      </w:r>
      <w:proofErr w:type="spellEnd"/>
    </w:p>
    <w:p w14:paraId="7C5FFF7E" w14:textId="77777777" w:rsidR="008F76B2" w:rsidRDefault="008F76B2">
      <w:pPr>
        <w:pStyle w:val="HTML"/>
        <w:rPr>
          <w:rFonts w:ascii="Times New Roman" w:hAnsi="Times New Roman"/>
          <w:sz w:val="28"/>
          <w:szCs w:val="28"/>
        </w:rPr>
      </w:pPr>
    </w:p>
    <w:p w14:paraId="09D97E3C" w14:textId="77777777" w:rsidR="008F76B2" w:rsidRDefault="00000000">
      <w:pPr>
        <w:pStyle w:val="HTML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namespace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Models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14:paraId="77CC8834" w14:textId="77777777" w:rsidR="008F76B2" w:rsidRDefault="008F76B2">
      <w:pPr>
        <w:pStyle w:val="HTML"/>
        <w:rPr>
          <w:rFonts w:ascii="Times New Roman" w:hAnsi="Times New Roman"/>
          <w:sz w:val="28"/>
          <w:szCs w:val="28"/>
        </w:rPr>
      </w:pPr>
    </w:p>
    <w:p w14:paraId="7C922CDF" w14:textId="77777777" w:rsidR="008F76B2" w:rsidRDefault="00000000">
      <w:pPr>
        <w:pStyle w:val="HTML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class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Student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extends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Human</w:t>
      </w:r>
      <w:proofErr w:type="spellEnd"/>
    </w:p>
    <w:p w14:paraId="0ED05C21" w14:textId="77777777" w:rsidR="008F76B2" w:rsidRDefault="00000000">
      <w:pPr>
        <w:pStyle w:val="HTM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</w:t>
      </w:r>
    </w:p>
    <w:p w14:paraId="6A6B0DDD" w14:textId="77777777" w:rsidR="008F76B2" w:rsidRDefault="00000000">
      <w:pPr>
        <w:pStyle w:val="HTM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sz w:val="28"/>
          <w:szCs w:val="28"/>
        </w:rPr>
        <w:t>private</w:t>
      </w:r>
      <w:proofErr w:type="spellEnd"/>
      <w:r>
        <w:rPr>
          <w:rFonts w:ascii="Times New Roman" w:hAnsi="Times New Roman"/>
          <w:sz w:val="28"/>
          <w:szCs w:val="28"/>
        </w:rPr>
        <w:t xml:space="preserve"> $</w:t>
      </w:r>
      <w:proofErr w:type="spellStart"/>
      <w:r>
        <w:rPr>
          <w:rFonts w:ascii="Times New Roman" w:hAnsi="Times New Roman"/>
          <w:sz w:val="28"/>
          <w:szCs w:val="28"/>
        </w:rPr>
        <w:t>university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14:paraId="27FFDA1D" w14:textId="77777777" w:rsidR="008F76B2" w:rsidRDefault="00000000">
      <w:pPr>
        <w:pStyle w:val="HTM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sz w:val="28"/>
          <w:szCs w:val="28"/>
        </w:rPr>
        <w:t>private</w:t>
      </w:r>
      <w:proofErr w:type="spellEnd"/>
      <w:r>
        <w:rPr>
          <w:rFonts w:ascii="Times New Roman" w:hAnsi="Times New Roman"/>
          <w:sz w:val="28"/>
          <w:szCs w:val="28"/>
        </w:rPr>
        <w:t xml:space="preserve"> $</w:t>
      </w:r>
      <w:proofErr w:type="spellStart"/>
      <w:r>
        <w:rPr>
          <w:rFonts w:ascii="Times New Roman" w:hAnsi="Times New Roman"/>
          <w:sz w:val="28"/>
          <w:szCs w:val="28"/>
        </w:rPr>
        <w:t>course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14:paraId="1D5F438F" w14:textId="77777777" w:rsidR="008F76B2" w:rsidRDefault="008F76B2">
      <w:pPr>
        <w:pStyle w:val="HTML"/>
        <w:rPr>
          <w:rFonts w:ascii="Times New Roman" w:hAnsi="Times New Roman"/>
          <w:sz w:val="28"/>
          <w:szCs w:val="28"/>
        </w:rPr>
      </w:pPr>
    </w:p>
    <w:p w14:paraId="6AAF8130" w14:textId="77777777" w:rsidR="008F76B2" w:rsidRDefault="00000000">
      <w:pPr>
        <w:pStyle w:val="HTM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sz w:val="28"/>
          <w:szCs w:val="28"/>
        </w:rPr>
        <w:t>public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function</w:t>
      </w:r>
      <w:proofErr w:type="spellEnd"/>
      <w:r>
        <w:rPr>
          <w:rFonts w:ascii="Times New Roman" w:hAnsi="Times New Roman"/>
          <w:sz w:val="28"/>
          <w:szCs w:val="28"/>
        </w:rPr>
        <w:t xml:space="preserve"> __</w:t>
      </w:r>
      <w:proofErr w:type="spellStart"/>
      <w:r>
        <w:rPr>
          <w:rFonts w:ascii="Times New Roman" w:hAnsi="Times New Roman"/>
          <w:sz w:val="28"/>
          <w:szCs w:val="28"/>
        </w:rPr>
        <w:t>construct</w:t>
      </w:r>
      <w:proofErr w:type="spellEnd"/>
      <w:r>
        <w:rPr>
          <w:rFonts w:ascii="Times New Roman" w:hAnsi="Times New Roman"/>
          <w:sz w:val="28"/>
          <w:szCs w:val="28"/>
        </w:rPr>
        <w:t>($</w:t>
      </w:r>
      <w:proofErr w:type="spellStart"/>
      <w:r>
        <w:rPr>
          <w:rFonts w:ascii="Times New Roman" w:hAnsi="Times New Roman"/>
          <w:sz w:val="28"/>
          <w:szCs w:val="28"/>
        </w:rPr>
        <w:t>height</w:t>
      </w:r>
      <w:proofErr w:type="spellEnd"/>
      <w:r>
        <w:rPr>
          <w:rFonts w:ascii="Times New Roman" w:hAnsi="Times New Roman"/>
          <w:sz w:val="28"/>
          <w:szCs w:val="28"/>
        </w:rPr>
        <w:t>, $</w:t>
      </w:r>
      <w:proofErr w:type="spellStart"/>
      <w:r>
        <w:rPr>
          <w:rFonts w:ascii="Times New Roman" w:hAnsi="Times New Roman"/>
          <w:sz w:val="28"/>
          <w:szCs w:val="28"/>
        </w:rPr>
        <w:t>weight</w:t>
      </w:r>
      <w:proofErr w:type="spellEnd"/>
      <w:r>
        <w:rPr>
          <w:rFonts w:ascii="Times New Roman" w:hAnsi="Times New Roman"/>
          <w:sz w:val="28"/>
          <w:szCs w:val="28"/>
        </w:rPr>
        <w:t>, $</w:t>
      </w:r>
      <w:proofErr w:type="spellStart"/>
      <w:r>
        <w:rPr>
          <w:rFonts w:ascii="Times New Roman" w:hAnsi="Times New Roman"/>
          <w:sz w:val="28"/>
          <w:szCs w:val="28"/>
        </w:rPr>
        <w:t>age</w:t>
      </w:r>
      <w:proofErr w:type="spellEnd"/>
      <w:r>
        <w:rPr>
          <w:rFonts w:ascii="Times New Roman" w:hAnsi="Times New Roman"/>
          <w:sz w:val="28"/>
          <w:szCs w:val="28"/>
        </w:rPr>
        <w:t>, $</w:t>
      </w:r>
      <w:proofErr w:type="spellStart"/>
      <w:r>
        <w:rPr>
          <w:rFonts w:ascii="Times New Roman" w:hAnsi="Times New Roman"/>
          <w:sz w:val="28"/>
          <w:szCs w:val="28"/>
        </w:rPr>
        <w:t>university</w:t>
      </w:r>
      <w:proofErr w:type="spellEnd"/>
      <w:r>
        <w:rPr>
          <w:rFonts w:ascii="Times New Roman" w:hAnsi="Times New Roman"/>
          <w:sz w:val="28"/>
          <w:szCs w:val="28"/>
        </w:rPr>
        <w:t>, $</w:t>
      </w:r>
      <w:proofErr w:type="spellStart"/>
      <w:r>
        <w:rPr>
          <w:rFonts w:ascii="Times New Roman" w:hAnsi="Times New Roman"/>
          <w:sz w:val="28"/>
          <w:szCs w:val="28"/>
        </w:rPr>
        <w:t>course</w:t>
      </w:r>
      <w:proofErr w:type="spellEnd"/>
      <w:r>
        <w:rPr>
          <w:rFonts w:ascii="Times New Roman" w:hAnsi="Times New Roman"/>
          <w:sz w:val="28"/>
          <w:szCs w:val="28"/>
        </w:rPr>
        <w:t>)</w:t>
      </w:r>
    </w:p>
    <w:p w14:paraId="69FC1023" w14:textId="77777777" w:rsidR="008F76B2" w:rsidRDefault="00000000">
      <w:pPr>
        <w:pStyle w:val="HTM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{</w:t>
      </w:r>
    </w:p>
    <w:p w14:paraId="0603F8AB" w14:textId="77777777" w:rsidR="008F76B2" w:rsidRDefault="00000000">
      <w:pPr>
        <w:pStyle w:val="HTM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/>
          <w:sz w:val="28"/>
          <w:szCs w:val="28"/>
        </w:rPr>
        <w:t>parent</w:t>
      </w:r>
      <w:proofErr w:type="spellEnd"/>
      <w:r>
        <w:rPr>
          <w:rFonts w:ascii="Times New Roman" w:hAnsi="Times New Roman"/>
          <w:sz w:val="28"/>
          <w:szCs w:val="28"/>
        </w:rPr>
        <w:t>::__</w:t>
      </w:r>
      <w:proofErr w:type="spellStart"/>
      <w:r>
        <w:rPr>
          <w:rFonts w:ascii="Times New Roman" w:hAnsi="Times New Roman"/>
          <w:sz w:val="28"/>
          <w:szCs w:val="28"/>
        </w:rPr>
        <w:t>construct</w:t>
      </w:r>
      <w:proofErr w:type="spellEnd"/>
      <w:r>
        <w:rPr>
          <w:rFonts w:ascii="Times New Roman" w:hAnsi="Times New Roman"/>
          <w:sz w:val="28"/>
          <w:szCs w:val="28"/>
        </w:rPr>
        <w:t>($</w:t>
      </w:r>
      <w:proofErr w:type="spellStart"/>
      <w:r>
        <w:rPr>
          <w:rFonts w:ascii="Times New Roman" w:hAnsi="Times New Roman"/>
          <w:sz w:val="28"/>
          <w:szCs w:val="28"/>
        </w:rPr>
        <w:t>height</w:t>
      </w:r>
      <w:proofErr w:type="spellEnd"/>
      <w:r>
        <w:rPr>
          <w:rFonts w:ascii="Times New Roman" w:hAnsi="Times New Roman"/>
          <w:sz w:val="28"/>
          <w:szCs w:val="28"/>
        </w:rPr>
        <w:t>, $</w:t>
      </w:r>
      <w:proofErr w:type="spellStart"/>
      <w:r>
        <w:rPr>
          <w:rFonts w:ascii="Times New Roman" w:hAnsi="Times New Roman"/>
          <w:sz w:val="28"/>
          <w:szCs w:val="28"/>
        </w:rPr>
        <w:t>weight</w:t>
      </w:r>
      <w:proofErr w:type="spellEnd"/>
      <w:r>
        <w:rPr>
          <w:rFonts w:ascii="Times New Roman" w:hAnsi="Times New Roman"/>
          <w:sz w:val="28"/>
          <w:szCs w:val="28"/>
        </w:rPr>
        <w:t>, $</w:t>
      </w:r>
      <w:proofErr w:type="spellStart"/>
      <w:r>
        <w:rPr>
          <w:rFonts w:ascii="Times New Roman" w:hAnsi="Times New Roman"/>
          <w:sz w:val="28"/>
          <w:szCs w:val="28"/>
        </w:rPr>
        <w:t>age</w:t>
      </w:r>
      <w:proofErr w:type="spellEnd"/>
      <w:r>
        <w:rPr>
          <w:rFonts w:ascii="Times New Roman" w:hAnsi="Times New Roman"/>
          <w:sz w:val="28"/>
          <w:szCs w:val="28"/>
        </w:rPr>
        <w:t>);</w:t>
      </w:r>
    </w:p>
    <w:p w14:paraId="61676573" w14:textId="77777777" w:rsidR="008F76B2" w:rsidRDefault="00000000">
      <w:pPr>
        <w:pStyle w:val="HTM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$</w:t>
      </w:r>
      <w:proofErr w:type="spellStart"/>
      <w:r>
        <w:rPr>
          <w:rFonts w:ascii="Times New Roman" w:hAnsi="Times New Roman"/>
          <w:sz w:val="28"/>
          <w:szCs w:val="28"/>
        </w:rPr>
        <w:t>this</w:t>
      </w:r>
      <w:proofErr w:type="spellEnd"/>
      <w:r>
        <w:rPr>
          <w:rFonts w:ascii="Times New Roman" w:hAnsi="Times New Roman"/>
          <w:sz w:val="28"/>
          <w:szCs w:val="28"/>
        </w:rPr>
        <w:t>-&gt;</w:t>
      </w:r>
      <w:proofErr w:type="spellStart"/>
      <w:r>
        <w:rPr>
          <w:rFonts w:ascii="Times New Roman" w:hAnsi="Times New Roman"/>
          <w:sz w:val="28"/>
          <w:szCs w:val="28"/>
        </w:rPr>
        <w:t>university</w:t>
      </w:r>
      <w:proofErr w:type="spellEnd"/>
      <w:r>
        <w:rPr>
          <w:rFonts w:ascii="Times New Roman" w:hAnsi="Times New Roman"/>
          <w:sz w:val="28"/>
          <w:szCs w:val="28"/>
        </w:rPr>
        <w:t xml:space="preserve"> = $</w:t>
      </w:r>
      <w:proofErr w:type="spellStart"/>
      <w:r>
        <w:rPr>
          <w:rFonts w:ascii="Times New Roman" w:hAnsi="Times New Roman"/>
          <w:sz w:val="28"/>
          <w:szCs w:val="28"/>
        </w:rPr>
        <w:t>university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14:paraId="56ABE8DC" w14:textId="77777777" w:rsidR="008F76B2" w:rsidRDefault="00000000">
      <w:pPr>
        <w:pStyle w:val="HTM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$</w:t>
      </w:r>
      <w:proofErr w:type="spellStart"/>
      <w:r>
        <w:rPr>
          <w:rFonts w:ascii="Times New Roman" w:hAnsi="Times New Roman"/>
          <w:sz w:val="28"/>
          <w:szCs w:val="28"/>
        </w:rPr>
        <w:t>this</w:t>
      </w:r>
      <w:proofErr w:type="spellEnd"/>
      <w:r>
        <w:rPr>
          <w:rFonts w:ascii="Times New Roman" w:hAnsi="Times New Roman"/>
          <w:sz w:val="28"/>
          <w:szCs w:val="28"/>
        </w:rPr>
        <w:t>-&gt;</w:t>
      </w:r>
      <w:proofErr w:type="spellStart"/>
      <w:r>
        <w:rPr>
          <w:rFonts w:ascii="Times New Roman" w:hAnsi="Times New Roman"/>
          <w:sz w:val="28"/>
          <w:szCs w:val="28"/>
        </w:rPr>
        <w:t>course</w:t>
      </w:r>
      <w:proofErr w:type="spellEnd"/>
      <w:r>
        <w:rPr>
          <w:rFonts w:ascii="Times New Roman" w:hAnsi="Times New Roman"/>
          <w:sz w:val="28"/>
          <w:szCs w:val="28"/>
        </w:rPr>
        <w:t xml:space="preserve"> = $</w:t>
      </w:r>
      <w:proofErr w:type="spellStart"/>
      <w:r>
        <w:rPr>
          <w:rFonts w:ascii="Times New Roman" w:hAnsi="Times New Roman"/>
          <w:sz w:val="28"/>
          <w:szCs w:val="28"/>
        </w:rPr>
        <w:t>course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14:paraId="1C1111F9" w14:textId="77777777" w:rsidR="008F76B2" w:rsidRDefault="00000000">
      <w:pPr>
        <w:pStyle w:val="HTM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    }</w:t>
      </w:r>
    </w:p>
    <w:p w14:paraId="55EB2CF6" w14:textId="77777777" w:rsidR="008F76B2" w:rsidRDefault="008F76B2">
      <w:pPr>
        <w:pStyle w:val="HTML"/>
        <w:rPr>
          <w:rFonts w:ascii="Times New Roman" w:hAnsi="Times New Roman"/>
          <w:sz w:val="28"/>
          <w:szCs w:val="28"/>
        </w:rPr>
      </w:pPr>
    </w:p>
    <w:p w14:paraId="3A28B95A" w14:textId="77777777" w:rsidR="008F76B2" w:rsidRDefault="00000000">
      <w:pPr>
        <w:pStyle w:val="HTM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sz w:val="28"/>
          <w:szCs w:val="28"/>
        </w:rPr>
        <w:t>public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function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getUniversity</w:t>
      </w:r>
      <w:proofErr w:type="spellEnd"/>
      <w:r>
        <w:rPr>
          <w:rFonts w:ascii="Times New Roman" w:hAnsi="Times New Roman"/>
          <w:sz w:val="28"/>
          <w:szCs w:val="28"/>
        </w:rPr>
        <w:t>()</w:t>
      </w:r>
    </w:p>
    <w:p w14:paraId="475B7F52" w14:textId="77777777" w:rsidR="008F76B2" w:rsidRDefault="00000000">
      <w:pPr>
        <w:pStyle w:val="HTM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{</w:t>
      </w:r>
    </w:p>
    <w:p w14:paraId="1C304D86" w14:textId="77777777" w:rsidR="008F76B2" w:rsidRDefault="00000000">
      <w:pPr>
        <w:pStyle w:val="HTM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/>
          <w:sz w:val="28"/>
          <w:szCs w:val="28"/>
        </w:rPr>
        <w:t>return</w:t>
      </w:r>
      <w:proofErr w:type="spellEnd"/>
      <w:r>
        <w:rPr>
          <w:rFonts w:ascii="Times New Roman" w:hAnsi="Times New Roman"/>
          <w:sz w:val="28"/>
          <w:szCs w:val="28"/>
        </w:rPr>
        <w:t xml:space="preserve"> $</w:t>
      </w:r>
      <w:proofErr w:type="spellStart"/>
      <w:r>
        <w:rPr>
          <w:rFonts w:ascii="Times New Roman" w:hAnsi="Times New Roman"/>
          <w:sz w:val="28"/>
          <w:szCs w:val="28"/>
        </w:rPr>
        <w:t>this</w:t>
      </w:r>
      <w:proofErr w:type="spellEnd"/>
      <w:r>
        <w:rPr>
          <w:rFonts w:ascii="Times New Roman" w:hAnsi="Times New Roman"/>
          <w:sz w:val="28"/>
          <w:szCs w:val="28"/>
        </w:rPr>
        <w:t>-&gt;</w:t>
      </w:r>
      <w:proofErr w:type="spellStart"/>
      <w:r>
        <w:rPr>
          <w:rFonts w:ascii="Times New Roman" w:hAnsi="Times New Roman"/>
          <w:sz w:val="28"/>
          <w:szCs w:val="28"/>
        </w:rPr>
        <w:t>university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14:paraId="041AD444" w14:textId="77777777" w:rsidR="008F76B2" w:rsidRDefault="00000000">
      <w:pPr>
        <w:pStyle w:val="HTM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14:paraId="144DEC3A" w14:textId="77777777" w:rsidR="008F76B2" w:rsidRDefault="008F76B2">
      <w:pPr>
        <w:pStyle w:val="HTML"/>
        <w:rPr>
          <w:rFonts w:ascii="Times New Roman" w:hAnsi="Times New Roman"/>
          <w:sz w:val="28"/>
          <w:szCs w:val="28"/>
        </w:rPr>
      </w:pPr>
    </w:p>
    <w:p w14:paraId="0C6C3767" w14:textId="77777777" w:rsidR="008F76B2" w:rsidRDefault="00000000">
      <w:pPr>
        <w:pStyle w:val="HTM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sz w:val="28"/>
          <w:szCs w:val="28"/>
        </w:rPr>
        <w:t>public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function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setUniversity</w:t>
      </w:r>
      <w:proofErr w:type="spellEnd"/>
      <w:r>
        <w:rPr>
          <w:rFonts w:ascii="Times New Roman" w:hAnsi="Times New Roman"/>
          <w:sz w:val="28"/>
          <w:szCs w:val="28"/>
        </w:rPr>
        <w:t>($</w:t>
      </w:r>
      <w:proofErr w:type="spellStart"/>
      <w:r>
        <w:rPr>
          <w:rFonts w:ascii="Times New Roman" w:hAnsi="Times New Roman"/>
          <w:sz w:val="28"/>
          <w:szCs w:val="28"/>
        </w:rPr>
        <w:t>university</w:t>
      </w:r>
      <w:proofErr w:type="spellEnd"/>
      <w:r>
        <w:rPr>
          <w:rFonts w:ascii="Times New Roman" w:hAnsi="Times New Roman"/>
          <w:sz w:val="28"/>
          <w:szCs w:val="28"/>
        </w:rPr>
        <w:t>)</w:t>
      </w:r>
    </w:p>
    <w:p w14:paraId="2E962517" w14:textId="77777777" w:rsidR="008F76B2" w:rsidRDefault="00000000">
      <w:pPr>
        <w:pStyle w:val="HTM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{</w:t>
      </w:r>
    </w:p>
    <w:p w14:paraId="51199F72" w14:textId="77777777" w:rsidR="008F76B2" w:rsidRDefault="00000000">
      <w:pPr>
        <w:pStyle w:val="HTM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$</w:t>
      </w:r>
      <w:proofErr w:type="spellStart"/>
      <w:r>
        <w:rPr>
          <w:rFonts w:ascii="Times New Roman" w:hAnsi="Times New Roman"/>
          <w:sz w:val="28"/>
          <w:szCs w:val="28"/>
        </w:rPr>
        <w:t>this</w:t>
      </w:r>
      <w:proofErr w:type="spellEnd"/>
      <w:r>
        <w:rPr>
          <w:rFonts w:ascii="Times New Roman" w:hAnsi="Times New Roman"/>
          <w:sz w:val="28"/>
          <w:szCs w:val="28"/>
        </w:rPr>
        <w:t>-&gt;</w:t>
      </w:r>
      <w:proofErr w:type="spellStart"/>
      <w:r>
        <w:rPr>
          <w:rFonts w:ascii="Times New Roman" w:hAnsi="Times New Roman"/>
          <w:sz w:val="28"/>
          <w:szCs w:val="28"/>
        </w:rPr>
        <w:t>university</w:t>
      </w:r>
      <w:proofErr w:type="spellEnd"/>
      <w:r>
        <w:rPr>
          <w:rFonts w:ascii="Times New Roman" w:hAnsi="Times New Roman"/>
          <w:sz w:val="28"/>
          <w:szCs w:val="28"/>
        </w:rPr>
        <w:t xml:space="preserve"> = $</w:t>
      </w:r>
      <w:proofErr w:type="spellStart"/>
      <w:r>
        <w:rPr>
          <w:rFonts w:ascii="Times New Roman" w:hAnsi="Times New Roman"/>
          <w:sz w:val="28"/>
          <w:szCs w:val="28"/>
        </w:rPr>
        <w:t>university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14:paraId="5F06CC2D" w14:textId="77777777" w:rsidR="008F76B2" w:rsidRDefault="00000000">
      <w:pPr>
        <w:pStyle w:val="HTM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14:paraId="22D3CC8A" w14:textId="77777777" w:rsidR="008F76B2" w:rsidRDefault="008F76B2">
      <w:pPr>
        <w:pStyle w:val="HTML"/>
        <w:rPr>
          <w:rFonts w:ascii="Times New Roman" w:hAnsi="Times New Roman"/>
          <w:sz w:val="28"/>
          <w:szCs w:val="28"/>
        </w:rPr>
      </w:pPr>
    </w:p>
    <w:p w14:paraId="325A9D14" w14:textId="77777777" w:rsidR="008F76B2" w:rsidRDefault="00000000">
      <w:pPr>
        <w:pStyle w:val="HTM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sz w:val="28"/>
          <w:szCs w:val="28"/>
        </w:rPr>
        <w:t>public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function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getCourse</w:t>
      </w:r>
      <w:proofErr w:type="spellEnd"/>
      <w:r>
        <w:rPr>
          <w:rFonts w:ascii="Times New Roman" w:hAnsi="Times New Roman"/>
          <w:sz w:val="28"/>
          <w:szCs w:val="28"/>
        </w:rPr>
        <w:t>()</w:t>
      </w:r>
    </w:p>
    <w:p w14:paraId="5948E507" w14:textId="77777777" w:rsidR="008F76B2" w:rsidRDefault="00000000">
      <w:pPr>
        <w:pStyle w:val="HTM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{</w:t>
      </w:r>
    </w:p>
    <w:p w14:paraId="5C87126F" w14:textId="77777777" w:rsidR="008F76B2" w:rsidRDefault="00000000">
      <w:pPr>
        <w:pStyle w:val="HTM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/>
          <w:sz w:val="28"/>
          <w:szCs w:val="28"/>
        </w:rPr>
        <w:t>return</w:t>
      </w:r>
      <w:proofErr w:type="spellEnd"/>
      <w:r>
        <w:rPr>
          <w:rFonts w:ascii="Times New Roman" w:hAnsi="Times New Roman"/>
          <w:sz w:val="28"/>
          <w:szCs w:val="28"/>
        </w:rPr>
        <w:t xml:space="preserve"> $</w:t>
      </w:r>
      <w:proofErr w:type="spellStart"/>
      <w:r>
        <w:rPr>
          <w:rFonts w:ascii="Times New Roman" w:hAnsi="Times New Roman"/>
          <w:sz w:val="28"/>
          <w:szCs w:val="28"/>
        </w:rPr>
        <w:t>this</w:t>
      </w:r>
      <w:proofErr w:type="spellEnd"/>
      <w:r>
        <w:rPr>
          <w:rFonts w:ascii="Times New Roman" w:hAnsi="Times New Roman"/>
          <w:sz w:val="28"/>
          <w:szCs w:val="28"/>
        </w:rPr>
        <w:t>-&gt;</w:t>
      </w:r>
      <w:proofErr w:type="spellStart"/>
      <w:r>
        <w:rPr>
          <w:rFonts w:ascii="Times New Roman" w:hAnsi="Times New Roman"/>
          <w:sz w:val="28"/>
          <w:szCs w:val="28"/>
        </w:rPr>
        <w:t>course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14:paraId="44DB24CF" w14:textId="77777777" w:rsidR="008F76B2" w:rsidRDefault="00000000">
      <w:pPr>
        <w:pStyle w:val="HTM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14:paraId="261FF60A" w14:textId="77777777" w:rsidR="008F76B2" w:rsidRDefault="008F76B2">
      <w:pPr>
        <w:pStyle w:val="HTML"/>
        <w:rPr>
          <w:rFonts w:ascii="Times New Roman" w:hAnsi="Times New Roman"/>
          <w:sz w:val="28"/>
          <w:szCs w:val="28"/>
        </w:rPr>
      </w:pPr>
    </w:p>
    <w:p w14:paraId="332E9322" w14:textId="77777777" w:rsidR="008F76B2" w:rsidRDefault="00000000">
      <w:pPr>
        <w:pStyle w:val="HTM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sz w:val="28"/>
          <w:szCs w:val="28"/>
        </w:rPr>
        <w:t>public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function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setCourse</w:t>
      </w:r>
      <w:proofErr w:type="spellEnd"/>
      <w:r>
        <w:rPr>
          <w:rFonts w:ascii="Times New Roman" w:hAnsi="Times New Roman"/>
          <w:sz w:val="28"/>
          <w:szCs w:val="28"/>
        </w:rPr>
        <w:t>($</w:t>
      </w:r>
      <w:proofErr w:type="spellStart"/>
      <w:r>
        <w:rPr>
          <w:rFonts w:ascii="Times New Roman" w:hAnsi="Times New Roman"/>
          <w:sz w:val="28"/>
          <w:szCs w:val="28"/>
        </w:rPr>
        <w:t>course</w:t>
      </w:r>
      <w:proofErr w:type="spellEnd"/>
      <w:r>
        <w:rPr>
          <w:rFonts w:ascii="Times New Roman" w:hAnsi="Times New Roman"/>
          <w:sz w:val="28"/>
          <w:szCs w:val="28"/>
        </w:rPr>
        <w:t>)</w:t>
      </w:r>
    </w:p>
    <w:p w14:paraId="1CCF4D5B" w14:textId="77777777" w:rsidR="008F76B2" w:rsidRDefault="00000000">
      <w:pPr>
        <w:pStyle w:val="HTM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{</w:t>
      </w:r>
    </w:p>
    <w:p w14:paraId="57D752E8" w14:textId="77777777" w:rsidR="008F76B2" w:rsidRDefault="00000000">
      <w:pPr>
        <w:pStyle w:val="HTM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$</w:t>
      </w:r>
      <w:proofErr w:type="spellStart"/>
      <w:r>
        <w:rPr>
          <w:rFonts w:ascii="Times New Roman" w:hAnsi="Times New Roman"/>
          <w:sz w:val="28"/>
          <w:szCs w:val="28"/>
        </w:rPr>
        <w:t>this</w:t>
      </w:r>
      <w:proofErr w:type="spellEnd"/>
      <w:r>
        <w:rPr>
          <w:rFonts w:ascii="Times New Roman" w:hAnsi="Times New Roman"/>
          <w:sz w:val="28"/>
          <w:szCs w:val="28"/>
        </w:rPr>
        <w:t>-&gt;</w:t>
      </w:r>
      <w:proofErr w:type="spellStart"/>
      <w:r>
        <w:rPr>
          <w:rFonts w:ascii="Times New Roman" w:hAnsi="Times New Roman"/>
          <w:sz w:val="28"/>
          <w:szCs w:val="28"/>
        </w:rPr>
        <w:t>course</w:t>
      </w:r>
      <w:proofErr w:type="spellEnd"/>
      <w:r>
        <w:rPr>
          <w:rFonts w:ascii="Times New Roman" w:hAnsi="Times New Roman"/>
          <w:sz w:val="28"/>
          <w:szCs w:val="28"/>
        </w:rPr>
        <w:t xml:space="preserve"> = $</w:t>
      </w:r>
      <w:proofErr w:type="spellStart"/>
      <w:r>
        <w:rPr>
          <w:rFonts w:ascii="Times New Roman" w:hAnsi="Times New Roman"/>
          <w:sz w:val="28"/>
          <w:szCs w:val="28"/>
        </w:rPr>
        <w:t>course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14:paraId="7A94669E" w14:textId="77777777" w:rsidR="008F76B2" w:rsidRDefault="00000000">
      <w:pPr>
        <w:pStyle w:val="HTM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14:paraId="2A31C186" w14:textId="77777777" w:rsidR="008F76B2" w:rsidRDefault="008F76B2">
      <w:pPr>
        <w:pStyle w:val="HTML"/>
        <w:rPr>
          <w:rFonts w:ascii="Times New Roman" w:hAnsi="Times New Roman"/>
          <w:sz w:val="28"/>
          <w:szCs w:val="28"/>
        </w:rPr>
      </w:pPr>
    </w:p>
    <w:p w14:paraId="51D9EA8D" w14:textId="77777777" w:rsidR="008F76B2" w:rsidRDefault="00000000">
      <w:pPr>
        <w:pStyle w:val="HTM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sz w:val="28"/>
          <w:szCs w:val="28"/>
        </w:rPr>
        <w:t>public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function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advanceCourse</w:t>
      </w:r>
      <w:proofErr w:type="spellEnd"/>
      <w:r>
        <w:rPr>
          <w:rFonts w:ascii="Times New Roman" w:hAnsi="Times New Roman"/>
          <w:sz w:val="28"/>
          <w:szCs w:val="28"/>
        </w:rPr>
        <w:t>()</w:t>
      </w:r>
    </w:p>
    <w:p w14:paraId="3007F7E5" w14:textId="77777777" w:rsidR="008F76B2" w:rsidRDefault="00000000">
      <w:pPr>
        <w:pStyle w:val="HTM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{</w:t>
      </w:r>
    </w:p>
    <w:p w14:paraId="3CBDC969" w14:textId="77777777" w:rsidR="008F76B2" w:rsidRDefault="00000000">
      <w:pPr>
        <w:pStyle w:val="HTM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$</w:t>
      </w:r>
      <w:proofErr w:type="spellStart"/>
      <w:r>
        <w:rPr>
          <w:rFonts w:ascii="Times New Roman" w:hAnsi="Times New Roman"/>
          <w:sz w:val="28"/>
          <w:szCs w:val="28"/>
        </w:rPr>
        <w:t>this</w:t>
      </w:r>
      <w:proofErr w:type="spellEnd"/>
      <w:r>
        <w:rPr>
          <w:rFonts w:ascii="Times New Roman" w:hAnsi="Times New Roman"/>
          <w:sz w:val="28"/>
          <w:szCs w:val="28"/>
        </w:rPr>
        <w:t>-&gt;</w:t>
      </w:r>
      <w:proofErr w:type="spellStart"/>
      <w:r>
        <w:rPr>
          <w:rFonts w:ascii="Times New Roman" w:hAnsi="Times New Roman"/>
          <w:sz w:val="28"/>
          <w:szCs w:val="28"/>
        </w:rPr>
        <w:t>course</w:t>
      </w:r>
      <w:proofErr w:type="spellEnd"/>
      <w:r>
        <w:rPr>
          <w:rFonts w:ascii="Times New Roman" w:hAnsi="Times New Roman"/>
          <w:sz w:val="28"/>
          <w:szCs w:val="28"/>
        </w:rPr>
        <w:t xml:space="preserve"> += 1;</w:t>
      </w:r>
    </w:p>
    <w:p w14:paraId="57E483FB" w14:textId="77777777" w:rsidR="008F76B2" w:rsidRDefault="00000000">
      <w:pPr>
        <w:pStyle w:val="HTM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14:paraId="74A80EEB" w14:textId="77777777" w:rsidR="008F76B2" w:rsidRDefault="008F76B2">
      <w:pPr>
        <w:pStyle w:val="HTML"/>
        <w:rPr>
          <w:rFonts w:ascii="Times New Roman" w:hAnsi="Times New Roman"/>
          <w:sz w:val="28"/>
          <w:szCs w:val="28"/>
        </w:rPr>
      </w:pPr>
    </w:p>
    <w:p w14:paraId="6E514C4C" w14:textId="77777777" w:rsidR="008F76B2" w:rsidRDefault="00000000">
      <w:pPr>
        <w:pStyle w:val="HTM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    </w:t>
      </w:r>
      <w:proofErr w:type="spellStart"/>
      <w:r>
        <w:rPr>
          <w:rFonts w:ascii="Times New Roman" w:hAnsi="Times New Roman"/>
          <w:sz w:val="28"/>
          <w:szCs w:val="28"/>
        </w:rPr>
        <w:t>public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function</w:t>
      </w:r>
      <w:proofErr w:type="spellEnd"/>
      <w:r>
        <w:rPr>
          <w:rFonts w:ascii="Times New Roman" w:hAnsi="Times New Roman"/>
          <w:sz w:val="28"/>
          <w:szCs w:val="28"/>
        </w:rPr>
        <w:t xml:space="preserve"> __</w:t>
      </w:r>
      <w:proofErr w:type="spellStart"/>
      <w:r>
        <w:rPr>
          <w:rFonts w:ascii="Times New Roman" w:hAnsi="Times New Roman"/>
          <w:sz w:val="28"/>
          <w:szCs w:val="28"/>
        </w:rPr>
        <w:t>toString</w:t>
      </w:r>
      <w:proofErr w:type="spellEnd"/>
      <w:r>
        <w:rPr>
          <w:rFonts w:ascii="Times New Roman" w:hAnsi="Times New Roman"/>
          <w:sz w:val="28"/>
          <w:szCs w:val="28"/>
        </w:rPr>
        <w:t>()</w:t>
      </w:r>
    </w:p>
    <w:p w14:paraId="3FE8F46C" w14:textId="77777777" w:rsidR="008F76B2" w:rsidRDefault="00000000">
      <w:pPr>
        <w:pStyle w:val="HTM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{</w:t>
      </w:r>
    </w:p>
    <w:p w14:paraId="66F5B3F7" w14:textId="77777777" w:rsidR="008F76B2" w:rsidRDefault="00000000">
      <w:pPr>
        <w:pStyle w:val="HTM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/>
          <w:sz w:val="28"/>
          <w:szCs w:val="28"/>
        </w:rPr>
        <w:t>return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parent</w:t>
      </w:r>
      <w:proofErr w:type="spellEnd"/>
      <w:r>
        <w:rPr>
          <w:rFonts w:ascii="Times New Roman" w:hAnsi="Times New Roman"/>
          <w:sz w:val="28"/>
          <w:szCs w:val="28"/>
        </w:rPr>
        <w:t>::__</w:t>
      </w:r>
      <w:proofErr w:type="spellStart"/>
      <w:r>
        <w:rPr>
          <w:rFonts w:ascii="Times New Roman" w:hAnsi="Times New Roman"/>
          <w:sz w:val="28"/>
          <w:szCs w:val="28"/>
        </w:rPr>
        <w:t>toString</w:t>
      </w:r>
      <w:proofErr w:type="spellEnd"/>
      <w:r>
        <w:rPr>
          <w:rFonts w:ascii="Times New Roman" w:hAnsi="Times New Roman"/>
          <w:sz w:val="28"/>
          <w:szCs w:val="28"/>
        </w:rPr>
        <w:t>() . ", студент ВНЗ {$</w:t>
      </w:r>
      <w:proofErr w:type="spellStart"/>
      <w:r>
        <w:rPr>
          <w:rFonts w:ascii="Times New Roman" w:hAnsi="Times New Roman"/>
          <w:sz w:val="28"/>
          <w:szCs w:val="28"/>
        </w:rPr>
        <w:t>this</w:t>
      </w:r>
      <w:proofErr w:type="spellEnd"/>
      <w:r>
        <w:rPr>
          <w:rFonts w:ascii="Times New Roman" w:hAnsi="Times New Roman"/>
          <w:sz w:val="28"/>
          <w:szCs w:val="28"/>
        </w:rPr>
        <w:t>-&gt;</w:t>
      </w:r>
      <w:proofErr w:type="spellStart"/>
      <w:r>
        <w:rPr>
          <w:rFonts w:ascii="Times New Roman" w:hAnsi="Times New Roman"/>
          <w:sz w:val="28"/>
          <w:szCs w:val="28"/>
        </w:rPr>
        <w:t>university</w:t>
      </w:r>
      <w:proofErr w:type="spellEnd"/>
      <w:r>
        <w:rPr>
          <w:rFonts w:ascii="Times New Roman" w:hAnsi="Times New Roman"/>
          <w:sz w:val="28"/>
          <w:szCs w:val="28"/>
        </w:rPr>
        <w:t>}, курс {$</w:t>
      </w:r>
      <w:proofErr w:type="spellStart"/>
      <w:r>
        <w:rPr>
          <w:rFonts w:ascii="Times New Roman" w:hAnsi="Times New Roman"/>
          <w:sz w:val="28"/>
          <w:szCs w:val="28"/>
        </w:rPr>
        <w:t>this</w:t>
      </w:r>
      <w:proofErr w:type="spellEnd"/>
      <w:r>
        <w:rPr>
          <w:rFonts w:ascii="Times New Roman" w:hAnsi="Times New Roman"/>
          <w:sz w:val="28"/>
          <w:szCs w:val="28"/>
        </w:rPr>
        <w:t>-&gt;</w:t>
      </w:r>
      <w:proofErr w:type="spellStart"/>
      <w:r>
        <w:rPr>
          <w:rFonts w:ascii="Times New Roman" w:hAnsi="Times New Roman"/>
          <w:sz w:val="28"/>
          <w:szCs w:val="28"/>
        </w:rPr>
        <w:t>course</w:t>
      </w:r>
      <w:proofErr w:type="spellEnd"/>
      <w:r>
        <w:rPr>
          <w:rFonts w:ascii="Times New Roman" w:hAnsi="Times New Roman"/>
          <w:sz w:val="28"/>
          <w:szCs w:val="28"/>
        </w:rPr>
        <w:t>}.";</w:t>
      </w:r>
    </w:p>
    <w:p w14:paraId="7B05F7AC" w14:textId="77777777" w:rsidR="008F76B2" w:rsidRDefault="00000000">
      <w:pPr>
        <w:pStyle w:val="HTM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14:paraId="2EFB85BC" w14:textId="77777777" w:rsidR="008F76B2" w:rsidRDefault="00000000">
      <w:pPr>
        <w:pStyle w:val="HTM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14:paraId="024647B4" w14:textId="77777777" w:rsidR="008F76B2" w:rsidRDefault="008F76B2">
      <w:pPr>
        <w:pStyle w:val="HTML"/>
        <w:rPr>
          <w:rFonts w:ascii="Times New Roman" w:hAnsi="Times New Roman" w:cs="Times New Roman"/>
          <w:sz w:val="28"/>
          <w:szCs w:val="28"/>
        </w:rPr>
      </w:pPr>
    </w:p>
    <w:p w14:paraId="5D398607" w14:textId="77777777" w:rsidR="008F76B2" w:rsidRDefault="00000000">
      <w:pPr>
        <w:pStyle w:val="HTM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</w:t>
      </w:r>
      <w:proofErr w:type="spellStart"/>
      <w:r>
        <w:rPr>
          <w:rFonts w:ascii="Times New Roman" w:hAnsi="Times New Roman" w:cs="Times New Roman"/>
          <w:sz w:val="28"/>
          <w:szCs w:val="28"/>
        </w:rPr>
        <w:t>істинг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програми(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Programmer</w:t>
      </w:r>
      <w:r>
        <w:rPr>
          <w:rFonts w:ascii="Times New Roman" w:hAnsi="Times New Roman" w:cs="Times New Roman"/>
          <w:sz w:val="28"/>
          <w:szCs w:val="28"/>
        </w:rPr>
        <w:t>):</w:t>
      </w:r>
    </w:p>
    <w:p w14:paraId="02D798E2" w14:textId="77777777" w:rsidR="008F76B2" w:rsidRDefault="00000000">
      <w:pPr>
        <w:pStyle w:val="HTM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&lt;?</w:t>
      </w:r>
      <w:proofErr w:type="spellStart"/>
      <w:r>
        <w:rPr>
          <w:rFonts w:ascii="Times New Roman" w:hAnsi="Times New Roman"/>
          <w:sz w:val="28"/>
          <w:szCs w:val="28"/>
        </w:rPr>
        <w:t>php</w:t>
      </w:r>
      <w:proofErr w:type="spellEnd"/>
    </w:p>
    <w:p w14:paraId="2410D485" w14:textId="77777777" w:rsidR="008F76B2" w:rsidRDefault="008F76B2">
      <w:pPr>
        <w:pStyle w:val="HTML"/>
        <w:rPr>
          <w:rFonts w:ascii="Times New Roman" w:hAnsi="Times New Roman"/>
          <w:sz w:val="28"/>
          <w:szCs w:val="28"/>
        </w:rPr>
      </w:pPr>
    </w:p>
    <w:p w14:paraId="34B5B18F" w14:textId="77777777" w:rsidR="008F76B2" w:rsidRDefault="00000000">
      <w:pPr>
        <w:pStyle w:val="HTML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namespace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Models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14:paraId="3969911E" w14:textId="77777777" w:rsidR="008F76B2" w:rsidRDefault="008F76B2">
      <w:pPr>
        <w:pStyle w:val="HTML"/>
        <w:rPr>
          <w:rFonts w:ascii="Times New Roman" w:hAnsi="Times New Roman"/>
          <w:sz w:val="28"/>
          <w:szCs w:val="28"/>
        </w:rPr>
      </w:pPr>
    </w:p>
    <w:p w14:paraId="21F10165" w14:textId="77777777" w:rsidR="008F76B2" w:rsidRDefault="00000000">
      <w:pPr>
        <w:pStyle w:val="HTML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class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Programmer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extends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Human</w:t>
      </w:r>
      <w:proofErr w:type="spellEnd"/>
    </w:p>
    <w:p w14:paraId="35CF3CD5" w14:textId="77777777" w:rsidR="008F76B2" w:rsidRDefault="00000000">
      <w:pPr>
        <w:pStyle w:val="HTM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</w:t>
      </w:r>
    </w:p>
    <w:p w14:paraId="6A5D999C" w14:textId="77777777" w:rsidR="008F76B2" w:rsidRDefault="00000000">
      <w:pPr>
        <w:pStyle w:val="HTM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sz w:val="28"/>
          <w:szCs w:val="28"/>
        </w:rPr>
        <w:t>private</w:t>
      </w:r>
      <w:proofErr w:type="spellEnd"/>
      <w:r>
        <w:rPr>
          <w:rFonts w:ascii="Times New Roman" w:hAnsi="Times New Roman"/>
          <w:sz w:val="28"/>
          <w:szCs w:val="28"/>
        </w:rPr>
        <w:t xml:space="preserve"> $</w:t>
      </w:r>
      <w:proofErr w:type="spellStart"/>
      <w:r>
        <w:rPr>
          <w:rFonts w:ascii="Times New Roman" w:hAnsi="Times New Roman"/>
          <w:sz w:val="28"/>
          <w:szCs w:val="28"/>
        </w:rPr>
        <w:t>languages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14:paraId="23DAD488" w14:textId="77777777" w:rsidR="008F76B2" w:rsidRDefault="00000000">
      <w:pPr>
        <w:pStyle w:val="HTM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sz w:val="28"/>
          <w:szCs w:val="28"/>
        </w:rPr>
        <w:t>private</w:t>
      </w:r>
      <w:proofErr w:type="spellEnd"/>
      <w:r>
        <w:rPr>
          <w:rFonts w:ascii="Times New Roman" w:hAnsi="Times New Roman"/>
          <w:sz w:val="28"/>
          <w:szCs w:val="28"/>
        </w:rPr>
        <w:t xml:space="preserve"> $</w:t>
      </w:r>
      <w:proofErr w:type="spellStart"/>
      <w:r>
        <w:rPr>
          <w:rFonts w:ascii="Times New Roman" w:hAnsi="Times New Roman"/>
          <w:sz w:val="28"/>
          <w:szCs w:val="28"/>
        </w:rPr>
        <w:t>experience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14:paraId="1D183D99" w14:textId="77777777" w:rsidR="008F76B2" w:rsidRDefault="008F76B2">
      <w:pPr>
        <w:pStyle w:val="HTML"/>
        <w:rPr>
          <w:rFonts w:ascii="Times New Roman" w:hAnsi="Times New Roman"/>
          <w:sz w:val="28"/>
          <w:szCs w:val="28"/>
        </w:rPr>
      </w:pPr>
    </w:p>
    <w:p w14:paraId="45FFE867" w14:textId="77777777" w:rsidR="008F76B2" w:rsidRDefault="00000000">
      <w:pPr>
        <w:pStyle w:val="HTM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sz w:val="28"/>
          <w:szCs w:val="28"/>
        </w:rPr>
        <w:t>public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function</w:t>
      </w:r>
      <w:proofErr w:type="spellEnd"/>
      <w:r>
        <w:rPr>
          <w:rFonts w:ascii="Times New Roman" w:hAnsi="Times New Roman"/>
          <w:sz w:val="28"/>
          <w:szCs w:val="28"/>
        </w:rPr>
        <w:t xml:space="preserve"> __</w:t>
      </w:r>
      <w:proofErr w:type="spellStart"/>
      <w:r>
        <w:rPr>
          <w:rFonts w:ascii="Times New Roman" w:hAnsi="Times New Roman"/>
          <w:sz w:val="28"/>
          <w:szCs w:val="28"/>
        </w:rPr>
        <w:t>construct</w:t>
      </w:r>
      <w:proofErr w:type="spellEnd"/>
      <w:r>
        <w:rPr>
          <w:rFonts w:ascii="Times New Roman" w:hAnsi="Times New Roman"/>
          <w:sz w:val="28"/>
          <w:szCs w:val="28"/>
        </w:rPr>
        <w:t>($</w:t>
      </w:r>
      <w:proofErr w:type="spellStart"/>
      <w:r>
        <w:rPr>
          <w:rFonts w:ascii="Times New Roman" w:hAnsi="Times New Roman"/>
          <w:sz w:val="28"/>
          <w:szCs w:val="28"/>
        </w:rPr>
        <w:t>height</w:t>
      </w:r>
      <w:proofErr w:type="spellEnd"/>
      <w:r>
        <w:rPr>
          <w:rFonts w:ascii="Times New Roman" w:hAnsi="Times New Roman"/>
          <w:sz w:val="28"/>
          <w:szCs w:val="28"/>
        </w:rPr>
        <w:t>, $</w:t>
      </w:r>
      <w:proofErr w:type="spellStart"/>
      <w:r>
        <w:rPr>
          <w:rFonts w:ascii="Times New Roman" w:hAnsi="Times New Roman"/>
          <w:sz w:val="28"/>
          <w:szCs w:val="28"/>
        </w:rPr>
        <w:t>weight</w:t>
      </w:r>
      <w:proofErr w:type="spellEnd"/>
      <w:r>
        <w:rPr>
          <w:rFonts w:ascii="Times New Roman" w:hAnsi="Times New Roman"/>
          <w:sz w:val="28"/>
          <w:szCs w:val="28"/>
        </w:rPr>
        <w:t>, $</w:t>
      </w:r>
      <w:proofErr w:type="spellStart"/>
      <w:r>
        <w:rPr>
          <w:rFonts w:ascii="Times New Roman" w:hAnsi="Times New Roman"/>
          <w:sz w:val="28"/>
          <w:szCs w:val="28"/>
        </w:rPr>
        <w:t>age</w:t>
      </w:r>
      <w:proofErr w:type="spellEnd"/>
      <w:r>
        <w:rPr>
          <w:rFonts w:ascii="Times New Roman" w:hAnsi="Times New Roman"/>
          <w:sz w:val="28"/>
          <w:szCs w:val="28"/>
        </w:rPr>
        <w:t>, $</w:t>
      </w:r>
      <w:proofErr w:type="spellStart"/>
      <w:r>
        <w:rPr>
          <w:rFonts w:ascii="Times New Roman" w:hAnsi="Times New Roman"/>
          <w:sz w:val="28"/>
          <w:szCs w:val="28"/>
        </w:rPr>
        <w:t>languages</w:t>
      </w:r>
      <w:proofErr w:type="spellEnd"/>
      <w:r>
        <w:rPr>
          <w:rFonts w:ascii="Times New Roman" w:hAnsi="Times New Roman"/>
          <w:sz w:val="28"/>
          <w:szCs w:val="28"/>
        </w:rPr>
        <w:t>, $</w:t>
      </w:r>
      <w:proofErr w:type="spellStart"/>
      <w:r>
        <w:rPr>
          <w:rFonts w:ascii="Times New Roman" w:hAnsi="Times New Roman"/>
          <w:sz w:val="28"/>
          <w:szCs w:val="28"/>
        </w:rPr>
        <w:t>experience</w:t>
      </w:r>
      <w:proofErr w:type="spellEnd"/>
      <w:r>
        <w:rPr>
          <w:rFonts w:ascii="Times New Roman" w:hAnsi="Times New Roman"/>
          <w:sz w:val="28"/>
          <w:szCs w:val="28"/>
        </w:rPr>
        <w:t>)</w:t>
      </w:r>
    </w:p>
    <w:p w14:paraId="05839EBF" w14:textId="77777777" w:rsidR="008F76B2" w:rsidRDefault="00000000">
      <w:pPr>
        <w:pStyle w:val="HTM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{</w:t>
      </w:r>
    </w:p>
    <w:p w14:paraId="256DCB5F" w14:textId="77777777" w:rsidR="008F76B2" w:rsidRDefault="00000000">
      <w:pPr>
        <w:pStyle w:val="HTM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/>
          <w:sz w:val="28"/>
          <w:szCs w:val="28"/>
        </w:rPr>
        <w:t>parent</w:t>
      </w:r>
      <w:proofErr w:type="spellEnd"/>
      <w:r>
        <w:rPr>
          <w:rFonts w:ascii="Times New Roman" w:hAnsi="Times New Roman"/>
          <w:sz w:val="28"/>
          <w:szCs w:val="28"/>
        </w:rPr>
        <w:t>::__</w:t>
      </w:r>
      <w:proofErr w:type="spellStart"/>
      <w:r>
        <w:rPr>
          <w:rFonts w:ascii="Times New Roman" w:hAnsi="Times New Roman"/>
          <w:sz w:val="28"/>
          <w:szCs w:val="28"/>
        </w:rPr>
        <w:t>construct</w:t>
      </w:r>
      <w:proofErr w:type="spellEnd"/>
      <w:r>
        <w:rPr>
          <w:rFonts w:ascii="Times New Roman" w:hAnsi="Times New Roman"/>
          <w:sz w:val="28"/>
          <w:szCs w:val="28"/>
        </w:rPr>
        <w:t>($</w:t>
      </w:r>
      <w:proofErr w:type="spellStart"/>
      <w:r>
        <w:rPr>
          <w:rFonts w:ascii="Times New Roman" w:hAnsi="Times New Roman"/>
          <w:sz w:val="28"/>
          <w:szCs w:val="28"/>
        </w:rPr>
        <w:t>height</w:t>
      </w:r>
      <w:proofErr w:type="spellEnd"/>
      <w:r>
        <w:rPr>
          <w:rFonts w:ascii="Times New Roman" w:hAnsi="Times New Roman"/>
          <w:sz w:val="28"/>
          <w:szCs w:val="28"/>
        </w:rPr>
        <w:t>, $</w:t>
      </w:r>
      <w:proofErr w:type="spellStart"/>
      <w:r>
        <w:rPr>
          <w:rFonts w:ascii="Times New Roman" w:hAnsi="Times New Roman"/>
          <w:sz w:val="28"/>
          <w:szCs w:val="28"/>
        </w:rPr>
        <w:t>weight</w:t>
      </w:r>
      <w:proofErr w:type="spellEnd"/>
      <w:r>
        <w:rPr>
          <w:rFonts w:ascii="Times New Roman" w:hAnsi="Times New Roman"/>
          <w:sz w:val="28"/>
          <w:szCs w:val="28"/>
        </w:rPr>
        <w:t>, $</w:t>
      </w:r>
      <w:proofErr w:type="spellStart"/>
      <w:r>
        <w:rPr>
          <w:rFonts w:ascii="Times New Roman" w:hAnsi="Times New Roman"/>
          <w:sz w:val="28"/>
          <w:szCs w:val="28"/>
        </w:rPr>
        <w:t>age</w:t>
      </w:r>
      <w:proofErr w:type="spellEnd"/>
      <w:r>
        <w:rPr>
          <w:rFonts w:ascii="Times New Roman" w:hAnsi="Times New Roman"/>
          <w:sz w:val="28"/>
          <w:szCs w:val="28"/>
        </w:rPr>
        <w:t>);</w:t>
      </w:r>
    </w:p>
    <w:p w14:paraId="001FC805" w14:textId="77777777" w:rsidR="008F76B2" w:rsidRDefault="00000000">
      <w:pPr>
        <w:pStyle w:val="HTM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$</w:t>
      </w:r>
      <w:proofErr w:type="spellStart"/>
      <w:r>
        <w:rPr>
          <w:rFonts w:ascii="Times New Roman" w:hAnsi="Times New Roman"/>
          <w:sz w:val="28"/>
          <w:szCs w:val="28"/>
        </w:rPr>
        <w:t>this</w:t>
      </w:r>
      <w:proofErr w:type="spellEnd"/>
      <w:r>
        <w:rPr>
          <w:rFonts w:ascii="Times New Roman" w:hAnsi="Times New Roman"/>
          <w:sz w:val="28"/>
          <w:szCs w:val="28"/>
        </w:rPr>
        <w:t>-&gt;</w:t>
      </w:r>
      <w:proofErr w:type="spellStart"/>
      <w:r>
        <w:rPr>
          <w:rFonts w:ascii="Times New Roman" w:hAnsi="Times New Roman"/>
          <w:sz w:val="28"/>
          <w:szCs w:val="28"/>
        </w:rPr>
        <w:t>languages</w:t>
      </w:r>
      <w:proofErr w:type="spellEnd"/>
      <w:r>
        <w:rPr>
          <w:rFonts w:ascii="Times New Roman" w:hAnsi="Times New Roman"/>
          <w:sz w:val="28"/>
          <w:szCs w:val="28"/>
        </w:rPr>
        <w:t xml:space="preserve"> = $</w:t>
      </w:r>
      <w:proofErr w:type="spellStart"/>
      <w:r>
        <w:rPr>
          <w:rFonts w:ascii="Times New Roman" w:hAnsi="Times New Roman"/>
          <w:sz w:val="28"/>
          <w:szCs w:val="28"/>
        </w:rPr>
        <w:t>languages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14:paraId="5E490663" w14:textId="77777777" w:rsidR="008F76B2" w:rsidRDefault="00000000">
      <w:pPr>
        <w:pStyle w:val="HTM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$</w:t>
      </w:r>
      <w:proofErr w:type="spellStart"/>
      <w:r>
        <w:rPr>
          <w:rFonts w:ascii="Times New Roman" w:hAnsi="Times New Roman"/>
          <w:sz w:val="28"/>
          <w:szCs w:val="28"/>
        </w:rPr>
        <w:t>this</w:t>
      </w:r>
      <w:proofErr w:type="spellEnd"/>
      <w:r>
        <w:rPr>
          <w:rFonts w:ascii="Times New Roman" w:hAnsi="Times New Roman"/>
          <w:sz w:val="28"/>
          <w:szCs w:val="28"/>
        </w:rPr>
        <w:t>-&gt;</w:t>
      </w:r>
      <w:proofErr w:type="spellStart"/>
      <w:r>
        <w:rPr>
          <w:rFonts w:ascii="Times New Roman" w:hAnsi="Times New Roman"/>
          <w:sz w:val="28"/>
          <w:szCs w:val="28"/>
        </w:rPr>
        <w:t>experience</w:t>
      </w:r>
      <w:proofErr w:type="spellEnd"/>
      <w:r>
        <w:rPr>
          <w:rFonts w:ascii="Times New Roman" w:hAnsi="Times New Roman"/>
          <w:sz w:val="28"/>
          <w:szCs w:val="28"/>
        </w:rPr>
        <w:t xml:space="preserve"> = $</w:t>
      </w:r>
      <w:proofErr w:type="spellStart"/>
      <w:r>
        <w:rPr>
          <w:rFonts w:ascii="Times New Roman" w:hAnsi="Times New Roman"/>
          <w:sz w:val="28"/>
          <w:szCs w:val="28"/>
        </w:rPr>
        <w:t>experience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14:paraId="3286E201" w14:textId="77777777" w:rsidR="008F76B2" w:rsidRDefault="00000000">
      <w:pPr>
        <w:pStyle w:val="HTM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14:paraId="7B9900A6" w14:textId="77777777" w:rsidR="008F76B2" w:rsidRDefault="008F76B2">
      <w:pPr>
        <w:pStyle w:val="HTML"/>
        <w:rPr>
          <w:rFonts w:ascii="Times New Roman" w:hAnsi="Times New Roman"/>
          <w:sz w:val="28"/>
          <w:szCs w:val="28"/>
        </w:rPr>
      </w:pPr>
    </w:p>
    <w:p w14:paraId="37BADAAA" w14:textId="77777777" w:rsidR="008F76B2" w:rsidRDefault="00000000">
      <w:pPr>
        <w:pStyle w:val="HTM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sz w:val="28"/>
          <w:szCs w:val="28"/>
        </w:rPr>
        <w:t>public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function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getLanguages</w:t>
      </w:r>
      <w:proofErr w:type="spellEnd"/>
      <w:r>
        <w:rPr>
          <w:rFonts w:ascii="Times New Roman" w:hAnsi="Times New Roman"/>
          <w:sz w:val="28"/>
          <w:szCs w:val="28"/>
        </w:rPr>
        <w:t>()</w:t>
      </w:r>
    </w:p>
    <w:p w14:paraId="16637710" w14:textId="77777777" w:rsidR="008F76B2" w:rsidRDefault="00000000">
      <w:pPr>
        <w:pStyle w:val="HTM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{</w:t>
      </w:r>
    </w:p>
    <w:p w14:paraId="00DB6959" w14:textId="77777777" w:rsidR="008F76B2" w:rsidRDefault="00000000">
      <w:pPr>
        <w:pStyle w:val="HTM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/>
          <w:sz w:val="28"/>
          <w:szCs w:val="28"/>
        </w:rPr>
        <w:t>return</w:t>
      </w:r>
      <w:proofErr w:type="spellEnd"/>
      <w:r>
        <w:rPr>
          <w:rFonts w:ascii="Times New Roman" w:hAnsi="Times New Roman"/>
          <w:sz w:val="28"/>
          <w:szCs w:val="28"/>
        </w:rPr>
        <w:t xml:space="preserve"> $</w:t>
      </w:r>
      <w:proofErr w:type="spellStart"/>
      <w:r>
        <w:rPr>
          <w:rFonts w:ascii="Times New Roman" w:hAnsi="Times New Roman"/>
          <w:sz w:val="28"/>
          <w:szCs w:val="28"/>
        </w:rPr>
        <w:t>this</w:t>
      </w:r>
      <w:proofErr w:type="spellEnd"/>
      <w:r>
        <w:rPr>
          <w:rFonts w:ascii="Times New Roman" w:hAnsi="Times New Roman"/>
          <w:sz w:val="28"/>
          <w:szCs w:val="28"/>
        </w:rPr>
        <w:t>-&gt;</w:t>
      </w:r>
      <w:proofErr w:type="spellStart"/>
      <w:r>
        <w:rPr>
          <w:rFonts w:ascii="Times New Roman" w:hAnsi="Times New Roman"/>
          <w:sz w:val="28"/>
          <w:szCs w:val="28"/>
        </w:rPr>
        <w:t>languages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14:paraId="7C652836" w14:textId="77777777" w:rsidR="008F76B2" w:rsidRDefault="00000000">
      <w:pPr>
        <w:pStyle w:val="HTM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    }</w:t>
      </w:r>
    </w:p>
    <w:p w14:paraId="4FC49841" w14:textId="77777777" w:rsidR="008F76B2" w:rsidRDefault="008F76B2">
      <w:pPr>
        <w:pStyle w:val="HTML"/>
        <w:rPr>
          <w:rFonts w:ascii="Times New Roman" w:hAnsi="Times New Roman"/>
          <w:sz w:val="28"/>
          <w:szCs w:val="28"/>
        </w:rPr>
      </w:pPr>
    </w:p>
    <w:p w14:paraId="4411C590" w14:textId="77777777" w:rsidR="008F76B2" w:rsidRDefault="00000000">
      <w:pPr>
        <w:pStyle w:val="HTM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sz w:val="28"/>
          <w:szCs w:val="28"/>
        </w:rPr>
        <w:t>public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function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setLanguages</w:t>
      </w:r>
      <w:proofErr w:type="spellEnd"/>
      <w:r>
        <w:rPr>
          <w:rFonts w:ascii="Times New Roman" w:hAnsi="Times New Roman"/>
          <w:sz w:val="28"/>
          <w:szCs w:val="28"/>
        </w:rPr>
        <w:t>($</w:t>
      </w:r>
      <w:proofErr w:type="spellStart"/>
      <w:r>
        <w:rPr>
          <w:rFonts w:ascii="Times New Roman" w:hAnsi="Times New Roman"/>
          <w:sz w:val="28"/>
          <w:szCs w:val="28"/>
        </w:rPr>
        <w:t>languages</w:t>
      </w:r>
      <w:proofErr w:type="spellEnd"/>
      <w:r>
        <w:rPr>
          <w:rFonts w:ascii="Times New Roman" w:hAnsi="Times New Roman"/>
          <w:sz w:val="28"/>
          <w:szCs w:val="28"/>
        </w:rPr>
        <w:t>)</w:t>
      </w:r>
    </w:p>
    <w:p w14:paraId="78D4F7E1" w14:textId="77777777" w:rsidR="008F76B2" w:rsidRDefault="00000000">
      <w:pPr>
        <w:pStyle w:val="HTM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{</w:t>
      </w:r>
    </w:p>
    <w:p w14:paraId="1D367963" w14:textId="77777777" w:rsidR="008F76B2" w:rsidRDefault="00000000">
      <w:pPr>
        <w:pStyle w:val="HTM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$</w:t>
      </w:r>
      <w:proofErr w:type="spellStart"/>
      <w:r>
        <w:rPr>
          <w:rFonts w:ascii="Times New Roman" w:hAnsi="Times New Roman"/>
          <w:sz w:val="28"/>
          <w:szCs w:val="28"/>
        </w:rPr>
        <w:t>this</w:t>
      </w:r>
      <w:proofErr w:type="spellEnd"/>
      <w:r>
        <w:rPr>
          <w:rFonts w:ascii="Times New Roman" w:hAnsi="Times New Roman"/>
          <w:sz w:val="28"/>
          <w:szCs w:val="28"/>
        </w:rPr>
        <w:t>-&gt;</w:t>
      </w:r>
      <w:proofErr w:type="spellStart"/>
      <w:r>
        <w:rPr>
          <w:rFonts w:ascii="Times New Roman" w:hAnsi="Times New Roman"/>
          <w:sz w:val="28"/>
          <w:szCs w:val="28"/>
        </w:rPr>
        <w:t>languages</w:t>
      </w:r>
      <w:proofErr w:type="spellEnd"/>
      <w:r>
        <w:rPr>
          <w:rFonts w:ascii="Times New Roman" w:hAnsi="Times New Roman"/>
          <w:sz w:val="28"/>
          <w:szCs w:val="28"/>
        </w:rPr>
        <w:t xml:space="preserve"> = $</w:t>
      </w:r>
      <w:proofErr w:type="spellStart"/>
      <w:r>
        <w:rPr>
          <w:rFonts w:ascii="Times New Roman" w:hAnsi="Times New Roman"/>
          <w:sz w:val="28"/>
          <w:szCs w:val="28"/>
        </w:rPr>
        <w:t>languages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14:paraId="4DDB8E2D" w14:textId="77777777" w:rsidR="008F76B2" w:rsidRDefault="00000000">
      <w:pPr>
        <w:pStyle w:val="HTM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14:paraId="7AEA2B90" w14:textId="77777777" w:rsidR="008F76B2" w:rsidRDefault="008F76B2">
      <w:pPr>
        <w:pStyle w:val="HTML"/>
        <w:rPr>
          <w:rFonts w:ascii="Times New Roman" w:hAnsi="Times New Roman"/>
          <w:sz w:val="28"/>
          <w:szCs w:val="28"/>
        </w:rPr>
      </w:pPr>
    </w:p>
    <w:p w14:paraId="04961DA4" w14:textId="77777777" w:rsidR="008F76B2" w:rsidRDefault="00000000">
      <w:pPr>
        <w:pStyle w:val="HTM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sz w:val="28"/>
          <w:szCs w:val="28"/>
        </w:rPr>
        <w:t>public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function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getExperience</w:t>
      </w:r>
      <w:proofErr w:type="spellEnd"/>
      <w:r>
        <w:rPr>
          <w:rFonts w:ascii="Times New Roman" w:hAnsi="Times New Roman"/>
          <w:sz w:val="28"/>
          <w:szCs w:val="28"/>
        </w:rPr>
        <w:t>()</w:t>
      </w:r>
    </w:p>
    <w:p w14:paraId="0DFBC677" w14:textId="77777777" w:rsidR="008F76B2" w:rsidRDefault="00000000">
      <w:pPr>
        <w:pStyle w:val="HTM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{</w:t>
      </w:r>
    </w:p>
    <w:p w14:paraId="0EF98B51" w14:textId="77777777" w:rsidR="008F76B2" w:rsidRDefault="00000000">
      <w:pPr>
        <w:pStyle w:val="HTM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/>
          <w:sz w:val="28"/>
          <w:szCs w:val="28"/>
        </w:rPr>
        <w:t>return</w:t>
      </w:r>
      <w:proofErr w:type="spellEnd"/>
      <w:r>
        <w:rPr>
          <w:rFonts w:ascii="Times New Roman" w:hAnsi="Times New Roman"/>
          <w:sz w:val="28"/>
          <w:szCs w:val="28"/>
        </w:rPr>
        <w:t xml:space="preserve"> $</w:t>
      </w:r>
      <w:proofErr w:type="spellStart"/>
      <w:r>
        <w:rPr>
          <w:rFonts w:ascii="Times New Roman" w:hAnsi="Times New Roman"/>
          <w:sz w:val="28"/>
          <w:szCs w:val="28"/>
        </w:rPr>
        <w:t>this</w:t>
      </w:r>
      <w:proofErr w:type="spellEnd"/>
      <w:r>
        <w:rPr>
          <w:rFonts w:ascii="Times New Roman" w:hAnsi="Times New Roman"/>
          <w:sz w:val="28"/>
          <w:szCs w:val="28"/>
        </w:rPr>
        <w:t>-&gt;</w:t>
      </w:r>
      <w:proofErr w:type="spellStart"/>
      <w:r>
        <w:rPr>
          <w:rFonts w:ascii="Times New Roman" w:hAnsi="Times New Roman"/>
          <w:sz w:val="28"/>
          <w:szCs w:val="28"/>
        </w:rPr>
        <w:t>experience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14:paraId="16624BDD" w14:textId="77777777" w:rsidR="008F76B2" w:rsidRDefault="00000000">
      <w:pPr>
        <w:pStyle w:val="HTM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14:paraId="540521EB" w14:textId="77777777" w:rsidR="008F76B2" w:rsidRDefault="008F76B2">
      <w:pPr>
        <w:pStyle w:val="HTML"/>
        <w:rPr>
          <w:rFonts w:ascii="Times New Roman" w:hAnsi="Times New Roman"/>
          <w:sz w:val="28"/>
          <w:szCs w:val="28"/>
        </w:rPr>
      </w:pPr>
    </w:p>
    <w:p w14:paraId="63F31CE5" w14:textId="77777777" w:rsidR="008F76B2" w:rsidRDefault="00000000">
      <w:pPr>
        <w:pStyle w:val="HTM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sz w:val="28"/>
          <w:szCs w:val="28"/>
        </w:rPr>
        <w:t>public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function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setExperience</w:t>
      </w:r>
      <w:proofErr w:type="spellEnd"/>
      <w:r>
        <w:rPr>
          <w:rFonts w:ascii="Times New Roman" w:hAnsi="Times New Roman"/>
          <w:sz w:val="28"/>
          <w:szCs w:val="28"/>
        </w:rPr>
        <w:t>($</w:t>
      </w:r>
      <w:proofErr w:type="spellStart"/>
      <w:r>
        <w:rPr>
          <w:rFonts w:ascii="Times New Roman" w:hAnsi="Times New Roman"/>
          <w:sz w:val="28"/>
          <w:szCs w:val="28"/>
        </w:rPr>
        <w:t>experience</w:t>
      </w:r>
      <w:proofErr w:type="spellEnd"/>
      <w:r>
        <w:rPr>
          <w:rFonts w:ascii="Times New Roman" w:hAnsi="Times New Roman"/>
          <w:sz w:val="28"/>
          <w:szCs w:val="28"/>
        </w:rPr>
        <w:t>)</w:t>
      </w:r>
    </w:p>
    <w:p w14:paraId="00A865F2" w14:textId="77777777" w:rsidR="008F76B2" w:rsidRDefault="00000000">
      <w:pPr>
        <w:pStyle w:val="HTM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{</w:t>
      </w:r>
    </w:p>
    <w:p w14:paraId="575BA5D7" w14:textId="77777777" w:rsidR="008F76B2" w:rsidRDefault="00000000">
      <w:pPr>
        <w:pStyle w:val="HTM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$</w:t>
      </w:r>
      <w:proofErr w:type="spellStart"/>
      <w:r>
        <w:rPr>
          <w:rFonts w:ascii="Times New Roman" w:hAnsi="Times New Roman"/>
          <w:sz w:val="28"/>
          <w:szCs w:val="28"/>
        </w:rPr>
        <w:t>this</w:t>
      </w:r>
      <w:proofErr w:type="spellEnd"/>
      <w:r>
        <w:rPr>
          <w:rFonts w:ascii="Times New Roman" w:hAnsi="Times New Roman"/>
          <w:sz w:val="28"/>
          <w:szCs w:val="28"/>
        </w:rPr>
        <w:t>-&gt;</w:t>
      </w:r>
      <w:proofErr w:type="spellStart"/>
      <w:r>
        <w:rPr>
          <w:rFonts w:ascii="Times New Roman" w:hAnsi="Times New Roman"/>
          <w:sz w:val="28"/>
          <w:szCs w:val="28"/>
        </w:rPr>
        <w:t>experience</w:t>
      </w:r>
      <w:proofErr w:type="spellEnd"/>
      <w:r>
        <w:rPr>
          <w:rFonts w:ascii="Times New Roman" w:hAnsi="Times New Roman"/>
          <w:sz w:val="28"/>
          <w:szCs w:val="28"/>
        </w:rPr>
        <w:t xml:space="preserve"> = $</w:t>
      </w:r>
      <w:proofErr w:type="spellStart"/>
      <w:r>
        <w:rPr>
          <w:rFonts w:ascii="Times New Roman" w:hAnsi="Times New Roman"/>
          <w:sz w:val="28"/>
          <w:szCs w:val="28"/>
        </w:rPr>
        <w:t>experience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14:paraId="71F61A65" w14:textId="77777777" w:rsidR="008F76B2" w:rsidRDefault="00000000">
      <w:pPr>
        <w:pStyle w:val="HTM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14:paraId="095F9293" w14:textId="77777777" w:rsidR="008F76B2" w:rsidRDefault="008F76B2">
      <w:pPr>
        <w:pStyle w:val="HTML"/>
        <w:rPr>
          <w:rFonts w:ascii="Times New Roman" w:hAnsi="Times New Roman"/>
          <w:sz w:val="28"/>
          <w:szCs w:val="28"/>
        </w:rPr>
      </w:pPr>
    </w:p>
    <w:p w14:paraId="3286CAE0" w14:textId="77777777" w:rsidR="008F76B2" w:rsidRDefault="00000000">
      <w:pPr>
        <w:pStyle w:val="HTM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sz w:val="28"/>
          <w:szCs w:val="28"/>
        </w:rPr>
        <w:t>public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function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addLanguage</w:t>
      </w:r>
      <w:proofErr w:type="spellEnd"/>
      <w:r>
        <w:rPr>
          <w:rFonts w:ascii="Times New Roman" w:hAnsi="Times New Roman"/>
          <w:sz w:val="28"/>
          <w:szCs w:val="28"/>
        </w:rPr>
        <w:t>($</w:t>
      </w:r>
      <w:proofErr w:type="spellStart"/>
      <w:r>
        <w:rPr>
          <w:rFonts w:ascii="Times New Roman" w:hAnsi="Times New Roman"/>
          <w:sz w:val="28"/>
          <w:szCs w:val="28"/>
        </w:rPr>
        <w:t>language</w:t>
      </w:r>
      <w:proofErr w:type="spellEnd"/>
      <w:r>
        <w:rPr>
          <w:rFonts w:ascii="Times New Roman" w:hAnsi="Times New Roman"/>
          <w:sz w:val="28"/>
          <w:szCs w:val="28"/>
        </w:rPr>
        <w:t>)</w:t>
      </w:r>
    </w:p>
    <w:p w14:paraId="7821B310" w14:textId="77777777" w:rsidR="008F76B2" w:rsidRDefault="00000000">
      <w:pPr>
        <w:pStyle w:val="HTM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{</w:t>
      </w:r>
    </w:p>
    <w:p w14:paraId="3FDF55CA" w14:textId="77777777" w:rsidR="008F76B2" w:rsidRDefault="00000000">
      <w:pPr>
        <w:pStyle w:val="HTM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$</w:t>
      </w:r>
      <w:proofErr w:type="spellStart"/>
      <w:r>
        <w:rPr>
          <w:rFonts w:ascii="Times New Roman" w:hAnsi="Times New Roman"/>
          <w:sz w:val="28"/>
          <w:szCs w:val="28"/>
        </w:rPr>
        <w:t>this</w:t>
      </w:r>
      <w:proofErr w:type="spellEnd"/>
      <w:r>
        <w:rPr>
          <w:rFonts w:ascii="Times New Roman" w:hAnsi="Times New Roman"/>
          <w:sz w:val="28"/>
          <w:szCs w:val="28"/>
        </w:rPr>
        <w:t>-&gt;</w:t>
      </w:r>
      <w:proofErr w:type="spellStart"/>
      <w:r>
        <w:rPr>
          <w:rFonts w:ascii="Times New Roman" w:hAnsi="Times New Roman"/>
          <w:sz w:val="28"/>
          <w:szCs w:val="28"/>
        </w:rPr>
        <w:t>languages</w:t>
      </w:r>
      <w:proofErr w:type="spellEnd"/>
      <w:r>
        <w:rPr>
          <w:rFonts w:ascii="Times New Roman" w:hAnsi="Times New Roman"/>
          <w:sz w:val="28"/>
          <w:szCs w:val="28"/>
        </w:rPr>
        <w:t>[] = $</w:t>
      </w:r>
      <w:proofErr w:type="spellStart"/>
      <w:r>
        <w:rPr>
          <w:rFonts w:ascii="Times New Roman" w:hAnsi="Times New Roman"/>
          <w:sz w:val="28"/>
          <w:szCs w:val="28"/>
        </w:rPr>
        <w:t>language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14:paraId="75EAEC4A" w14:textId="77777777" w:rsidR="008F76B2" w:rsidRDefault="00000000">
      <w:pPr>
        <w:pStyle w:val="HTM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14:paraId="5077BEC7" w14:textId="77777777" w:rsidR="008F76B2" w:rsidRDefault="008F76B2">
      <w:pPr>
        <w:pStyle w:val="HTML"/>
        <w:rPr>
          <w:rFonts w:ascii="Times New Roman" w:hAnsi="Times New Roman"/>
          <w:sz w:val="28"/>
          <w:szCs w:val="28"/>
        </w:rPr>
      </w:pPr>
    </w:p>
    <w:p w14:paraId="1CDEC7B7" w14:textId="77777777" w:rsidR="008F76B2" w:rsidRDefault="00000000">
      <w:pPr>
        <w:pStyle w:val="HTM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proofErr w:type="spellStart"/>
      <w:r>
        <w:rPr>
          <w:rFonts w:ascii="Times New Roman" w:hAnsi="Times New Roman"/>
          <w:sz w:val="28"/>
          <w:szCs w:val="28"/>
        </w:rPr>
        <w:t>public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function</w:t>
      </w:r>
      <w:proofErr w:type="spellEnd"/>
      <w:r>
        <w:rPr>
          <w:rFonts w:ascii="Times New Roman" w:hAnsi="Times New Roman"/>
          <w:sz w:val="28"/>
          <w:szCs w:val="28"/>
        </w:rPr>
        <w:t xml:space="preserve"> __</w:t>
      </w:r>
      <w:proofErr w:type="spellStart"/>
      <w:r>
        <w:rPr>
          <w:rFonts w:ascii="Times New Roman" w:hAnsi="Times New Roman"/>
          <w:sz w:val="28"/>
          <w:szCs w:val="28"/>
        </w:rPr>
        <w:t>toString</w:t>
      </w:r>
      <w:proofErr w:type="spellEnd"/>
      <w:r>
        <w:rPr>
          <w:rFonts w:ascii="Times New Roman" w:hAnsi="Times New Roman"/>
          <w:sz w:val="28"/>
          <w:szCs w:val="28"/>
        </w:rPr>
        <w:t>()</w:t>
      </w:r>
    </w:p>
    <w:p w14:paraId="29A06EC7" w14:textId="77777777" w:rsidR="008F76B2" w:rsidRDefault="00000000">
      <w:pPr>
        <w:pStyle w:val="HTM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{</w:t>
      </w:r>
    </w:p>
    <w:p w14:paraId="0AC6A415" w14:textId="77777777" w:rsidR="008F76B2" w:rsidRDefault="00000000">
      <w:pPr>
        <w:pStyle w:val="HTM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$</w:t>
      </w:r>
      <w:proofErr w:type="spellStart"/>
      <w:r>
        <w:rPr>
          <w:rFonts w:ascii="Times New Roman" w:hAnsi="Times New Roman"/>
          <w:sz w:val="28"/>
          <w:szCs w:val="28"/>
        </w:rPr>
        <w:t>languages</w:t>
      </w:r>
      <w:proofErr w:type="spellEnd"/>
      <w:r>
        <w:rPr>
          <w:rFonts w:ascii="Times New Roman" w:hAnsi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/>
          <w:sz w:val="28"/>
          <w:szCs w:val="28"/>
        </w:rPr>
        <w:t>implode</w:t>
      </w:r>
      <w:proofErr w:type="spellEnd"/>
      <w:r>
        <w:rPr>
          <w:rFonts w:ascii="Times New Roman" w:hAnsi="Times New Roman"/>
          <w:sz w:val="28"/>
          <w:szCs w:val="28"/>
        </w:rPr>
        <w:t>(', ', $</w:t>
      </w:r>
      <w:proofErr w:type="spellStart"/>
      <w:r>
        <w:rPr>
          <w:rFonts w:ascii="Times New Roman" w:hAnsi="Times New Roman"/>
          <w:sz w:val="28"/>
          <w:szCs w:val="28"/>
        </w:rPr>
        <w:t>this</w:t>
      </w:r>
      <w:proofErr w:type="spellEnd"/>
      <w:r>
        <w:rPr>
          <w:rFonts w:ascii="Times New Roman" w:hAnsi="Times New Roman"/>
          <w:sz w:val="28"/>
          <w:szCs w:val="28"/>
        </w:rPr>
        <w:t>-&gt;</w:t>
      </w:r>
      <w:proofErr w:type="spellStart"/>
      <w:r>
        <w:rPr>
          <w:rFonts w:ascii="Times New Roman" w:hAnsi="Times New Roman"/>
          <w:sz w:val="28"/>
          <w:szCs w:val="28"/>
        </w:rPr>
        <w:t>languages</w:t>
      </w:r>
      <w:proofErr w:type="spellEnd"/>
      <w:r>
        <w:rPr>
          <w:rFonts w:ascii="Times New Roman" w:hAnsi="Times New Roman"/>
          <w:sz w:val="28"/>
          <w:szCs w:val="28"/>
        </w:rPr>
        <w:t>);</w:t>
      </w:r>
    </w:p>
    <w:p w14:paraId="019180AA" w14:textId="77777777" w:rsidR="008F76B2" w:rsidRDefault="00000000">
      <w:pPr>
        <w:pStyle w:val="HTM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</w:t>
      </w:r>
      <w:proofErr w:type="spellStart"/>
      <w:r>
        <w:rPr>
          <w:rFonts w:ascii="Times New Roman" w:hAnsi="Times New Roman"/>
          <w:sz w:val="28"/>
          <w:szCs w:val="28"/>
        </w:rPr>
        <w:t>return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parent</w:t>
      </w:r>
      <w:proofErr w:type="spellEnd"/>
      <w:r>
        <w:rPr>
          <w:rFonts w:ascii="Times New Roman" w:hAnsi="Times New Roman"/>
          <w:sz w:val="28"/>
          <w:szCs w:val="28"/>
        </w:rPr>
        <w:t>::__</w:t>
      </w:r>
      <w:proofErr w:type="spellStart"/>
      <w:r>
        <w:rPr>
          <w:rFonts w:ascii="Times New Roman" w:hAnsi="Times New Roman"/>
          <w:sz w:val="28"/>
          <w:szCs w:val="28"/>
        </w:rPr>
        <w:t>toString</w:t>
      </w:r>
      <w:proofErr w:type="spellEnd"/>
      <w:r>
        <w:rPr>
          <w:rFonts w:ascii="Times New Roman" w:hAnsi="Times New Roman"/>
          <w:sz w:val="28"/>
          <w:szCs w:val="28"/>
        </w:rPr>
        <w:t>() . ", програміст зі знанням мов: {$</w:t>
      </w:r>
      <w:proofErr w:type="spellStart"/>
      <w:r>
        <w:rPr>
          <w:rFonts w:ascii="Times New Roman" w:hAnsi="Times New Roman"/>
          <w:sz w:val="28"/>
          <w:szCs w:val="28"/>
        </w:rPr>
        <w:t>languages</w:t>
      </w:r>
      <w:proofErr w:type="spellEnd"/>
      <w:r>
        <w:rPr>
          <w:rFonts w:ascii="Times New Roman" w:hAnsi="Times New Roman"/>
          <w:sz w:val="28"/>
          <w:szCs w:val="28"/>
        </w:rPr>
        <w:t>}, досвід роботи: {$</w:t>
      </w:r>
      <w:proofErr w:type="spellStart"/>
      <w:r>
        <w:rPr>
          <w:rFonts w:ascii="Times New Roman" w:hAnsi="Times New Roman"/>
          <w:sz w:val="28"/>
          <w:szCs w:val="28"/>
        </w:rPr>
        <w:t>this</w:t>
      </w:r>
      <w:proofErr w:type="spellEnd"/>
      <w:r>
        <w:rPr>
          <w:rFonts w:ascii="Times New Roman" w:hAnsi="Times New Roman"/>
          <w:sz w:val="28"/>
          <w:szCs w:val="28"/>
        </w:rPr>
        <w:t>-&gt;</w:t>
      </w:r>
      <w:proofErr w:type="spellStart"/>
      <w:r>
        <w:rPr>
          <w:rFonts w:ascii="Times New Roman" w:hAnsi="Times New Roman"/>
          <w:sz w:val="28"/>
          <w:szCs w:val="28"/>
        </w:rPr>
        <w:t>experience</w:t>
      </w:r>
      <w:proofErr w:type="spellEnd"/>
      <w:r>
        <w:rPr>
          <w:rFonts w:ascii="Times New Roman" w:hAnsi="Times New Roman"/>
          <w:sz w:val="28"/>
          <w:szCs w:val="28"/>
        </w:rPr>
        <w:t>} років.";</w:t>
      </w:r>
    </w:p>
    <w:p w14:paraId="4601B4BA" w14:textId="77777777" w:rsidR="008F76B2" w:rsidRDefault="00000000">
      <w:pPr>
        <w:pStyle w:val="HTM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    }</w:t>
      </w:r>
    </w:p>
    <w:p w14:paraId="4A7F1B89" w14:textId="77777777" w:rsidR="008F76B2" w:rsidRDefault="00000000">
      <w:pPr>
        <w:pStyle w:val="HTM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14:paraId="09504584" w14:textId="77777777" w:rsidR="008F76B2" w:rsidRDefault="008F76B2">
      <w:pPr>
        <w:pStyle w:val="HTML"/>
        <w:rPr>
          <w:rFonts w:ascii="Times New Roman" w:hAnsi="Times New Roman" w:cs="Times New Roman"/>
          <w:sz w:val="28"/>
          <w:szCs w:val="28"/>
        </w:rPr>
      </w:pPr>
    </w:p>
    <w:p w14:paraId="67879E42" w14:textId="77777777" w:rsidR="008F76B2" w:rsidRDefault="00000000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</w:t>
      </w:r>
      <w:proofErr w:type="spellStart"/>
      <w:r>
        <w:rPr>
          <w:rFonts w:ascii="Times New Roman" w:hAnsi="Times New Roman" w:cs="Times New Roman"/>
          <w:sz w:val="28"/>
          <w:szCs w:val="28"/>
        </w:rPr>
        <w:t>істинг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програми(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index.php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8CF4ADA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&lt;?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php</w:t>
      </w:r>
      <w:proofErr w:type="spellEnd"/>
    </w:p>
    <w:p w14:paraId="23777739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use Models\Human;</w:t>
      </w:r>
    </w:p>
    <w:p w14:paraId="39257A02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use Models\Programmer;</w:t>
      </w:r>
    </w:p>
    <w:p w14:paraId="6DC67052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use Models\Student;</w:t>
      </w:r>
    </w:p>
    <w:p w14:paraId="70CFF292" w14:textId="77777777" w:rsidR="008F76B2" w:rsidRDefault="008F76B2">
      <w:pPr>
        <w:pStyle w:val="HTML"/>
        <w:rPr>
          <w:rFonts w:ascii="Times New Roman" w:hAnsi="Times New Roman"/>
          <w:sz w:val="28"/>
          <w:szCs w:val="28"/>
          <w:lang w:val="en-US"/>
        </w:rPr>
      </w:pPr>
    </w:p>
    <w:p w14:paraId="7499C3BF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require_once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'D:\WampServer\www\lab4\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autoload.php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';</w:t>
      </w:r>
    </w:p>
    <w:p w14:paraId="49F76834" w14:textId="77777777" w:rsidR="008F76B2" w:rsidRDefault="008F76B2">
      <w:pPr>
        <w:pStyle w:val="HTML"/>
        <w:rPr>
          <w:rFonts w:ascii="Times New Roman" w:hAnsi="Times New Roman"/>
          <w:sz w:val="28"/>
          <w:szCs w:val="28"/>
          <w:lang w:val="en-US"/>
        </w:rPr>
      </w:pPr>
    </w:p>
    <w:p w14:paraId="3365696F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$human = new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Human(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180, 75, 30);</w:t>
      </w:r>
    </w:p>
    <w:p w14:paraId="548A994B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echo "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Людина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1: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" .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$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human .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"&lt;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br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&gt;";</w:t>
      </w:r>
    </w:p>
    <w:p w14:paraId="6427C782" w14:textId="77777777" w:rsidR="008F76B2" w:rsidRDefault="008F76B2">
      <w:pPr>
        <w:pStyle w:val="HTML"/>
        <w:rPr>
          <w:rFonts w:ascii="Times New Roman" w:hAnsi="Times New Roman"/>
          <w:sz w:val="28"/>
          <w:szCs w:val="28"/>
          <w:lang w:val="en-US"/>
        </w:rPr>
      </w:pPr>
    </w:p>
    <w:p w14:paraId="651DAA54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$human-&gt;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setHeight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185);</w:t>
      </w:r>
    </w:p>
    <w:p w14:paraId="3E1C4C21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$human-&gt;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setWeight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80);</w:t>
      </w:r>
    </w:p>
    <w:p w14:paraId="5EA1723E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$human-&gt;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setAge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35);</w:t>
      </w:r>
    </w:p>
    <w:p w14:paraId="72A88FB5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echo "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Оновлені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дані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: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" .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$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human .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"&lt;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br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&gt;";</w:t>
      </w:r>
    </w:p>
    <w:p w14:paraId="479E1521" w14:textId="77777777" w:rsidR="008F76B2" w:rsidRDefault="008F76B2">
      <w:pPr>
        <w:pStyle w:val="HTML"/>
        <w:rPr>
          <w:rFonts w:ascii="Times New Roman" w:hAnsi="Times New Roman"/>
          <w:sz w:val="28"/>
          <w:szCs w:val="28"/>
          <w:lang w:val="en-US"/>
        </w:rPr>
      </w:pPr>
    </w:p>
    <w:p w14:paraId="169D6EEE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$programmer = new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Programmer(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170, 70, 25, ['PHP', 'JavaScript'], 5);</w:t>
      </w:r>
    </w:p>
    <w:p w14:paraId="30B54F11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echo "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Програміст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: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" .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$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programmer .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"&lt;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br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&gt;";</w:t>
      </w:r>
    </w:p>
    <w:p w14:paraId="36A71844" w14:textId="77777777" w:rsidR="008F76B2" w:rsidRDefault="008F76B2">
      <w:pPr>
        <w:pStyle w:val="HTML"/>
        <w:rPr>
          <w:rFonts w:ascii="Times New Roman" w:hAnsi="Times New Roman"/>
          <w:sz w:val="28"/>
          <w:szCs w:val="28"/>
          <w:lang w:val="en-US"/>
        </w:rPr>
      </w:pPr>
    </w:p>
    <w:p w14:paraId="435AC16B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$programmer-&gt;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addLanguage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('Python');</w:t>
      </w:r>
    </w:p>
    <w:p w14:paraId="0BBB021D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echo "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Оновлені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дані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програміста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: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" .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$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programmer .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"&lt;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br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&gt;";</w:t>
      </w:r>
    </w:p>
    <w:p w14:paraId="204CB6A7" w14:textId="77777777" w:rsidR="008F76B2" w:rsidRDefault="008F76B2">
      <w:pPr>
        <w:pStyle w:val="HTML"/>
        <w:rPr>
          <w:rFonts w:ascii="Times New Roman" w:hAnsi="Times New Roman"/>
          <w:sz w:val="28"/>
          <w:szCs w:val="28"/>
          <w:lang w:val="en-US"/>
        </w:rPr>
      </w:pPr>
    </w:p>
    <w:p w14:paraId="3A07ED46" w14:textId="77777777" w:rsidR="008F76B2" w:rsidRDefault="008F76B2">
      <w:pPr>
        <w:pStyle w:val="HTML"/>
        <w:rPr>
          <w:rFonts w:ascii="Times New Roman" w:hAnsi="Times New Roman"/>
          <w:sz w:val="28"/>
          <w:szCs w:val="28"/>
          <w:lang w:val="en-US"/>
        </w:rPr>
      </w:pPr>
    </w:p>
    <w:p w14:paraId="5D2670A4" w14:textId="77777777" w:rsidR="008F76B2" w:rsidRDefault="008F76B2">
      <w:pPr>
        <w:pStyle w:val="HTML"/>
        <w:rPr>
          <w:rFonts w:ascii="Times New Roman" w:hAnsi="Times New Roman"/>
          <w:sz w:val="28"/>
          <w:szCs w:val="28"/>
          <w:lang w:val="en-US"/>
        </w:rPr>
      </w:pPr>
    </w:p>
    <w:p w14:paraId="26BC3818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 xml:space="preserve">$student = new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Student(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165, 60, 20, '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Київський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Політехнічний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Інститут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', 2);</w:t>
      </w:r>
    </w:p>
    <w:p w14:paraId="1DC0B581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echo "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Студент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: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" .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$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student .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"&lt;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br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&gt;";</w:t>
      </w:r>
    </w:p>
    <w:p w14:paraId="04FFE5F7" w14:textId="77777777" w:rsidR="008F76B2" w:rsidRDefault="008F76B2">
      <w:pPr>
        <w:pStyle w:val="HTML"/>
        <w:rPr>
          <w:rFonts w:ascii="Times New Roman" w:hAnsi="Times New Roman"/>
          <w:sz w:val="28"/>
          <w:szCs w:val="28"/>
          <w:lang w:val="en-US"/>
        </w:rPr>
      </w:pPr>
    </w:p>
    <w:p w14:paraId="6825EEDF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$student-&gt;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advanceCourse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);</w:t>
      </w:r>
    </w:p>
    <w:p w14:paraId="1249DF6B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echo</w:t>
      </w:r>
      <w:r w:rsidRPr="004D30C7">
        <w:rPr>
          <w:rFonts w:ascii="Times New Roman" w:hAnsi="Times New Roman"/>
          <w:sz w:val="28"/>
          <w:szCs w:val="28"/>
          <w:lang w:val="ru-RU"/>
        </w:rPr>
        <w:t xml:space="preserve"> "</w:t>
      </w:r>
      <w:proofErr w:type="spellStart"/>
      <w:r w:rsidRPr="004D30C7">
        <w:rPr>
          <w:rFonts w:ascii="Times New Roman" w:hAnsi="Times New Roman"/>
          <w:sz w:val="28"/>
          <w:szCs w:val="28"/>
          <w:lang w:val="ru-RU"/>
        </w:rPr>
        <w:t>Оновлений</w:t>
      </w:r>
      <w:proofErr w:type="spellEnd"/>
      <w:r w:rsidRPr="004D30C7">
        <w:rPr>
          <w:rFonts w:ascii="Times New Roman" w:hAnsi="Times New Roman"/>
          <w:sz w:val="28"/>
          <w:szCs w:val="28"/>
          <w:lang w:val="ru-RU"/>
        </w:rPr>
        <w:t xml:space="preserve"> курс студента: </w:t>
      </w:r>
      <w:proofErr w:type="gramStart"/>
      <w:r w:rsidRPr="004D30C7">
        <w:rPr>
          <w:rFonts w:ascii="Times New Roman" w:hAnsi="Times New Roman"/>
          <w:sz w:val="28"/>
          <w:szCs w:val="28"/>
          <w:lang w:val="ru-RU"/>
        </w:rPr>
        <w:t>" .</w:t>
      </w:r>
      <w:proofErr w:type="gramEnd"/>
      <w:r w:rsidRPr="004D30C7">
        <w:rPr>
          <w:rFonts w:ascii="Times New Roman" w:hAnsi="Times New Roman"/>
          <w:sz w:val="28"/>
          <w:szCs w:val="28"/>
          <w:lang w:val="ru-RU"/>
        </w:rPr>
        <w:t xml:space="preserve"> $</w:t>
      </w:r>
      <w:r>
        <w:rPr>
          <w:rFonts w:ascii="Times New Roman" w:hAnsi="Times New Roman"/>
          <w:sz w:val="28"/>
          <w:szCs w:val="28"/>
          <w:lang w:val="en-US"/>
        </w:rPr>
        <w:t>student</w:t>
      </w:r>
      <w:proofErr w:type="gramStart"/>
      <w:r w:rsidRPr="004D30C7">
        <w:rPr>
          <w:rFonts w:ascii="Times New Roman" w:hAnsi="Times New Roman"/>
          <w:sz w:val="28"/>
          <w:szCs w:val="28"/>
          <w:lang w:val="ru-RU"/>
        </w:rPr>
        <w:t>-&gt;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getCourse</w:t>
      </w:r>
      <w:proofErr w:type="spellEnd"/>
      <w:proofErr w:type="gramEnd"/>
      <w:r w:rsidRPr="004D30C7">
        <w:rPr>
          <w:rFonts w:ascii="Times New Roman" w:hAnsi="Times New Roman"/>
          <w:sz w:val="28"/>
          <w:szCs w:val="28"/>
          <w:lang w:val="ru-RU"/>
        </w:rPr>
        <w:t xml:space="preserve">() . </w:t>
      </w:r>
      <w:r>
        <w:rPr>
          <w:rFonts w:ascii="Times New Roman" w:hAnsi="Times New Roman"/>
          <w:sz w:val="28"/>
          <w:szCs w:val="28"/>
          <w:lang w:val="en-US"/>
        </w:rPr>
        <w:t>"&lt;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br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&gt;";</w:t>
      </w:r>
    </w:p>
    <w:p w14:paraId="370CCFC2" w14:textId="77777777" w:rsidR="008F76B2" w:rsidRDefault="008F76B2">
      <w:pPr>
        <w:pStyle w:val="HTML"/>
        <w:rPr>
          <w:rFonts w:ascii="Times New Roman" w:hAnsi="Times New Roman"/>
          <w:sz w:val="28"/>
          <w:szCs w:val="28"/>
          <w:lang w:val="en-US"/>
        </w:rPr>
      </w:pPr>
    </w:p>
    <w:p w14:paraId="018B0EB0" w14:textId="77777777" w:rsidR="008F76B2" w:rsidRDefault="00000000">
      <w:pPr>
        <w:pStyle w:val="HTML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Результат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виконання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програми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14:paraId="4EBF14CF" w14:textId="77777777" w:rsidR="008F76B2" w:rsidRDefault="00000000">
      <w:pPr>
        <w:pStyle w:val="HTML"/>
        <w:jc w:val="center"/>
      </w:pPr>
      <w:r>
        <w:rPr>
          <w:noProof/>
        </w:rPr>
        <w:drawing>
          <wp:inline distT="0" distB="0" distL="114300" distR="114300" wp14:anchorId="5EB87832" wp14:editId="65E80A4D">
            <wp:extent cx="6294120" cy="706120"/>
            <wp:effectExtent l="0" t="0" r="11430" b="17780"/>
            <wp:docPr id="15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Picture 1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94120" cy="70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E1CC0" w14:textId="77777777" w:rsidR="008F76B2" w:rsidRDefault="00000000">
      <w:pPr>
        <w:pStyle w:val="HTML"/>
        <w:jc w:val="center"/>
      </w:pPr>
      <w:r>
        <w:rPr>
          <w:noProof/>
        </w:rPr>
        <w:drawing>
          <wp:inline distT="0" distB="0" distL="114300" distR="114300" wp14:anchorId="11E01AA5" wp14:editId="5D6AEA48">
            <wp:extent cx="6293485" cy="1904365"/>
            <wp:effectExtent l="0" t="0" r="12065" b="635"/>
            <wp:docPr id="15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Picture 1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93485" cy="190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19EA2" w14:textId="77777777" w:rsidR="008F76B2" w:rsidRDefault="00000000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</w:t>
      </w:r>
      <w:proofErr w:type="spellStart"/>
      <w:r>
        <w:rPr>
          <w:rFonts w:ascii="Times New Roman" w:hAnsi="Times New Roman" w:cs="Times New Roman"/>
          <w:sz w:val="28"/>
          <w:szCs w:val="28"/>
        </w:rPr>
        <w:t>істинг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програми(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Human):</w:t>
      </w:r>
    </w:p>
    <w:p w14:paraId="495F7F1F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&lt;?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php</w:t>
      </w:r>
      <w:proofErr w:type="spellEnd"/>
    </w:p>
    <w:p w14:paraId="6F9CB308" w14:textId="77777777" w:rsidR="008F76B2" w:rsidRDefault="008F76B2">
      <w:pPr>
        <w:pStyle w:val="HTML"/>
        <w:rPr>
          <w:rFonts w:ascii="Times New Roman" w:hAnsi="Times New Roman"/>
          <w:sz w:val="28"/>
          <w:szCs w:val="28"/>
          <w:lang w:val="en-US"/>
        </w:rPr>
      </w:pPr>
    </w:p>
    <w:p w14:paraId="698D33E3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namespace Models;</w:t>
      </w:r>
    </w:p>
    <w:p w14:paraId="690C8093" w14:textId="77777777" w:rsidR="008F76B2" w:rsidRDefault="008F76B2">
      <w:pPr>
        <w:pStyle w:val="HTML"/>
        <w:rPr>
          <w:rFonts w:ascii="Times New Roman" w:hAnsi="Times New Roman"/>
          <w:sz w:val="28"/>
          <w:szCs w:val="28"/>
          <w:lang w:val="en-US"/>
        </w:rPr>
      </w:pPr>
    </w:p>
    <w:p w14:paraId="1FAD83EF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abstract class Human</w:t>
      </w:r>
    </w:p>
    <w:p w14:paraId="5EAB3D51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</w:t>
      </w:r>
    </w:p>
    <w:p w14:paraId="6A5C2FEE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private $height;</w:t>
      </w:r>
    </w:p>
    <w:p w14:paraId="6DA79FB1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private $weight;</w:t>
      </w:r>
    </w:p>
    <w:p w14:paraId="52A62829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private $age;</w:t>
      </w:r>
    </w:p>
    <w:p w14:paraId="4B5F853C" w14:textId="77777777" w:rsidR="008F76B2" w:rsidRDefault="008F76B2">
      <w:pPr>
        <w:pStyle w:val="HTML"/>
        <w:rPr>
          <w:rFonts w:ascii="Times New Roman" w:hAnsi="Times New Roman"/>
          <w:sz w:val="28"/>
          <w:szCs w:val="28"/>
          <w:lang w:val="en-US"/>
        </w:rPr>
      </w:pPr>
    </w:p>
    <w:p w14:paraId="2A872E8F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public function __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construct(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$height, $weight, $age)</w:t>
      </w:r>
    </w:p>
    <w:p w14:paraId="1F11DCAC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 xml:space="preserve">    {</w:t>
      </w:r>
    </w:p>
    <w:p w14:paraId="0B4B7938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$this-&gt;height = $height;</w:t>
      </w:r>
    </w:p>
    <w:p w14:paraId="69761ECD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$this-&gt;weight = $weight;</w:t>
      </w:r>
    </w:p>
    <w:p w14:paraId="738886EB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$this-&gt;age = $age;</w:t>
      </w:r>
    </w:p>
    <w:p w14:paraId="57ACED84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2020BC71" w14:textId="77777777" w:rsidR="008F76B2" w:rsidRDefault="008F76B2">
      <w:pPr>
        <w:pStyle w:val="HTML"/>
        <w:rPr>
          <w:rFonts w:ascii="Times New Roman" w:hAnsi="Times New Roman"/>
          <w:sz w:val="28"/>
          <w:szCs w:val="28"/>
          <w:lang w:val="en-US"/>
        </w:rPr>
      </w:pPr>
    </w:p>
    <w:p w14:paraId="22EA0C93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public function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getHeight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)</w:t>
      </w:r>
    </w:p>
    <w:p w14:paraId="07F12EDC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4A9F5E07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return $this-&gt;height;</w:t>
      </w:r>
    </w:p>
    <w:p w14:paraId="5EE6FD8B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5E99B6E1" w14:textId="77777777" w:rsidR="008F76B2" w:rsidRDefault="008F76B2">
      <w:pPr>
        <w:pStyle w:val="HTML"/>
        <w:rPr>
          <w:rFonts w:ascii="Times New Roman" w:hAnsi="Times New Roman"/>
          <w:sz w:val="28"/>
          <w:szCs w:val="28"/>
          <w:lang w:val="en-US"/>
        </w:rPr>
      </w:pPr>
    </w:p>
    <w:p w14:paraId="4A09B978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public function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setHeight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($height)</w:t>
      </w:r>
    </w:p>
    <w:p w14:paraId="721D015D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5DCA45A5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$this-&gt;height = $height;</w:t>
      </w:r>
    </w:p>
    <w:p w14:paraId="33DEA455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7F531F1A" w14:textId="77777777" w:rsidR="008F76B2" w:rsidRDefault="008F76B2">
      <w:pPr>
        <w:pStyle w:val="HTML"/>
        <w:rPr>
          <w:rFonts w:ascii="Times New Roman" w:hAnsi="Times New Roman"/>
          <w:sz w:val="28"/>
          <w:szCs w:val="28"/>
          <w:lang w:val="en-US"/>
        </w:rPr>
      </w:pPr>
    </w:p>
    <w:p w14:paraId="32DD1A90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public function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getWeight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)</w:t>
      </w:r>
    </w:p>
    <w:p w14:paraId="6750D25D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22A321A3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return $this-&gt;weight;</w:t>
      </w:r>
    </w:p>
    <w:p w14:paraId="674E3A9C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3F2B6F0E" w14:textId="77777777" w:rsidR="008F76B2" w:rsidRDefault="008F76B2">
      <w:pPr>
        <w:pStyle w:val="HTML"/>
        <w:rPr>
          <w:rFonts w:ascii="Times New Roman" w:hAnsi="Times New Roman"/>
          <w:sz w:val="28"/>
          <w:szCs w:val="28"/>
          <w:lang w:val="en-US"/>
        </w:rPr>
      </w:pPr>
    </w:p>
    <w:p w14:paraId="005033A6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public function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setWeight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($weight)</w:t>
      </w:r>
    </w:p>
    <w:p w14:paraId="1FDA0654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0A317FA4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$this-&gt;weight = $weight;</w:t>
      </w:r>
    </w:p>
    <w:p w14:paraId="27FA5E24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4AFA6152" w14:textId="77777777" w:rsidR="008F76B2" w:rsidRDefault="008F76B2">
      <w:pPr>
        <w:pStyle w:val="HTML"/>
        <w:rPr>
          <w:rFonts w:ascii="Times New Roman" w:hAnsi="Times New Roman"/>
          <w:sz w:val="28"/>
          <w:szCs w:val="28"/>
          <w:lang w:val="en-US"/>
        </w:rPr>
      </w:pPr>
    </w:p>
    <w:p w14:paraId="02746341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public function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getAge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)</w:t>
      </w:r>
    </w:p>
    <w:p w14:paraId="46106DA2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 xml:space="preserve">    {</w:t>
      </w:r>
    </w:p>
    <w:p w14:paraId="7F4AC275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return $this-&gt;age;</w:t>
      </w:r>
    </w:p>
    <w:p w14:paraId="7212F4D7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5C47E380" w14:textId="77777777" w:rsidR="008F76B2" w:rsidRDefault="008F76B2">
      <w:pPr>
        <w:pStyle w:val="HTML"/>
        <w:rPr>
          <w:rFonts w:ascii="Times New Roman" w:hAnsi="Times New Roman"/>
          <w:sz w:val="28"/>
          <w:szCs w:val="28"/>
          <w:lang w:val="en-US"/>
        </w:rPr>
      </w:pPr>
    </w:p>
    <w:p w14:paraId="4CEF8808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public function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setAge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($age)</w:t>
      </w:r>
    </w:p>
    <w:p w14:paraId="1C426F47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3BB3BE80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$this-&gt;age = $age;</w:t>
      </w:r>
    </w:p>
    <w:p w14:paraId="79A007D1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0B58DC88" w14:textId="77777777" w:rsidR="008F76B2" w:rsidRDefault="008F76B2">
      <w:pPr>
        <w:pStyle w:val="HTML"/>
        <w:rPr>
          <w:rFonts w:ascii="Times New Roman" w:hAnsi="Times New Roman"/>
          <w:sz w:val="28"/>
          <w:szCs w:val="28"/>
          <w:lang w:val="en-US"/>
        </w:rPr>
      </w:pPr>
    </w:p>
    <w:p w14:paraId="6B110DC4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abstract protected function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birthAnnouncement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);</w:t>
      </w:r>
    </w:p>
    <w:p w14:paraId="084A1988" w14:textId="77777777" w:rsidR="008F76B2" w:rsidRDefault="008F76B2">
      <w:pPr>
        <w:pStyle w:val="HTML"/>
        <w:rPr>
          <w:rFonts w:ascii="Times New Roman" w:hAnsi="Times New Roman"/>
          <w:sz w:val="28"/>
          <w:szCs w:val="28"/>
          <w:lang w:val="en-US"/>
        </w:rPr>
      </w:pPr>
    </w:p>
    <w:p w14:paraId="1DC23DAA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public function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giveBirth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)</w:t>
      </w:r>
    </w:p>
    <w:p w14:paraId="3FC472A2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6E6E7C74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$this-&gt;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birthAnnouncement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);</w:t>
      </w:r>
    </w:p>
    <w:p w14:paraId="1FA9528C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3DD0879F" w14:textId="77777777" w:rsidR="008F76B2" w:rsidRDefault="008F76B2">
      <w:pPr>
        <w:pStyle w:val="HTML"/>
        <w:rPr>
          <w:rFonts w:ascii="Times New Roman" w:hAnsi="Times New Roman"/>
          <w:sz w:val="28"/>
          <w:szCs w:val="28"/>
          <w:lang w:val="en-US"/>
        </w:rPr>
      </w:pPr>
    </w:p>
    <w:p w14:paraId="03EFB289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public function __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toString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)</w:t>
      </w:r>
    </w:p>
    <w:p w14:paraId="1DA0E818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40F4AEA5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return "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Людина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з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зростом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{$this-&gt;height}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см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вагою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{$this-&gt;weight}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кг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і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віком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{$this-&gt;age}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років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";</w:t>
      </w:r>
    </w:p>
    <w:p w14:paraId="05DCC630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01ABD58A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}</w:t>
      </w:r>
    </w:p>
    <w:p w14:paraId="382BC827" w14:textId="77777777" w:rsidR="008F76B2" w:rsidRDefault="008F76B2">
      <w:pPr>
        <w:pStyle w:val="HTML"/>
        <w:rPr>
          <w:rFonts w:ascii="Times New Roman" w:hAnsi="Times New Roman"/>
          <w:sz w:val="28"/>
          <w:szCs w:val="28"/>
          <w:lang w:val="en-US"/>
        </w:rPr>
      </w:pPr>
    </w:p>
    <w:p w14:paraId="02AA62C8" w14:textId="77777777" w:rsidR="008F76B2" w:rsidRDefault="008F76B2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</w:p>
    <w:p w14:paraId="5D9C3845" w14:textId="77777777" w:rsidR="008F76B2" w:rsidRDefault="008F76B2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</w:p>
    <w:p w14:paraId="4D278FF3" w14:textId="77777777" w:rsidR="008F76B2" w:rsidRDefault="008F76B2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</w:p>
    <w:p w14:paraId="01CA48CE" w14:textId="77777777" w:rsidR="008F76B2" w:rsidRDefault="008F76B2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</w:p>
    <w:p w14:paraId="4857AD0D" w14:textId="77777777" w:rsidR="008F76B2" w:rsidRDefault="00000000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Л</w:t>
      </w:r>
      <w:proofErr w:type="spellStart"/>
      <w:r>
        <w:rPr>
          <w:rFonts w:ascii="Times New Roman" w:hAnsi="Times New Roman" w:cs="Times New Roman"/>
          <w:sz w:val="28"/>
          <w:szCs w:val="28"/>
        </w:rPr>
        <w:t>істинг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програми(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Student):</w:t>
      </w:r>
    </w:p>
    <w:p w14:paraId="669697A0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&lt;?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php</w:t>
      </w:r>
      <w:proofErr w:type="spellEnd"/>
    </w:p>
    <w:p w14:paraId="3A43C60B" w14:textId="77777777" w:rsidR="008F76B2" w:rsidRDefault="008F76B2">
      <w:pPr>
        <w:pStyle w:val="HTML"/>
        <w:rPr>
          <w:rFonts w:ascii="Times New Roman" w:hAnsi="Times New Roman"/>
          <w:sz w:val="28"/>
          <w:szCs w:val="28"/>
          <w:lang w:val="en-US"/>
        </w:rPr>
      </w:pPr>
    </w:p>
    <w:p w14:paraId="55116392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namespace Models;</w:t>
      </w:r>
    </w:p>
    <w:p w14:paraId="1725AE22" w14:textId="77777777" w:rsidR="008F76B2" w:rsidRDefault="008F76B2">
      <w:pPr>
        <w:pStyle w:val="HTML"/>
        <w:rPr>
          <w:rFonts w:ascii="Times New Roman" w:hAnsi="Times New Roman"/>
          <w:sz w:val="28"/>
          <w:szCs w:val="28"/>
          <w:lang w:val="en-US"/>
        </w:rPr>
      </w:pPr>
    </w:p>
    <w:p w14:paraId="1B961CE1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class Student extends Human</w:t>
      </w:r>
    </w:p>
    <w:p w14:paraId="68DEA500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</w:t>
      </w:r>
    </w:p>
    <w:p w14:paraId="406CD2DB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private $university;</w:t>
      </w:r>
    </w:p>
    <w:p w14:paraId="29E1FDF1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private $course;</w:t>
      </w:r>
    </w:p>
    <w:p w14:paraId="5DD7CCFB" w14:textId="77777777" w:rsidR="008F76B2" w:rsidRDefault="008F76B2">
      <w:pPr>
        <w:pStyle w:val="HTML"/>
        <w:rPr>
          <w:rFonts w:ascii="Times New Roman" w:hAnsi="Times New Roman"/>
          <w:sz w:val="28"/>
          <w:szCs w:val="28"/>
          <w:lang w:val="en-US"/>
        </w:rPr>
      </w:pPr>
    </w:p>
    <w:p w14:paraId="3ADFAF7F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public function __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construct(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$height, $weight, $age, $university, $course)</w:t>
      </w:r>
    </w:p>
    <w:p w14:paraId="325C6DB5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1EE9990A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parent::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__construct($height, $weight, $age);</w:t>
      </w:r>
    </w:p>
    <w:p w14:paraId="02A0D7C6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$this-&gt;university = $university;</w:t>
      </w:r>
    </w:p>
    <w:p w14:paraId="6F8270D0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$this-&gt;course = $course;</w:t>
      </w:r>
    </w:p>
    <w:p w14:paraId="7A2ECA02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7008959A" w14:textId="77777777" w:rsidR="008F76B2" w:rsidRDefault="008F76B2">
      <w:pPr>
        <w:pStyle w:val="HTML"/>
        <w:rPr>
          <w:rFonts w:ascii="Times New Roman" w:hAnsi="Times New Roman"/>
          <w:sz w:val="28"/>
          <w:szCs w:val="28"/>
          <w:lang w:val="en-US"/>
        </w:rPr>
      </w:pPr>
    </w:p>
    <w:p w14:paraId="14601DEC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public function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getUniversity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)</w:t>
      </w:r>
    </w:p>
    <w:p w14:paraId="4668ACA4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38B3FB7A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return $this-&gt;university;</w:t>
      </w:r>
    </w:p>
    <w:p w14:paraId="6BC34060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3C898089" w14:textId="77777777" w:rsidR="008F76B2" w:rsidRDefault="008F76B2">
      <w:pPr>
        <w:pStyle w:val="HTML"/>
        <w:rPr>
          <w:rFonts w:ascii="Times New Roman" w:hAnsi="Times New Roman"/>
          <w:sz w:val="28"/>
          <w:szCs w:val="28"/>
          <w:lang w:val="en-US"/>
        </w:rPr>
      </w:pPr>
    </w:p>
    <w:p w14:paraId="0214E3B6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public function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setUniversity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($university)</w:t>
      </w:r>
    </w:p>
    <w:p w14:paraId="76706BB8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51E1714C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$this-&gt;university = $university;</w:t>
      </w:r>
    </w:p>
    <w:p w14:paraId="50C46054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18B049B0" w14:textId="77777777" w:rsidR="008F76B2" w:rsidRDefault="008F76B2">
      <w:pPr>
        <w:pStyle w:val="HTML"/>
        <w:rPr>
          <w:rFonts w:ascii="Times New Roman" w:hAnsi="Times New Roman"/>
          <w:sz w:val="28"/>
          <w:szCs w:val="28"/>
          <w:lang w:val="en-US"/>
        </w:rPr>
      </w:pPr>
    </w:p>
    <w:p w14:paraId="3E07B03E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 xml:space="preserve">    public function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getCourse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)</w:t>
      </w:r>
    </w:p>
    <w:p w14:paraId="4801030E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69DF0354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return $this-&gt;course;</w:t>
      </w:r>
    </w:p>
    <w:p w14:paraId="2B8FA627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40E5EA94" w14:textId="77777777" w:rsidR="008F76B2" w:rsidRDefault="008F76B2">
      <w:pPr>
        <w:pStyle w:val="HTML"/>
        <w:rPr>
          <w:rFonts w:ascii="Times New Roman" w:hAnsi="Times New Roman"/>
          <w:sz w:val="28"/>
          <w:szCs w:val="28"/>
          <w:lang w:val="en-US"/>
        </w:rPr>
      </w:pPr>
    </w:p>
    <w:p w14:paraId="4F650363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public function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setCourse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($course)</w:t>
      </w:r>
    </w:p>
    <w:p w14:paraId="713FBBB6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351131A6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$this-&gt;course = $course;</w:t>
      </w:r>
    </w:p>
    <w:p w14:paraId="6FAA82F2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7B6E6F5A" w14:textId="77777777" w:rsidR="008F76B2" w:rsidRDefault="008F76B2">
      <w:pPr>
        <w:pStyle w:val="HTML"/>
        <w:rPr>
          <w:rFonts w:ascii="Times New Roman" w:hAnsi="Times New Roman"/>
          <w:sz w:val="28"/>
          <w:szCs w:val="28"/>
          <w:lang w:val="en-US"/>
        </w:rPr>
      </w:pPr>
    </w:p>
    <w:p w14:paraId="56B2D032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public function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advanceCourse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)</w:t>
      </w:r>
    </w:p>
    <w:p w14:paraId="24E9FBC9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3F6D1DE5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$this-&gt;course += 1;</w:t>
      </w:r>
    </w:p>
    <w:p w14:paraId="5820A5CB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77854126" w14:textId="77777777" w:rsidR="008F76B2" w:rsidRDefault="008F76B2">
      <w:pPr>
        <w:pStyle w:val="HTML"/>
        <w:rPr>
          <w:rFonts w:ascii="Times New Roman" w:hAnsi="Times New Roman"/>
          <w:sz w:val="28"/>
          <w:szCs w:val="28"/>
          <w:lang w:val="en-US"/>
        </w:rPr>
      </w:pPr>
    </w:p>
    <w:p w14:paraId="4E2137EE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protected function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birthAnnouncement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)</w:t>
      </w:r>
    </w:p>
    <w:p w14:paraId="6B6B794E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151988FE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echo "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Студент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народив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дитину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!&lt;</w:t>
      </w:r>
      <w:proofErr w:type="spellStart"/>
      <w:proofErr w:type="gramEnd"/>
      <w:r>
        <w:rPr>
          <w:rFonts w:ascii="Times New Roman" w:hAnsi="Times New Roman"/>
          <w:sz w:val="28"/>
          <w:szCs w:val="28"/>
          <w:lang w:val="en-US"/>
        </w:rPr>
        <w:t>br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&gt;";</w:t>
      </w:r>
    </w:p>
    <w:p w14:paraId="0FA9423B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6B5E8F9F" w14:textId="77777777" w:rsidR="008F76B2" w:rsidRDefault="008F76B2">
      <w:pPr>
        <w:pStyle w:val="HTML"/>
        <w:rPr>
          <w:rFonts w:ascii="Times New Roman" w:hAnsi="Times New Roman"/>
          <w:sz w:val="28"/>
          <w:szCs w:val="28"/>
          <w:lang w:val="en-US"/>
        </w:rPr>
      </w:pPr>
    </w:p>
    <w:p w14:paraId="25B8BDD3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public function __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toString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)</w:t>
      </w:r>
    </w:p>
    <w:p w14:paraId="3B571341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168A8905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return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parent::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__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toString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() . ",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студент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ВНЗ {$this-&gt;university},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курс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{$this-&gt;course}.";</w:t>
      </w:r>
    </w:p>
    <w:p w14:paraId="5BB74793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2141CC8A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}</w:t>
      </w:r>
    </w:p>
    <w:p w14:paraId="74508074" w14:textId="77777777" w:rsidR="008F76B2" w:rsidRDefault="008F76B2">
      <w:pPr>
        <w:pStyle w:val="HTML"/>
        <w:rPr>
          <w:rFonts w:ascii="Times New Roman" w:hAnsi="Times New Roman"/>
          <w:sz w:val="28"/>
          <w:szCs w:val="28"/>
          <w:lang w:val="en-US"/>
        </w:rPr>
      </w:pPr>
    </w:p>
    <w:p w14:paraId="4F5CD66E" w14:textId="77777777" w:rsidR="008F76B2" w:rsidRDefault="008F76B2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</w:p>
    <w:p w14:paraId="379B1034" w14:textId="77777777" w:rsidR="008F76B2" w:rsidRDefault="00000000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</w:t>
      </w:r>
      <w:proofErr w:type="spellStart"/>
      <w:r>
        <w:rPr>
          <w:rFonts w:ascii="Times New Roman" w:hAnsi="Times New Roman" w:cs="Times New Roman"/>
          <w:sz w:val="28"/>
          <w:szCs w:val="28"/>
        </w:rPr>
        <w:t>істинг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програми(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Programmer):</w:t>
      </w:r>
    </w:p>
    <w:p w14:paraId="52C9775A" w14:textId="77777777" w:rsidR="008F76B2" w:rsidRPr="004D30C7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 w:rsidRPr="004D30C7">
        <w:rPr>
          <w:rFonts w:ascii="Times New Roman" w:hAnsi="Times New Roman"/>
          <w:sz w:val="28"/>
          <w:szCs w:val="28"/>
          <w:lang w:val="en-US"/>
        </w:rPr>
        <w:t>&lt;?</w:t>
      </w:r>
      <w:proofErr w:type="spellStart"/>
      <w:r w:rsidRPr="004D30C7">
        <w:rPr>
          <w:rFonts w:ascii="Times New Roman" w:hAnsi="Times New Roman"/>
          <w:sz w:val="28"/>
          <w:szCs w:val="28"/>
          <w:lang w:val="en-US"/>
        </w:rPr>
        <w:t>php</w:t>
      </w:r>
      <w:proofErr w:type="spellEnd"/>
    </w:p>
    <w:p w14:paraId="15F49715" w14:textId="77777777" w:rsidR="008F76B2" w:rsidRPr="004D30C7" w:rsidRDefault="008F76B2">
      <w:pPr>
        <w:pStyle w:val="HTML"/>
        <w:rPr>
          <w:rFonts w:ascii="Times New Roman" w:hAnsi="Times New Roman"/>
          <w:sz w:val="28"/>
          <w:szCs w:val="28"/>
          <w:lang w:val="en-US"/>
        </w:rPr>
      </w:pPr>
    </w:p>
    <w:p w14:paraId="6354BCDF" w14:textId="77777777" w:rsidR="008F76B2" w:rsidRPr="004D30C7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 w:rsidRPr="004D30C7">
        <w:rPr>
          <w:rFonts w:ascii="Times New Roman" w:hAnsi="Times New Roman"/>
          <w:sz w:val="28"/>
          <w:szCs w:val="28"/>
          <w:lang w:val="en-US"/>
        </w:rPr>
        <w:t>namespace Models;</w:t>
      </w:r>
    </w:p>
    <w:p w14:paraId="44DE9259" w14:textId="77777777" w:rsidR="008F76B2" w:rsidRPr="004D30C7" w:rsidRDefault="008F76B2">
      <w:pPr>
        <w:pStyle w:val="HTML"/>
        <w:rPr>
          <w:rFonts w:ascii="Times New Roman" w:hAnsi="Times New Roman"/>
          <w:sz w:val="28"/>
          <w:szCs w:val="28"/>
          <w:lang w:val="en-US"/>
        </w:rPr>
      </w:pPr>
    </w:p>
    <w:p w14:paraId="29A14A48" w14:textId="77777777" w:rsidR="008F76B2" w:rsidRPr="004D30C7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 w:rsidRPr="004D30C7">
        <w:rPr>
          <w:rFonts w:ascii="Times New Roman" w:hAnsi="Times New Roman"/>
          <w:sz w:val="28"/>
          <w:szCs w:val="28"/>
          <w:lang w:val="en-US"/>
        </w:rPr>
        <w:t>class Programmer extends Human</w:t>
      </w:r>
    </w:p>
    <w:p w14:paraId="2BAB7FDA" w14:textId="77777777" w:rsidR="008F76B2" w:rsidRPr="004D30C7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 w:rsidRPr="004D30C7">
        <w:rPr>
          <w:rFonts w:ascii="Times New Roman" w:hAnsi="Times New Roman"/>
          <w:sz w:val="28"/>
          <w:szCs w:val="28"/>
          <w:lang w:val="en-US"/>
        </w:rPr>
        <w:t>{</w:t>
      </w:r>
    </w:p>
    <w:p w14:paraId="6D54A3E9" w14:textId="77777777" w:rsidR="008F76B2" w:rsidRPr="004D30C7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 w:rsidRPr="004D30C7">
        <w:rPr>
          <w:rFonts w:ascii="Times New Roman" w:hAnsi="Times New Roman"/>
          <w:sz w:val="28"/>
          <w:szCs w:val="28"/>
          <w:lang w:val="en-US"/>
        </w:rPr>
        <w:t xml:space="preserve">    private $languages;</w:t>
      </w:r>
    </w:p>
    <w:p w14:paraId="63211A0D" w14:textId="77777777" w:rsidR="008F76B2" w:rsidRPr="004D30C7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 w:rsidRPr="004D30C7">
        <w:rPr>
          <w:rFonts w:ascii="Times New Roman" w:hAnsi="Times New Roman"/>
          <w:sz w:val="28"/>
          <w:szCs w:val="28"/>
          <w:lang w:val="en-US"/>
        </w:rPr>
        <w:t xml:space="preserve">    private $experience;</w:t>
      </w:r>
    </w:p>
    <w:p w14:paraId="07F16108" w14:textId="77777777" w:rsidR="008F76B2" w:rsidRPr="004D30C7" w:rsidRDefault="008F76B2">
      <w:pPr>
        <w:pStyle w:val="HTML"/>
        <w:rPr>
          <w:rFonts w:ascii="Times New Roman" w:hAnsi="Times New Roman"/>
          <w:sz w:val="28"/>
          <w:szCs w:val="28"/>
          <w:lang w:val="en-US"/>
        </w:rPr>
      </w:pPr>
    </w:p>
    <w:p w14:paraId="5224307E" w14:textId="77777777" w:rsidR="008F76B2" w:rsidRPr="004D30C7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 w:rsidRPr="004D30C7">
        <w:rPr>
          <w:rFonts w:ascii="Times New Roman" w:hAnsi="Times New Roman"/>
          <w:sz w:val="28"/>
          <w:szCs w:val="28"/>
          <w:lang w:val="en-US"/>
        </w:rPr>
        <w:t xml:space="preserve">    public function __</w:t>
      </w:r>
      <w:proofErr w:type="gramStart"/>
      <w:r w:rsidRPr="004D30C7">
        <w:rPr>
          <w:rFonts w:ascii="Times New Roman" w:hAnsi="Times New Roman"/>
          <w:sz w:val="28"/>
          <w:szCs w:val="28"/>
          <w:lang w:val="en-US"/>
        </w:rPr>
        <w:t>construct(</w:t>
      </w:r>
      <w:proofErr w:type="gramEnd"/>
      <w:r w:rsidRPr="004D30C7">
        <w:rPr>
          <w:rFonts w:ascii="Times New Roman" w:hAnsi="Times New Roman"/>
          <w:sz w:val="28"/>
          <w:szCs w:val="28"/>
          <w:lang w:val="en-US"/>
        </w:rPr>
        <w:t>$height, $weight, $age, $languages, $experience)</w:t>
      </w:r>
    </w:p>
    <w:p w14:paraId="516541A4" w14:textId="77777777" w:rsidR="008F76B2" w:rsidRPr="004D30C7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 w:rsidRPr="004D30C7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349411B0" w14:textId="77777777" w:rsidR="008F76B2" w:rsidRPr="004D30C7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 w:rsidRPr="004D30C7"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 w:rsidRPr="004D30C7">
        <w:rPr>
          <w:rFonts w:ascii="Times New Roman" w:hAnsi="Times New Roman"/>
          <w:sz w:val="28"/>
          <w:szCs w:val="28"/>
          <w:lang w:val="en-US"/>
        </w:rPr>
        <w:t>parent::</w:t>
      </w:r>
      <w:proofErr w:type="gramEnd"/>
      <w:r w:rsidRPr="004D30C7">
        <w:rPr>
          <w:rFonts w:ascii="Times New Roman" w:hAnsi="Times New Roman"/>
          <w:sz w:val="28"/>
          <w:szCs w:val="28"/>
          <w:lang w:val="en-US"/>
        </w:rPr>
        <w:t>__construct($height, $weight, $age);</w:t>
      </w:r>
    </w:p>
    <w:p w14:paraId="2F775000" w14:textId="77777777" w:rsidR="008F76B2" w:rsidRPr="004D30C7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 w:rsidRPr="004D30C7">
        <w:rPr>
          <w:rFonts w:ascii="Times New Roman" w:hAnsi="Times New Roman"/>
          <w:sz w:val="28"/>
          <w:szCs w:val="28"/>
          <w:lang w:val="en-US"/>
        </w:rPr>
        <w:t xml:space="preserve">        $this-&gt;languages = $languages;</w:t>
      </w:r>
    </w:p>
    <w:p w14:paraId="0F44D948" w14:textId="77777777" w:rsidR="008F76B2" w:rsidRPr="004D30C7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 w:rsidRPr="004D30C7">
        <w:rPr>
          <w:rFonts w:ascii="Times New Roman" w:hAnsi="Times New Roman"/>
          <w:sz w:val="28"/>
          <w:szCs w:val="28"/>
          <w:lang w:val="en-US"/>
        </w:rPr>
        <w:t xml:space="preserve">        $this-&gt;experience = $experience;</w:t>
      </w:r>
    </w:p>
    <w:p w14:paraId="5F506B5B" w14:textId="77777777" w:rsidR="008F76B2" w:rsidRPr="004D30C7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 w:rsidRPr="004D30C7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2B3377D9" w14:textId="77777777" w:rsidR="008F76B2" w:rsidRPr="004D30C7" w:rsidRDefault="008F76B2">
      <w:pPr>
        <w:pStyle w:val="HTML"/>
        <w:rPr>
          <w:rFonts w:ascii="Times New Roman" w:hAnsi="Times New Roman"/>
          <w:sz w:val="28"/>
          <w:szCs w:val="28"/>
          <w:lang w:val="en-US"/>
        </w:rPr>
      </w:pPr>
    </w:p>
    <w:p w14:paraId="708987FC" w14:textId="77777777" w:rsidR="008F76B2" w:rsidRPr="004D30C7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 w:rsidRPr="004D30C7">
        <w:rPr>
          <w:rFonts w:ascii="Times New Roman" w:hAnsi="Times New Roman"/>
          <w:sz w:val="28"/>
          <w:szCs w:val="28"/>
          <w:lang w:val="en-US"/>
        </w:rPr>
        <w:t xml:space="preserve">    public function </w:t>
      </w:r>
      <w:proofErr w:type="spellStart"/>
      <w:proofErr w:type="gramStart"/>
      <w:r w:rsidRPr="004D30C7">
        <w:rPr>
          <w:rFonts w:ascii="Times New Roman" w:hAnsi="Times New Roman"/>
          <w:sz w:val="28"/>
          <w:szCs w:val="28"/>
          <w:lang w:val="en-US"/>
        </w:rPr>
        <w:t>getLanguages</w:t>
      </w:r>
      <w:proofErr w:type="spellEnd"/>
      <w:r w:rsidRPr="004D30C7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4D30C7">
        <w:rPr>
          <w:rFonts w:ascii="Times New Roman" w:hAnsi="Times New Roman"/>
          <w:sz w:val="28"/>
          <w:szCs w:val="28"/>
          <w:lang w:val="en-US"/>
        </w:rPr>
        <w:t>)</w:t>
      </w:r>
    </w:p>
    <w:p w14:paraId="6732CBAD" w14:textId="77777777" w:rsidR="008F76B2" w:rsidRPr="004D30C7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 w:rsidRPr="004D30C7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22BC92E0" w14:textId="77777777" w:rsidR="008F76B2" w:rsidRPr="004D30C7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 w:rsidRPr="004D30C7">
        <w:rPr>
          <w:rFonts w:ascii="Times New Roman" w:hAnsi="Times New Roman"/>
          <w:sz w:val="28"/>
          <w:szCs w:val="28"/>
          <w:lang w:val="en-US"/>
        </w:rPr>
        <w:t xml:space="preserve">        return $this-&gt;languages;</w:t>
      </w:r>
    </w:p>
    <w:p w14:paraId="375B6BD9" w14:textId="77777777" w:rsidR="008F76B2" w:rsidRPr="004D30C7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 w:rsidRPr="004D30C7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494540D1" w14:textId="77777777" w:rsidR="008F76B2" w:rsidRPr="004D30C7" w:rsidRDefault="008F76B2">
      <w:pPr>
        <w:pStyle w:val="HTML"/>
        <w:rPr>
          <w:rFonts w:ascii="Times New Roman" w:hAnsi="Times New Roman"/>
          <w:sz w:val="28"/>
          <w:szCs w:val="28"/>
          <w:lang w:val="en-US"/>
        </w:rPr>
      </w:pPr>
    </w:p>
    <w:p w14:paraId="00D47BBB" w14:textId="77777777" w:rsidR="008F76B2" w:rsidRPr="004D30C7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 w:rsidRPr="004D30C7">
        <w:rPr>
          <w:rFonts w:ascii="Times New Roman" w:hAnsi="Times New Roman"/>
          <w:sz w:val="28"/>
          <w:szCs w:val="28"/>
          <w:lang w:val="en-US"/>
        </w:rPr>
        <w:t xml:space="preserve">    public function </w:t>
      </w:r>
      <w:proofErr w:type="spellStart"/>
      <w:r w:rsidRPr="004D30C7">
        <w:rPr>
          <w:rFonts w:ascii="Times New Roman" w:hAnsi="Times New Roman"/>
          <w:sz w:val="28"/>
          <w:szCs w:val="28"/>
          <w:lang w:val="en-US"/>
        </w:rPr>
        <w:t>setLanguages</w:t>
      </w:r>
      <w:proofErr w:type="spellEnd"/>
      <w:r w:rsidRPr="004D30C7">
        <w:rPr>
          <w:rFonts w:ascii="Times New Roman" w:hAnsi="Times New Roman"/>
          <w:sz w:val="28"/>
          <w:szCs w:val="28"/>
          <w:lang w:val="en-US"/>
        </w:rPr>
        <w:t>($languages)</w:t>
      </w:r>
    </w:p>
    <w:p w14:paraId="729B5453" w14:textId="77777777" w:rsidR="008F76B2" w:rsidRPr="004D30C7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 w:rsidRPr="004D30C7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4BFEF87A" w14:textId="77777777" w:rsidR="008F76B2" w:rsidRPr="004D30C7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 w:rsidRPr="004D30C7">
        <w:rPr>
          <w:rFonts w:ascii="Times New Roman" w:hAnsi="Times New Roman"/>
          <w:sz w:val="28"/>
          <w:szCs w:val="28"/>
          <w:lang w:val="en-US"/>
        </w:rPr>
        <w:t xml:space="preserve">        $this-&gt;languages = $languages;</w:t>
      </w:r>
    </w:p>
    <w:p w14:paraId="0F8F3D29" w14:textId="77777777" w:rsidR="008F76B2" w:rsidRPr="004D30C7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 w:rsidRPr="004D30C7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052A0366" w14:textId="77777777" w:rsidR="008F76B2" w:rsidRPr="004D30C7" w:rsidRDefault="008F76B2">
      <w:pPr>
        <w:pStyle w:val="HTML"/>
        <w:rPr>
          <w:rFonts w:ascii="Times New Roman" w:hAnsi="Times New Roman"/>
          <w:sz w:val="28"/>
          <w:szCs w:val="28"/>
          <w:lang w:val="en-US"/>
        </w:rPr>
      </w:pPr>
    </w:p>
    <w:p w14:paraId="37D107B1" w14:textId="77777777" w:rsidR="008F76B2" w:rsidRPr="004D30C7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 w:rsidRPr="004D30C7">
        <w:rPr>
          <w:rFonts w:ascii="Times New Roman" w:hAnsi="Times New Roman"/>
          <w:sz w:val="28"/>
          <w:szCs w:val="28"/>
          <w:lang w:val="en-US"/>
        </w:rPr>
        <w:t xml:space="preserve">    public function </w:t>
      </w:r>
      <w:proofErr w:type="spellStart"/>
      <w:proofErr w:type="gramStart"/>
      <w:r w:rsidRPr="004D30C7">
        <w:rPr>
          <w:rFonts w:ascii="Times New Roman" w:hAnsi="Times New Roman"/>
          <w:sz w:val="28"/>
          <w:szCs w:val="28"/>
          <w:lang w:val="en-US"/>
        </w:rPr>
        <w:t>getExperience</w:t>
      </w:r>
      <w:proofErr w:type="spellEnd"/>
      <w:r w:rsidRPr="004D30C7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4D30C7">
        <w:rPr>
          <w:rFonts w:ascii="Times New Roman" w:hAnsi="Times New Roman"/>
          <w:sz w:val="28"/>
          <w:szCs w:val="28"/>
          <w:lang w:val="en-US"/>
        </w:rPr>
        <w:t>)</w:t>
      </w:r>
    </w:p>
    <w:p w14:paraId="6920EE82" w14:textId="77777777" w:rsidR="008F76B2" w:rsidRPr="004D30C7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 w:rsidRPr="004D30C7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2F6AEFEE" w14:textId="77777777" w:rsidR="008F76B2" w:rsidRPr="004D30C7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 w:rsidRPr="004D30C7">
        <w:rPr>
          <w:rFonts w:ascii="Times New Roman" w:hAnsi="Times New Roman"/>
          <w:sz w:val="28"/>
          <w:szCs w:val="28"/>
          <w:lang w:val="en-US"/>
        </w:rPr>
        <w:t xml:space="preserve">        return $this-&gt;experience;</w:t>
      </w:r>
    </w:p>
    <w:p w14:paraId="34835D38" w14:textId="77777777" w:rsidR="008F76B2" w:rsidRPr="004D30C7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 w:rsidRPr="004D30C7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2E9C0C6E" w14:textId="77777777" w:rsidR="008F76B2" w:rsidRPr="004D30C7" w:rsidRDefault="008F76B2">
      <w:pPr>
        <w:pStyle w:val="HTML"/>
        <w:rPr>
          <w:rFonts w:ascii="Times New Roman" w:hAnsi="Times New Roman"/>
          <w:sz w:val="28"/>
          <w:szCs w:val="28"/>
          <w:lang w:val="en-US"/>
        </w:rPr>
      </w:pPr>
    </w:p>
    <w:p w14:paraId="33959EB2" w14:textId="77777777" w:rsidR="008F76B2" w:rsidRPr="004D30C7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 w:rsidRPr="004D30C7">
        <w:rPr>
          <w:rFonts w:ascii="Times New Roman" w:hAnsi="Times New Roman"/>
          <w:sz w:val="28"/>
          <w:szCs w:val="28"/>
          <w:lang w:val="en-US"/>
        </w:rPr>
        <w:t xml:space="preserve">    public function </w:t>
      </w:r>
      <w:proofErr w:type="spellStart"/>
      <w:r w:rsidRPr="004D30C7">
        <w:rPr>
          <w:rFonts w:ascii="Times New Roman" w:hAnsi="Times New Roman"/>
          <w:sz w:val="28"/>
          <w:szCs w:val="28"/>
          <w:lang w:val="en-US"/>
        </w:rPr>
        <w:t>setExperience</w:t>
      </w:r>
      <w:proofErr w:type="spellEnd"/>
      <w:r w:rsidRPr="004D30C7">
        <w:rPr>
          <w:rFonts w:ascii="Times New Roman" w:hAnsi="Times New Roman"/>
          <w:sz w:val="28"/>
          <w:szCs w:val="28"/>
          <w:lang w:val="en-US"/>
        </w:rPr>
        <w:t>($experience)</w:t>
      </w:r>
    </w:p>
    <w:p w14:paraId="0DF5D820" w14:textId="77777777" w:rsidR="008F76B2" w:rsidRPr="004D30C7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 w:rsidRPr="004D30C7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2B7105B7" w14:textId="77777777" w:rsidR="008F76B2" w:rsidRPr="004D30C7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 w:rsidRPr="004D30C7">
        <w:rPr>
          <w:rFonts w:ascii="Times New Roman" w:hAnsi="Times New Roman"/>
          <w:sz w:val="28"/>
          <w:szCs w:val="28"/>
          <w:lang w:val="en-US"/>
        </w:rPr>
        <w:t xml:space="preserve">        $this-&gt;experience = $experience;</w:t>
      </w:r>
    </w:p>
    <w:p w14:paraId="29F4F8E6" w14:textId="77777777" w:rsidR="008F76B2" w:rsidRPr="004D30C7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 w:rsidRPr="004D30C7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35FD6AF8" w14:textId="77777777" w:rsidR="008F76B2" w:rsidRPr="004D30C7" w:rsidRDefault="008F76B2">
      <w:pPr>
        <w:pStyle w:val="HTML"/>
        <w:rPr>
          <w:rFonts w:ascii="Times New Roman" w:hAnsi="Times New Roman"/>
          <w:sz w:val="28"/>
          <w:szCs w:val="28"/>
          <w:lang w:val="en-US"/>
        </w:rPr>
      </w:pPr>
    </w:p>
    <w:p w14:paraId="55FD76A5" w14:textId="77777777" w:rsidR="008F76B2" w:rsidRPr="004D30C7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 w:rsidRPr="004D30C7">
        <w:rPr>
          <w:rFonts w:ascii="Times New Roman" w:hAnsi="Times New Roman"/>
          <w:sz w:val="28"/>
          <w:szCs w:val="28"/>
          <w:lang w:val="en-US"/>
        </w:rPr>
        <w:t xml:space="preserve">    public function </w:t>
      </w:r>
      <w:proofErr w:type="spellStart"/>
      <w:r w:rsidRPr="004D30C7">
        <w:rPr>
          <w:rFonts w:ascii="Times New Roman" w:hAnsi="Times New Roman"/>
          <w:sz w:val="28"/>
          <w:szCs w:val="28"/>
          <w:lang w:val="en-US"/>
        </w:rPr>
        <w:t>addLanguage</w:t>
      </w:r>
      <w:proofErr w:type="spellEnd"/>
      <w:r w:rsidRPr="004D30C7">
        <w:rPr>
          <w:rFonts w:ascii="Times New Roman" w:hAnsi="Times New Roman"/>
          <w:sz w:val="28"/>
          <w:szCs w:val="28"/>
          <w:lang w:val="en-US"/>
        </w:rPr>
        <w:t>($language)</w:t>
      </w:r>
    </w:p>
    <w:p w14:paraId="77BD8DE0" w14:textId="77777777" w:rsidR="008F76B2" w:rsidRPr="004D30C7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 w:rsidRPr="004D30C7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3DF8C6D5" w14:textId="77777777" w:rsidR="008F76B2" w:rsidRPr="004D30C7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 w:rsidRPr="004D30C7">
        <w:rPr>
          <w:rFonts w:ascii="Times New Roman" w:hAnsi="Times New Roman"/>
          <w:sz w:val="28"/>
          <w:szCs w:val="28"/>
          <w:lang w:val="en-US"/>
        </w:rPr>
        <w:t xml:space="preserve">        $this-&gt;</w:t>
      </w:r>
      <w:proofErr w:type="gramStart"/>
      <w:r w:rsidRPr="004D30C7">
        <w:rPr>
          <w:rFonts w:ascii="Times New Roman" w:hAnsi="Times New Roman"/>
          <w:sz w:val="28"/>
          <w:szCs w:val="28"/>
          <w:lang w:val="en-US"/>
        </w:rPr>
        <w:t>languages[</w:t>
      </w:r>
      <w:proofErr w:type="gramEnd"/>
      <w:r w:rsidRPr="004D30C7">
        <w:rPr>
          <w:rFonts w:ascii="Times New Roman" w:hAnsi="Times New Roman"/>
          <w:sz w:val="28"/>
          <w:szCs w:val="28"/>
          <w:lang w:val="en-US"/>
        </w:rPr>
        <w:t>] = $language;</w:t>
      </w:r>
    </w:p>
    <w:p w14:paraId="0BF0A7FB" w14:textId="77777777" w:rsidR="008F76B2" w:rsidRPr="004D30C7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 w:rsidRPr="004D30C7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2A69106B" w14:textId="77777777" w:rsidR="008F76B2" w:rsidRPr="004D30C7" w:rsidRDefault="008F76B2">
      <w:pPr>
        <w:pStyle w:val="HTML"/>
        <w:rPr>
          <w:rFonts w:ascii="Times New Roman" w:hAnsi="Times New Roman"/>
          <w:sz w:val="28"/>
          <w:szCs w:val="28"/>
          <w:lang w:val="en-US"/>
        </w:rPr>
      </w:pPr>
    </w:p>
    <w:p w14:paraId="1BA7903F" w14:textId="77777777" w:rsidR="008F76B2" w:rsidRPr="004D30C7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 w:rsidRPr="004D30C7">
        <w:rPr>
          <w:rFonts w:ascii="Times New Roman" w:hAnsi="Times New Roman"/>
          <w:sz w:val="28"/>
          <w:szCs w:val="28"/>
          <w:lang w:val="en-US"/>
        </w:rPr>
        <w:t xml:space="preserve">    protected function </w:t>
      </w:r>
      <w:proofErr w:type="spellStart"/>
      <w:proofErr w:type="gramStart"/>
      <w:r w:rsidRPr="004D30C7">
        <w:rPr>
          <w:rFonts w:ascii="Times New Roman" w:hAnsi="Times New Roman"/>
          <w:sz w:val="28"/>
          <w:szCs w:val="28"/>
          <w:lang w:val="en-US"/>
        </w:rPr>
        <w:t>birthAnnouncement</w:t>
      </w:r>
      <w:proofErr w:type="spellEnd"/>
      <w:r w:rsidRPr="004D30C7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4D30C7">
        <w:rPr>
          <w:rFonts w:ascii="Times New Roman" w:hAnsi="Times New Roman"/>
          <w:sz w:val="28"/>
          <w:szCs w:val="28"/>
          <w:lang w:val="en-US"/>
        </w:rPr>
        <w:t>)</w:t>
      </w:r>
    </w:p>
    <w:p w14:paraId="06557D48" w14:textId="77777777" w:rsidR="008F76B2" w:rsidRPr="004D30C7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 w:rsidRPr="004D30C7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18B3F612" w14:textId="77777777" w:rsidR="008F76B2" w:rsidRPr="004D30C7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 w:rsidRPr="004D30C7">
        <w:rPr>
          <w:rFonts w:ascii="Times New Roman" w:hAnsi="Times New Roman"/>
          <w:sz w:val="28"/>
          <w:szCs w:val="28"/>
          <w:lang w:val="en-US"/>
        </w:rPr>
        <w:t xml:space="preserve">        echo "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Програміст</w:t>
      </w:r>
      <w:proofErr w:type="spellEnd"/>
      <w:r w:rsidRPr="004D30C7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народив</w:t>
      </w:r>
      <w:r w:rsidRPr="004D30C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ru-RU"/>
        </w:rPr>
        <w:t>дитину</w:t>
      </w:r>
      <w:proofErr w:type="spellEnd"/>
      <w:r w:rsidRPr="004D30C7">
        <w:rPr>
          <w:rFonts w:ascii="Times New Roman" w:hAnsi="Times New Roman"/>
          <w:sz w:val="28"/>
          <w:szCs w:val="28"/>
          <w:lang w:val="en-US"/>
        </w:rPr>
        <w:t>!&lt;</w:t>
      </w:r>
      <w:proofErr w:type="spellStart"/>
      <w:proofErr w:type="gramEnd"/>
      <w:r w:rsidRPr="004D30C7">
        <w:rPr>
          <w:rFonts w:ascii="Times New Roman" w:hAnsi="Times New Roman"/>
          <w:sz w:val="28"/>
          <w:szCs w:val="28"/>
          <w:lang w:val="en-US"/>
        </w:rPr>
        <w:t>br</w:t>
      </w:r>
      <w:proofErr w:type="spellEnd"/>
      <w:r w:rsidRPr="004D30C7">
        <w:rPr>
          <w:rFonts w:ascii="Times New Roman" w:hAnsi="Times New Roman"/>
          <w:sz w:val="28"/>
          <w:szCs w:val="28"/>
          <w:lang w:val="en-US"/>
        </w:rPr>
        <w:t>&gt;";</w:t>
      </w:r>
    </w:p>
    <w:p w14:paraId="4AF3CBE2" w14:textId="77777777" w:rsidR="008F76B2" w:rsidRPr="004D30C7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 w:rsidRPr="004D30C7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05E1718D" w14:textId="77777777" w:rsidR="008F76B2" w:rsidRPr="004D30C7" w:rsidRDefault="008F76B2">
      <w:pPr>
        <w:pStyle w:val="HTML"/>
        <w:rPr>
          <w:rFonts w:ascii="Times New Roman" w:hAnsi="Times New Roman"/>
          <w:sz w:val="28"/>
          <w:szCs w:val="28"/>
          <w:lang w:val="en-US"/>
        </w:rPr>
      </w:pPr>
    </w:p>
    <w:p w14:paraId="34CDD689" w14:textId="77777777" w:rsidR="008F76B2" w:rsidRPr="004D30C7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 w:rsidRPr="004D30C7">
        <w:rPr>
          <w:rFonts w:ascii="Times New Roman" w:hAnsi="Times New Roman"/>
          <w:sz w:val="28"/>
          <w:szCs w:val="28"/>
          <w:lang w:val="en-US"/>
        </w:rPr>
        <w:t xml:space="preserve">    public function __</w:t>
      </w:r>
      <w:proofErr w:type="spellStart"/>
      <w:proofErr w:type="gramStart"/>
      <w:r w:rsidRPr="004D30C7">
        <w:rPr>
          <w:rFonts w:ascii="Times New Roman" w:hAnsi="Times New Roman"/>
          <w:sz w:val="28"/>
          <w:szCs w:val="28"/>
          <w:lang w:val="en-US"/>
        </w:rPr>
        <w:t>toString</w:t>
      </w:r>
      <w:proofErr w:type="spellEnd"/>
      <w:r w:rsidRPr="004D30C7"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 w:rsidRPr="004D30C7">
        <w:rPr>
          <w:rFonts w:ascii="Times New Roman" w:hAnsi="Times New Roman"/>
          <w:sz w:val="28"/>
          <w:szCs w:val="28"/>
          <w:lang w:val="en-US"/>
        </w:rPr>
        <w:t>)</w:t>
      </w:r>
    </w:p>
    <w:p w14:paraId="57AC14F8" w14:textId="77777777" w:rsidR="008F76B2" w:rsidRPr="004D30C7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 w:rsidRPr="004D30C7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7FAD47B4" w14:textId="77777777" w:rsidR="008F76B2" w:rsidRPr="004D30C7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 w:rsidRPr="004D30C7">
        <w:rPr>
          <w:rFonts w:ascii="Times New Roman" w:hAnsi="Times New Roman"/>
          <w:sz w:val="28"/>
          <w:szCs w:val="28"/>
          <w:lang w:val="en-US"/>
        </w:rPr>
        <w:t xml:space="preserve">        $languages = </w:t>
      </w:r>
      <w:proofErr w:type="gramStart"/>
      <w:r w:rsidRPr="004D30C7">
        <w:rPr>
          <w:rFonts w:ascii="Times New Roman" w:hAnsi="Times New Roman"/>
          <w:sz w:val="28"/>
          <w:szCs w:val="28"/>
          <w:lang w:val="en-US"/>
        </w:rPr>
        <w:t>implode(</w:t>
      </w:r>
      <w:proofErr w:type="gramEnd"/>
      <w:r w:rsidRPr="004D30C7">
        <w:rPr>
          <w:rFonts w:ascii="Times New Roman" w:hAnsi="Times New Roman"/>
          <w:sz w:val="28"/>
          <w:szCs w:val="28"/>
          <w:lang w:val="en-US"/>
        </w:rPr>
        <w:t>', ', $this-&gt;languages);</w:t>
      </w:r>
    </w:p>
    <w:p w14:paraId="35A4CDE3" w14:textId="77777777" w:rsidR="008F76B2" w:rsidRPr="004D30C7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 w:rsidRPr="004D30C7">
        <w:rPr>
          <w:rFonts w:ascii="Times New Roman" w:hAnsi="Times New Roman"/>
          <w:sz w:val="28"/>
          <w:szCs w:val="28"/>
          <w:lang w:val="en-US"/>
        </w:rPr>
        <w:t xml:space="preserve">        return </w:t>
      </w:r>
      <w:proofErr w:type="gramStart"/>
      <w:r w:rsidRPr="004D30C7">
        <w:rPr>
          <w:rFonts w:ascii="Times New Roman" w:hAnsi="Times New Roman"/>
          <w:sz w:val="28"/>
          <w:szCs w:val="28"/>
          <w:lang w:val="en-US"/>
        </w:rPr>
        <w:t>parent::</w:t>
      </w:r>
      <w:proofErr w:type="gramEnd"/>
      <w:r w:rsidRPr="004D30C7">
        <w:rPr>
          <w:rFonts w:ascii="Times New Roman" w:hAnsi="Times New Roman"/>
          <w:sz w:val="28"/>
          <w:szCs w:val="28"/>
          <w:lang w:val="en-US"/>
        </w:rPr>
        <w:t>__</w:t>
      </w:r>
      <w:proofErr w:type="spellStart"/>
      <w:r w:rsidRPr="004D30C7">
        <w:rPr>
          <w:rFonts w:ascii="Times New Roman" w:hAnsi="Times New Roman"/>
          <w:sz w:val="28"/>
          <w:szCs w:val="28"/>
          <w:lang w:val="en-US"/>
        </w:rPr>
        <w:t>toString</w:t>
      </w:r>
      <w:proofErr w:type="spellEnd"/>
      <w:r w:rsidRPr="004D30C7">
        <w:rPr>
          <w:rFonts w:ascii="Times New Roman" w:hAnsi="Times New Roman"/>
          <w:sz w:val="28"/>
          <w:szCs w:val="28"/>
          <w:lang w:val="en-US"/>
        </w:rPr>
        <w:t xml:space="preserve">() . ",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програміст</w:t>
      </w:r>
      <w:proofErr w:type="spellEnd"/>
      <w:r w:rsidRPr="004D30C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зі</w:t>
      </w:r>
      <w:proofErr w:type="spellEnd"/>
      <w:r w:rsidRPr="004D30C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знанням</w:t>
      </w:r>
      <w:proofErr w:type="spellEnd"/>
      <w:r w:rsidRPr="004D30C7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мов</w:t>
      </w:r>
      <w:r w:rsidRPr="004D30C7">
        <w:rPr>
          <w:rFonts w:ascii="Times New Roman" w:hAnsi="Times New Roman"/>
          <w:sz w:val="28"/>
          <w:szCs w:val="28"/>
          <w:lang w:val="en-US"/>
        </w:rPr>
        <w:t xml:space="preserve">: {$languages},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досвід</w:t>
      </w:r>
      <w:proofErr w:type="spellEnd"/>
      <w:r w:rsidRPr="004D30C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роботи</w:t>
      </w:r>
      <w:proofErr w:type="spellEnd"/>
      <w:r w:rsidRPr="004D30C7">
        <w:rPr>
          <w:rFonts w:ascii="Times New Roman" w:hAnsi="Times New Roman"/>
          <w:sz w:val="28"/>
          <w:szCs w:val="28"/>
          <w:lang w:val="en-US"/>
        </w:rPr>
        <w:t xml:space="preserve">: {$this-&gt;experience}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років</w:t>
      </w:r>
      <w:proofErr w:type="spellEnd"/>
      <w:r w:rsidRPr="004D30C7">
        <w:rPr>
          <w:rFonts w:ascii="Times New Roman" w:hAnsi="Times New Roman"/>
          <w:sz w:val="28"/>
          <w:szCs w:val="28"/>
          <w:lang w:val="en-US"/>
        </w:rPr>
        <w:t>.";</w:t>
      </w:r>
    </w:p>
    <w:p w14:paraId="0E7B3CEF" w14:textId="77777777" w:rsidR="008F76B2" w:rsidRPr="004D30C7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 w:rsidRPr="004D30C7"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28DD4A88" w14:textId="77777777" w:rsidR="008F76B2" w:rsidRPr="004D30C7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 w:rsidRPr="004D30C7">
        <w:rPr>
          <w:rFonts w:ascii="Times New Roman" w:hAnsi="Times New Roman"/>
          <w:sz w:val="28"/>
          <w:szCs w:val="28"/>
          <w:lang w:val="en-US"/>
        </w:rPr>
        <w:lastRenderedPageBreak/>
        <w:t>}</w:t>
      </w:r>
    </w:p>
    <w:p w14:paraId="4C81159A" w14:textId="77777777" w:rsidR="008F76B2" w:rsidRPr="004D30C7" w:rsidRDefault="008F76B2">
      <w:pPr>
        <w:pStyle w:val="HTML"/>
        <w:rPr>
          <w:rFonts w:ascii="Times New Roman" w:hAnsi="Times New Roman"/>
          <w:sz w:val="28"/>
          <w:szCs w:val="28"/>
          <w:lang w:val="en-US"/>
        </w:rPr>
      </w:pPr>
    </w:p>
    <w:p w14:paraId="0F2698C1" w14:textId="77777777" w:rsidR="008F76B2" w:rsidRPr="004D30C7" w:rsidRDefault="008F76B2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</w:p>
    <w:p w14:paraId="56BED57D" w14:textId="77777777" w:rsidR="008F76B2" w:rsidRDefault="00000000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</w:t>
      </w:r>
      <w:proofErr w:type="spellStart"/>
      <w:r>
        <w:rPr>
          <w:rFonts w:ascii="Times New Roman" w:hAnsi="Times New Roman" w:cs="Times New Roman"/>
          <w:sz w:val="28"/>
          <w:szCs w:val="28"/>
        </w:rPr>
        <w:t>істинг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програми(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index.php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72111125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&lt;?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php</w:t>
      </w:r>
      <w:proofErr w:type="spellEnd"/>
    </w:p>
    <w:p w14:paraId="13CBB87F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require_once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'D:\WampServer\www\lab4\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autoload.php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';</w:t>
      </w:r>
    </w:p>
    <w:p w14:paraId="0971A3F3" w14:textId="77777777" w:rsidR="008F76B2" w:rsidRDefault="008F76B2">
      <w:pPr>
        <w:pStyle w:val="HTML"/>
        <w:rPr>
          <w:rFonts w:ascii="Times New Roman" w:hAnsi="Times New Roman"/>
          <w:sz w:val="28"/>
          <w:szCs w:val="28"/>
          <w:lang w:val="en-US"/>
        </w:rPr>
      </w:pPr>
    </w:p>
    <w:p w14:paraId="67AB6383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use Models\Human;</w:t>
      </w:r>
    </w:p>
    <w:p w14:paraId="3515884F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use Models\Student;</w:t>
      </w:r>
    </w:p>
    <w:p w14:paraId="161B11DF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use Models\Programmer;</w:t>
      </w:r>
    </w:p>
    <w:p w14:paraId="27896351" w14:textId="77777777" w:rsidR="008F76B2" w:rsidRDefault="008F76B2">
      <w:pPr>
        <w:pStyle w:val="HTML"/>
        <w:rPr>
          <w:rFonts w:ascii="Times New Roman" w:hAnsi="Times New Roman"/>
          <w:sz w:val="28"/>
          <w:szCs w:val="28"/>
          <w:lang w:val="en-US"/>
        </w:rPr>
      </w:pPr>
    </w:p>
    <w:p w14:paraId="5CB3E2F4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$programmer = new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Programmer(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180, 75, 30, ['PHP', 'JavaScript'], 8);</w:t>
      </w:r>
    </w:p>
    <w:p w14:paraId="7C16A43F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echo "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Програміст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:&lt;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br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&gt;";</w:t>
      </w:r>
    </w:p>
    <w:p w14:paraId="0BA7FD86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echo $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programmer .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"&lt;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br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&gt;";</w:t>
      </w:r>
    </w:p>
    <w:p w14:paraId="46B5C23D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$programmer-&gt;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giveBirth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);</w:t>
      </w:r>
    </w:p>
    <w:p w14:paraId="45E97FB7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echo "&lt;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br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&gt;";</w:t>
      </w:r>
    </w:p>
    <w:p w14:paraId="29D57C5A" w14:textId="77777777" w:rsidR="008F76B2" w:rsidRDefault="008F76B2">
      <w:pPr>
        <w:pStyle w:val="HTML"/>
        <w:rPr>
          <w:rFonts w:ascii="Times New Roman" w:hAnsi="Times New Roman"/>
          <w:sz w:val="28"/>
          <w:szCs w:val="28"/>
          <w:lang w:val="en-US"/>
        </w:rPr>
      </w:pPr>
    </w:p>
    <w:p w14:paraId="7E105F9C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$student = new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Student(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170, 60, 20, 'КНУ', 3);</w:t>
      </w:r>
    </w:p>
    <w:p w14:paraId="5530D87C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echo "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Студент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:&lt;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br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&gt;";</w:t>
      </w:r>
    </w:p>
    <w:p w14:paraId="4DEDEDC7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echo $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student .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"&lt;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br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&gt;";</w:t>
      </w:r>
    </w:p>
    <w:p w14:paraId="3BC7D83D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$student-&gt;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giveBirth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);</w:t>
      </w:r>
    </w:p>
    <w:p w14:paraId="7CBF7A0B" w14:textId="77777777" w:rsidR="008F76B2" w:rsidRPr="004D30C7" w:rsidRDefault="00000000">
      <w:pPr>
        <w:pStyle w:val="HTML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en-US"/>
        </w:rPr>
        <w:t>echo</w:t>
      </w:r>
      <w:r w:rsidRPr="004D30C7">
        <w:rPr>
          <w:rFonts w:ascii="Times New Roman" w:hAnsi="Times New Roman"/>
          <w:sz w:val="28"/>
          <w:szCs w:val="28"/>
          <w:lang w:val="ru-RU"/>
        </w:rPr>
        <w:t xml:space="preserve"> "&lt;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br</w:t>
      </w:r>
      <w:proofErr w:type="spellEnd"/>
      <w:r w:rsidRPr="004D30C7">
        <w:rPr>
          <w:rFonts w:ascii="Times New Roman" w:hAnsi="Times New Roman"/>
          <w:sz w:val="28"/>
          <w:szCs w:val="28"/>
          <w:lang w:val="ru-RU"/>
        </w:rPr>
        <w:t>&gt;";</w:t>
      </w:r>
    </w:p>
    <w:p w14:paraId="58B9E8B0" w14:textId="77777777" w:rsidR="008F76B2" w:rsidRPr="004D30C7" w:rsidRDefault="008F76B2">
      <w:pPr>
        <w:pStyle w:val="HTML"/>
        <w:rPr>
          <w:rFonts w:ascii="Times New Roman" w:hAnsi="Times New Roman"/>
          <w:sz w:val="28"/>
          <w:szCs w:val="28"/>
          <w:lang w:val="ru-RU"/>
        </w:rPr>
      </w:pPr>
    </w:p>
    <w:p w14:paraId="6F2088F8" w14:textId="77777777" w:rsidR="008F76B2" w:rsidRPr="004D30C7" w:rsidRDefault="008F76B2">
      <w:pPr>
        <w:pStyle w:val="HTML"/>
        <w:rPr>
          <w:rFonts w:ascii="Times New Roman" w:hAnsi="Times New Roman" w:cs="Times New Roman"/>
          <w:sz w:val="28"/>
          <w:szCs w:val="28"/>
          <w:lang w:val="ru-RU"/>
        </w:rPr>
      </w:pPr>
    </w:p>
    <w:p w14:paraId="4E33748D" w14:textId="77777777" w:rsidR="008F76B2" w:rsidRPr="004D30C7" w:rsidRDefault="008F76B2">
      <w:pPr>
        <w:pStyle w:val="HTML"/>
        <w:rPr>
          <w:rFonts w:ascii="Times New Roman" w:hAnsi="Times New Roman" w:cs="Times New Roman"/>
          <w:sz w:val="28"/>
          <w:szCs w:val="28"/>
          <w:lang w:val="ru-RU"/>
        </w:rPr>
      </w:pPr>
    </w:p>
    <w:p w14:paraId="270B12C6" w14:textId="77777777" w:rsidR="008F76B2" w:rsidRPr="004D30C7" w:rsidRDefault="008F76B2">
      <w:pPr>
        <w:pStyle w:val="HTML"/>
        <w:rPr>
          <w:rFonts w:ascii="Times New Roman" w:hAnsi="Times New Roman" w:cs="Times New Roman"/>
          <w:sz w:val="28"/>
          <w:szCs w:val="28"/>
          <w:lang w:val="ru-RU"/>
        </w:rPr>
      </w:pPr>
    </w:p>
    <w:p w14:paraId="6EDC0FB1" w14:textId="77777777" w:rsidR="008F76B2" w:rsidRPr="004D30C7" w:rsidRDefault="008F76B2">
      <w:pPr>
        <w:pStyle w:val="HTML"/>
        <w:rPr>
          <w:rFonts w:ascii="Times New Roman" w:hAnsi="Times New Roman" w:cs="Times New Roman"/>
          <w:sz w:val="28"/>
          <w:szCs w:val="28"/>
          <w:lang w:val="ru-RU"/>
        </w:rPr>
      </w:pPr>
    </w:p>
    <w:p w14:paraId="0B52EA5F" w14:textId="77777777" w:rsidR="008F76B2" w:rsidRDefault="00000000">
      <w:pPr>
        <w:pStyle w:val="HTM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Результат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6F5F5BD" w14:textId="77777777" w:rsidR="008F76B2" w:rsidRDefault="00000000">
      <w:pPr>
        <w:pStyle w:val="HTM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114300" distR="114300" wp14:anchorId="69AAAACA" wp14:editId="5366F108">
            <wp:extent cx="6294755" cy="1040765"/>
            <wp:effectExtent l="0" t="0" r="10795" b="6985"/>
            <wp:docPr id="15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Picture 1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294755" cy="104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1021E" w14:textId="77777777" w:rsidR="008F76B2" w:rsidRDefault="00000000">
      <w:pPr>
        <w:pStyle w:val="HTML"/>
        <w:rPr>
          <w:lang w:val="ru-RU"/>
        </w:rPr>
      </w:pPr>
      <w:r>
        <w:rPr>
          <w:noProof/>
        </w:rPr>
        <w:drawing>
          <wp:inline distT="0" distB="0" distL="114300" distR="114300" wp14:anchorId="2F399E18" wp14:editId="5072BE8F">
            <wp:extent cx="6294755" cy="2263140"/>
            <wp:effectExtent l="0" t="0" r="10795" b="3810"/>
            <wp:docPr id="16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" name="Picture 2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294755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B040D" w14:textId="77777777" w:rsidR="008F76B2" w:rsidRDefault="00000000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</w:t>
      </w:r>
      <w:proofErr w:type="spellStart"/>
      <w:r>
        <w:rPr>
          <w:rFonts w:ascii="Times New Roman" w:hAnsi="Times New Roman" w:cs="Times New Roman"/>
          <w:sz w:val="28"/>
          <w:szCs w:val="28"/>
        </w:rPr>
        <w:t>істинг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програми(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HouseCleaning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27747AF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&lt;?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php</w:t>
      </w:r>
      <w:proofErr w:type="spellEnd"/>
    </w:p>
    <w:p w14:paraId="0505B9B4" w14:textId="77777777" w:rsidR="008F76B2" w:rsidRDefault="008F76B2">
      <w:pPr>
        <w:pStyle w:val="HTML"/>
        <w:rPr>
          <w:rFonts w:ascii="Times New Roman" w:hAnsi="Times New Roman"/>
          <w:sz w:val="28"/>
          <w:szCs w:val="28"/>
          <w:lang w:val="en-US"/>
        </w:rPr>
      </w:pPr>
    </w:p>
    <w:p w14:paraId="47B1D98D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namespace Interfaces;</w:t>
      </w:r>
    </w:p>
    <w:p w14:paraId="0CF3C1AE" w14:textId="77777777" w:rsidR="008F76B2" w:rsidRDefault="008F76B2">
      <w:pPr>
        <w:pStyle w:val="HTML"/>
        <w:rPr>
          <w:rFonts w:ascii="Times New Roman" w:hAnsi="Times New Roman"/>
          <w:sz w:val="28"/>
          <w:szCs w:val="28"/>
          <w:lang w:val="en-US"/>
        </w:rPr>
      </w:pPr>
    </w:p>
    <w:p w14:paraId="7E59E050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interface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HouseCleaning</w:t>
      </w:r>
      <w:proofErr w:type="spellEnd"/>
    </w:p>
    <w:p w14:paraId="58FF4E6E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</w:t>
      </w:r>
    </w:p>
    <w:p w14:paraId="5570A50E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public function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cleanRoom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);</w:t>
      </w:r>
    </w:p>
    <w:p w14:paraId="5D78F4C8" w14:textId="77777777" w:rsidR="008F76B2" w:rsidRDefault="008F76B2">
      <w:pPr>
        <w:pStyle w:val="HTML"/>
        <w:rPr>
          <w:rFonts w:ascii="Times New Roman" w:hAnsi="Times New Roman"/>
          <w:sz w:val="28"/>
          <w:szCs w:val="28"/>
          <w:lang w:val="en-US"/>
        </w:rPr>
      </w:pPr>
    </w:p>
    <w:p w14:paraId="04538FAD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public function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cleanKitchen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);</w:t>
      </w:r>
    </w:p>
    <w:p w14:paraId="14BB8C5C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}</w:t>
      </w:r>
    </w:p>
    <w:p w14:paraId="7A0454D9" w14:textId="77777777" w:rsidR="008F76B2" w:rsidRDefault="008F76B2">
      <w:pPr>
        <w:pStyle w:val="HTML"/>
        <w:rPr>
          <w:rFonts w:ascii="Times New Roman" w:hAnsi="Times New Roman"/>
          <w:sz w:val="28"/>
          <w:szCs w:val="28"/>
          <w:lang w:val="en-US"/>
        </w:rPr>
      </w:pPr>
    </w:p>
    <w:p w14:paraId="13380837" w14:textId="77777777" w:rsidR="008F76B2" w:rsidRDefault="008F76B2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</w:p>
    <w:p w14:paraId="679FD15D" w14:textId="77777777" w:rsidR="008F76B2" w:rsidRDefault="008F76B2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</w:p>
    <w:p w14:paraId="792FBD24" w14:textId="77777777" w:rsidR="008F76B2" w:rsidRDefault="008F76B2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</w:p>
    <w:p w14:paraId="3777FE8C" w14:textId="77777777" w:rsidR="008F76B2" w:rsidRDefault="00000000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br/>
      </w:r>
      <w:r>
        <w:rPr>
          <w:rFonts w:ascii="Times New Roman" w:hAnsi="Times New Roman" w:cs="Times New Roman"/>
          <w:sz w:val="28"/>
          <w:szCs w:val="28"/>
          <w:lang w:val="ru-RU"/>
        </w:rPr>
        <w:t>Л</w:t>
      </w:r>
      <w:proofErr w:type="spellStart"/>
      <w:r>
        <w:rPr>
          <w:rFonts w:ascii="Times New Roman" w:hAnsi="Times New Roman" w:cs="Times New Roman"/>
          <w:sz w:val="28"/>
          <w:szCs w:val="28"/>
        </w:rPr>
        <w:t>істинг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програми(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Human)</w:t>
      </w:r>
    </w:p>
    <w:p w14:paraId="116D0D11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&lt;?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php</w:t>
      </w:r>
      <w:proofErr w:type="spellEnd"/>
    </w:p>
    <w:p w14:paraId="1F9AEE3D" w14:textId="77777777" w:rsidR="008F76B2" w:rsidRDefault="008F76B2">
      <w:pPr>
        <w:pStyle w:val="HTML"/>
        <w:rPr>
          <w:rFonts w:ascii="Times New Roman" w:hAnsi="Times New Roman"/>
          <w:sz w:val="28"/>
          <w:szCs w:val="28"/>
          <w:lang w:val="en-US"/>
        </w:rPr>
      </w:pPr>
    </w:p>
    <w:p w14:paraId="15B26252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namespace Models;</w:t>
      </w:r>
    </w:p>
    <w:p w14:paraId="77729431" w14:textId="77777777" w:rsidR="008F76B2" w:rsidRDefault="008F76B2">
      <w:pPr>
        <w:pStyle w:val="HTML"/>
        <w:rPr>
          <w:rFonts w:ascii="Times New Roman" w:hAnsi="Times New Roman"/>
          <w:sz w:val="28"/>
          <w:szCs w:val="28"/>
          <w:lang w:val="en-US"/>
        </w:rPr>
      </w:pPr>
    </w:p>
    <w:p w14:paraId="01AC02AE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use Interfaces\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HouseCleaning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;</w:t>
      </w:r>
    </w:p>
    <w:p w14:paraId="3EEF8FD3" w14:textId="77777777" w:rsidR="008F76B2" w:rsidRDefault="008F76B2">
      <w:pPr>
        <w:pStyle w:val="HTML"/>
        <w:rPr>
          <w:rFonts w:ascii="Times New Roman" w:hAnsi="Times New Roman"/>
          <w:sz w:val="28"/>
          <w:szCs w:val="28"/>
          <w:lang w:val="en-US"/>
        </w:rPr>
      </w:pPr>
    </w:p>
    <w:p w14:paraId="076D577E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abstract class Human implements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HouseCleaning</w:t>
      </w:r>
      <w:proofErr w:type="spellEnd"/>
    </w:p>
    <w:p w14:paraId="08C22BFB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</w:t>
      </w:r>
    </w:p>
    <w:p w14:paraId="1C1E004C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private $height;</w:t>
      </w:r>
    </w:p>
    <w:p w14:paraId="45FE1B5B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private $weight;</w:t>
      </w:r>
    </w:p>
    <w:p w14:paraId="406C514B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private $age;</w:t>
      </w:r>
    </w:p>
    <w:p w14:paraId="16777EEB" w14:textId="77777777" w:rsidR="008F76B2" w:rsidRDefault="008F76B2">
      <w:pPr>
        <w:pStyle w:val="HTML"/>
        <w:rPr>
          <w:rFonts w:ascii="Times New Roman" w:hAnsi="Times New Roman"/>
          <w:sz w:val="28"/>
          <w:szCs w:val="28"/>
          <w:lang w:val="en-US"/>
        </w:rPr>
      </w:pPr>
    </w:p>
    <w:p w14:paraId="014CBA97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public function __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construct(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$height, $weight, $age)</w:t>
      </w:r>
    </w:p>
    <w:p w14:paraId="779EF5B0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2844620B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$this-&gt;height = $height;</w:t>
      </w:r>
    </w:p>
    <w:p w14:paraId="6271FDCF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$this-&gt;weight = $weight;</w:t>
      </w:r>
    </w:p>
    <w:p w14:paraId="4A22E8C8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$this-&gt;age = $age;</w:t>
      </w:r>
    </w:p>
    <w:p w14:paraId="384920CA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687BC0F1" w14:textId="77777777" w:rsidR="008F76B2" w:rsidRDefault="008F76B2">
      <w:pPr>
        <w:pStyle w:val="HTML"/>
        <w:rPr>
          <w:rFonts w:ascii="Times New Roman" w:hAnsi="Times New Roman"/>
          <w:sz w:val="28"/>
          <w:szCs w:val="28"/>
          <w:lang w:val="en-US"/>
        </w:rPr>
      </w:pPr>
    </w:p>
    <w:p w14:paraId="6EA5DC67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public function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getHeight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)</w:t>
      </w:r>
    </w:p>
    <w:p w14:paraId="6C05491C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21D2B461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return $this-&gt;height;</w:t>
      </w:r>
    </w:p>
    <w:p w14:paraId="2B5EB4CC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6B4ABB7E" w14:textId="77777777" w:rsidR="008F76B2" w:rsidRDefault="008F76B2">
      <w:pPr>
        <w:pStyle w:val="HTML"/>
        <w:rPr>
          <w:rFonts w:ascii="Times New Roman" w:hAnsi="Times New Roman"/>
          <w:sz w:val="28"/>
          <w:szCs w:val="28"/>
          <w:lang w:val="en-US"/>
        </w:rPr>
      </w:pPr>
    </w:p>
    <w:p w14:paraId="2D07B242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public function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setHeight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($height)</w:t>
      </w:r>
    </w:p>
    <w:p w14:paraId="1B4E4D98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 xml:space="preserve">    {</w:t>
      </w:r>
    </w:p>
    <w:p w14:paraId="26037BDD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$this-&gt;height = $height;</w:t>
      </w:r>
    </w:p>
    <w:p w14:paraId="6EB3973D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7ABDE3B6" w14:textId="77777777" w:rsidR="008F76B2" w:rsidRDefault="008F76B2">
      <w:pPr>
        <w:pStyle w:val="HTML"/>
        <w:rPr>
          <w:rFonts w:ascii="Times New Roman" w:hAnsi="Times New Roman"/>
          <w:sz w:val="28"/>
          <w:szCs w:val="28"/>
          <w:lang w:val="en-US"/>
        </w:rPr>
      </w:pPr>
    </w:p>
    <w:p w14:paraId="61D5B454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public function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getWeight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)</w:t>
      </w:r>
    </w:p>
    <w:p w14:paraId="5E73D40E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1C9AF940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return $this-&gt;weight;</w:t>
      </w:r>
    </w:p>
    <w:p w14:paraId="0058CFC4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6A273890" w14:textId="77777777" w:rsidR="008F76B2" w:rsidRDefault="008F76B2">
      <w:pPr>
        <w:pStyle w:val="HTML"/>
        <w:rPr>
          <w:rFonts w:ascii="Times New Roman" w:hAnsi="Times New Roman"/>
          <w:sz w:val="28"/>
          <w:szCs w:val="28"/>
          <w:lang w:val="en-US"/>
        </w:rPr>
      </w:pPr>
    </w:p>
    <w:p w14:paraId="7DB1EC83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public function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setWeight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($weight)</w:t>
      </w:r>
    </w:p>
    <w:p w14:paraId="2DCB6403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6EC89BD5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$this-&gt;weight = $weight;</w:t>
      </w:r>
    </w:p>
    <w:p w14:paraId="210F24EE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5D087D53" w14:textId="77777777" w:rsidR="008F76B2" w:rsidRDefault="008F76B2">
      <w:pPr>
        <w:pStyle w:val="HTML"/>
        <w:rPr>
          <w:rFonts w:ascii="Times New Roman" w:hAnsi="Times New Roman"/>
          <w:sz w:val="28"/>
          <w:szCs w:val="28"/>
          <w:lang w:val="en-US"/>
        </w:rPr>
      </w:pPr>
    </w:p>
    <w:p w14:paraId="29BCC234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public function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getAge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)</w:t>
      </w:r>
    </w:p>
    <w:p w14:paraId="497311B1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5E7A941B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return $this-&gt;age;</w:t>
      </w:r>
    </w:p>
    <w:p w14:paraId="1F90C3BA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0FB169F9" w14:textId="77777777" w:rsidR="008F76B2" w:rsidRDefault="008F76B2">
      <w:pPr>
        <w:pStyle w:val="HTML"/>
        <w:rPr>
          <w:rFonts w:ascii="Times New Roman" w:hAnsi="Times New Roman"/>
          <w:sz w:val="28"/>
          <w:szCs w:val="28"/>
          <w:lang w:val="en-US"/>
        </w:rPr>
      </w:pPr>
    </w:p>
    <w:p w14:paraId="243B402A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public function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setAge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($age)</w:t>
      </w:r>
    </w:p>
    <w:p w14:paraId="10194269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34155DA2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$this-&gt;age = $age;</w:t>
      </w:r>
    </w:p>
    <w:p w14:paraId="32B5DF20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063DAF36" w14:textId="77777777" w:rsidR="008F76B2" w:rsidRDefault="008F76B2">
      <w:pPr>
        <w:pStyle w:val="HTML"/>
        <w:rPr>
          <w:rFonts w:ascii="Times New Roman" w:hAnsi="Times New Roman"/>
          <w:sz w:val="28"/>
          <w:szCs w:val="28"/>
          <w:lang w:val="en-US"/>
        </w:rPr>
      </w:pPr>
    </w:p>
    <w:p w14:paraId="07776344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abstract protected function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birthAnnouncement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);</w:t>
      </w:r>
    </w:p>
    <w:p w14:paraId="0A27E779" w14:textId="77777777" w:rsidR="008F76B2" w:rsidRDefault="008F76B2">
      <w:pPr>
        <w:pStyle w:val="HTML"/>
        <w:rPr>
          <w:rFonts w:ascii="Times New Roman" w:hAnsi="Times New Roman"/>
          <w:sz w:val="28"/>
          <w:szCs w:val="28"/>
          <w:lang w:val="en-US"/>
        </w:rPr>
      </w:pPr>
    </w:p>
    <w:p w14:paraId="37E7B02D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public function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giveBirth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)</w:t>
      </w:r>
    </w:p>
    <w:p w14:paraId="4E5E700F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 xml:space="preserve">    {</w:t>
      </w:r>
    </w:p>
    <w:p w14:paraId="17FDD4C1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$this-&gt;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birthAnnouncement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);</w:t>
      </w:r>
    </w:p>
    <w:p w14:paraId="7FD7B9C4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11FE8340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}</w:t>
      </w:r>
    </w:p>
    <w:p w14:paraId="6BFDE937" w14:textId="77777777" w:rsidR="008F76B2" w:rsidRDefault="008F76B2">
      <w:pPr>
        <w:pStyle w:val="HTML"/>
        <w:rPr>
          <w:rFonts w:ascii="Times New Roman" w:hAnsi="Times New Roman"/>
          <w:sz w:val="28"/>
          <w:szCs w:val="28"/>
          <w:lang w:val="en-US"/>
        </w:rPr>
      </w:pPr>
    </w:p>
    <w:p w14:paraId="06E8E150" w14:textId="77777777" w:rsidR="008F76B2" w:rsidRDefault="008F76B2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</w:p>
    <w:p w14:paraId="2F187721" w14:textId="77777777" w:rsidR="008F76B2" w:rsidRDefault="00000000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</w:t>
      </w:r>
      <w:proofErr w:type="spellStart"/>
      <w:r>
        <w:rPr>
          <w:rFonts w:ascii="Times New Roman" w:hAnsi="Times New Roman" w:cs="Times New Roman"/>
          <w:sz w:val="28"/>
          <w:szCs w:val="28"/>
        </w:rPr>
        <w:t>істинг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програми(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Student)</w:t>
      </w:r>
    </w:p>
    <w:p w14:paraId="589F0840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&lt;?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php</w:t>
      </w:r>
      <w:proofErr w:type="spellEnd"/>
    </w:p>
    <w:p w14:paraId="680C623A" w14:textId="77777777" w:rsidR="008F76B2" w:rsidRDefault="008F76B2">
      <w:pPr>
        <w:pStyle w:val="HTML"/>
        <w:rPr>
          <w:rFonts w:ascii="Times New Roman" w:hAnsi="Times New Roman"/>
          <w:sz w:val="28"/>
          <w:szCs w:val="28"/>
          <w:lang w:val="en-US"/>
        </w:rPr>
      </w:pPr>
    </w:p>
    <w:p w14:paraId="3E214940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namespace Models;</w:t>
      </w:r>
    </w:p>
    <w:p w14:paraId="1E03F199" w14:textId="77777777" w:rsidR="008F76B2" w:rsidRDefault="008F76B2">
      <w:pPr>
        <w:pStyle w:val="HTML"/>
        <w:rPr>
          <w:rFonts w:ascii="Times New Roman" w:hAnsi="Times New Roman"/>
          <w:sz w:val="28"/>
          <w:szCs w:val="28"/>
          <w:lang w:val="en-US"/>
        </w:rPr>
      </w:pPr>
    </w:p>
    <w:p w14:paraId="185829CA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class Student extends Human</w:t>
      </w:r>
    </w:p>
    <w:p w14:paraId="0947EE7F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</w:t>
      </w:r>
    </w:p>
    <w:p w14:paraId="279535E3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private $university;</w:t>
      </w:r>
    </w:p>
    <w:p w14:paraId="2240FE56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private $course;</w:t>
      </w:r>
    </w:p>
    <w:p w14:paraId="3269FDEA" w14:textId="77777777" w:rsidR="008F76B2" w:rsidRDefault="008F76B2">
      <w:pPr>
        <w:pStyle w:val="HTML"/>
        <w:rPr>
          <w:rFonts w:ascii="Times New Roman" w:hAnsi="Times New Roman"/>
          <w:sz w:val="28"/>
          <w:szCs w:val="28"/>
          <w:lang w:val="en-US"/>
        </w:rPr>
      </w:pPr>
    </w:p>
    <w:p w14:paraId="273EB73A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public function __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construct(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$height, $weight, $age, $university, $course)</w:t>
      </w:r>
    </w:p>
    <w:p w14:paraId="2C07EEE8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47651505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parent::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__construct($height, $weight, $age);</w:t>
      </w:r>
    </w:p>
    <w:p w14:paraId="0BE43963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$this-&gt;university = $university;</w:t>
      </w:r>
    </w:p>
    <w:p w14:paraId="4D7A32E7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$this-&gt;course = $course;</w:t>
      </w:r>
    </w:p>
    <w:p w14:paraId="63FF9AA3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5FDC4D6F" w14:textId="77777777" w:rsidR="008F76B2" w:rsidRDefault="008F76B2">
      <w:pPr>
        <w:pStyle w:val="HTML"/>
        <w:rPr>
          <w:rFonts w:ascii="Times New Roman" w:hAnsi="Times New Roman"/>
          <w:sz w:val="28"/>
          <w:szCs w:val="28"/>
          <w:lang w:val="en-US"/>
        </w:rPr>
      </w:pPr>
    </w:p>
    <w:p w14:paraId="21937C95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public function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getUniversity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)</w:t>
      </w:r>
    </w:p>
    <w:p w14:paraId="321F3121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71AC8006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return $this-&gt;university;</w:t>
      </w:r>
    </w:p>
    <w:p w14:paraId="01B85980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184E2598" w14:textId="77777777" w:rsidR="008F76B2" w:rsidRDefault="008F76B2">
      <w:pPr>
        <w:pStyle w:val="HTML"/>
        <w:rPr>
          <w:rFonts w:ascii="Times New Roman" w:hAnsi="Times New Roman"/>
          <w:sz w:val="28"/>
          <w:szCs w:val="28"/>
          <w:lang w:val="en-US"/>
        </w:rPr>
      </w:pPr>
    </w:p>
    <w:p w14:paraId="09050480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public function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setUniversity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($university)</w:t>
      </w:r>
    </w:p>
    <w:p w14:paraId="208A6989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78FF67BC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$this-&gt;university = $university;</w:t>
      </w:r>
    </w:p>
    <w:p w14:paraId="793B959F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7DE7FE8D" w14:textId="77777777" w:rsidR="008F76B2" w:rsidRDefault="008F76B2">
      <w:pPr>
        <w:pStyle w:val="HTML"/>
        <w:rPr>
          <w:rFonts w:ascii="Times New Roman" w:hAnsi="Times New Roman"/>
          <w:sz w:val="28"/>
          <w:szCs w:val="28"/>
          <w:lang w:val="en-US"/>
        </w:rPr>
      </w:pPr>
    </w:p>
    <w:p w14:paraId="481D68EC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public function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getCourse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)</w:t>
      </w:r>
    </w:p>
    <w:p w14:paraId="2B4F0FC2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131C6025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return $this-&gt;course;</w:t>
      </w:r>
    </w:p>
    <w:p w14:paraId="42A116AD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38EFBD45" w14:textId="77777777" w:rsidR="008F76B2" w:rsidRDefault="008F76B2">
      <w:pPr>
        <w:pStyle w:val="HTML"/>
        <w:rPr>
          <w:rFonts w:ascii="Times New Roman" w:hAnsi="Times New Roman"/>
          <w:sz w:val="28"/>
          <w:szCs w:val="28"/>
          <w:lang w:val="en-US"/>
        </w:rPr>
      </w:pPr>
    </w:p>
    <w:p w14:paraId="603CD269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public function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setCourse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($course)</w:t>
      </w:r>
    </w:p>
    <w:p w14:paraId="1860F7E3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5B128EF6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$this-&gt;course = $course;</w:t>
      </w:r>
    </w:p>
    <w:p w14:paraId="720368DA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07DA6C35" w14:textId="77777777" w:rsidR="008F76B2" w:rsidRDefault="008F76B2">
      <w:pPr>
        <w:pStyle w:val="HTML"/>
        <w:rPr>
          <w:rFonts w:ascii="Times New Roman" w:hAnsi="Times New Roman"/>
          <w:sz w:val="28"/>
          <w:szCs w:val="28"/>
          <w:lang w:val="en-US"/>
        </w:rPr>
      </w:pPr>
    </w:p>
    <w:p w14:paraId="6175EE37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public function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nextCourse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)</w:t>
      </w:r>
    </w:p>
    <w:p w14:paraId="0440A055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3E538305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$this-&gt;course += 1;</w:t>
      </w:r>
    </w:p>
    <w:p w14:paraId="24D61BC1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44F372C9" w14:textId="77777777" w:rsidR="008F76B2" w:rsidRDefault="008F76B2">
      <w:pPr>
        <w:pStyle w:val="HTML"/>
        <w:rPr>
          <w:rFonts w:ascii="Times New Roman" w:hAnsi="Times New Roman"/>
          <w:sz w:val="28"/>
          <w:szCs w:val="28"/>
          <w:lang w:val="en-US"/>
        </w:rPr>
      </w:pPr>
    </w:p>
    <w:p w14:paraId="4A876149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protected function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birthAnnouncement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)</w:t>
      </w:r>
    </w:p>
    <w:p w14:paraId="46AC064F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507AE7E7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echo "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Студент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народив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дитину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!&lt;</w:t>
      </w:r>
      <w:proofErr w:type="spellStart"/>
      <w:proofErr w:type="gramEnd"/>
      <w:r>
        <w:rPr>
          <w:rFonts w:ascii="Times New Roman" w:hAnsi="Times New Roman"/>
          <w:sz w:val="28"/>
          <w:szCs w:val="28"/>
          <w:lang w:val="en-US"/>
        </w:rPr>
        <w:t>br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&gt;";</w:t>
      </w:r>
    </w:p>
    <w:p w14:paraId="161F75A4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4FF0DD8F" w14:textId="77777777" w:rsidR="008F76B2" w:rsidRDefault="008F76B2">
      <w:pPr>
        <w:pStyle w:val="HTML"/>
        <w:rPr>
          <w:rFonts w:ascii="Times New Roman" w:hAnsi="Times New Roman"/>
          <w:sz w:val="28"/>
          <w:szCs w:val="28"/>
          <w:lang w:val="en-US"/>
        </w:rPr>
      </w:pPr>
    </w:p>
    <w:p w14:paraId="66708DA4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public function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cleanRoom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)</w:t>
      </w:r>
    </w:p>
    <w:p w14:paraId="06F6AC7D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 xml:space="preserve">    {</w:t>
      </w:r>
    </w:p>
    <w:p w14:paraId="4043FE11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echo "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Студент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прибирає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кімнату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.&lt;</w:t>
      </w:r>
      <w:proofErr w:type="spellStart"/>
      <w:proofErr w:type="gramEnd"/>
      <w:r>
        <w:rPr>
          <w:rFonts w:ascii="Times New Roman" w:hAnsi="Times New Roman"/>
          <w:sz w:val="28"/>
          <w:szCs w:val="28"/>
          <w:lang w:val="en-US"/>
        </w:rPr>
        <w:t>br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&gt;";</w:t>
      </w:r>
    </w:p>
    <w:p w14:paraId="0B76B708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6458741D" w14:textId="77777777" w:rsidR="008F76B2" w:rsidRDefault="008F76B2">
      <w:pPr>
        <w:pStyle w:val="HTML"/>
        <w:rPr>
          <w:rFonts w:ascii="Times New Roman" w:hAnsi="Times New Roman"/>
          <w:sz w:val="28"/>
          <w:szCs w:val="28"/>
          <w:lang w:val="en-US"/>
        </w:rPr>
      </w:pPr>
    </w:p>
    <w:p w14:paraId="306B5DF1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public function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cleanKitchen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)</w:t>
      </w:r>
    </w:p>
    <w:p w14:paraId="21FFC57D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6C480534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echo "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Студент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прибирає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кухню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.&lt;</w:t>
      </w:r>
      <w:proofErr w:type="spellStart"/>
      <w:proofErr w:type="gramEnd"/>
      <w:r>
        <w:rPr>
          <w:rFonts w:ascii="Times New Roman" w:hAnsi="Times New Roman"/>
          <w:sz w:val="28"/>
          <w:szCs w:val="28"/>
          <w:lang w:val="en-US"/>
        </w:rPr>
        <w:t>br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&gt;";</w:t>
      </w:r>
    </w:p>
    <w:p w14:paraId="21FC8FF5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712B6B6A" w14:textId="77777777" w:rsidR="008F76B2" w:rsidRDefault="008F76B2">
      <w:pPr>
        <w:pStyle w:val="HTML"/>
        <w:rPr>
          <w:rFonts w:ascii="Times New Roman" w:hAnsi="Times New Roman"/>
          <w:sz w:val="28"/>
          <w:szCs w:val="28"/>
          <w:lang w:val="en-US"/>
        </w:rPr>
      </w:pPr>
    </w:p>
    <w:p w14:paraId="29C4B14D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public function __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toString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)</w:t>
      </w:r>
    </w:p>
    <w:p w14:paraId="79D2B11C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22E16CB8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return "Student: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" .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$this-&gt;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getHeight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) . "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см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" .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$this-&gt;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getWeight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) . "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кг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" .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$this-&gt;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getAge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) . "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років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Університет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: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" .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$this-&gt;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university .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",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Курс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: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" .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$this-&gt;course;</w:t>
      </w:r>
    </w:p>
    <w:p w14:paraId="3D1497E6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5A143037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}</w:t>
      </w:r>
    </w:p>
    <w:p w14:paraId="538A89C4" w14:textId="77777777" w:rsidR="008F76B2" w:rsidRDefault="008F76B2">
      <w:pPr>
        <w:pStyle w:val="HTML"/>
        <w:rPr>
          <w:rFonts w:ascii="Times New Roman" w:hAnsi="Times New Roman"/>
          <w:sz w:val="28"/>
          <w:szCs w:val="28"/>
          <w:lang w:val="en-US"/>
        </w:rPr>
      </w:pPr>
    </w:p>
    <w:p w14:paraId="04D4119A" w14:textId="77777777" w:rsidR="008F76B2" w:rsidRDefault="008F76B2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</w:p>
    <w:p w14:paraId="56B3FBEA" w14:textId="77777777" w:rsidR="008F76B2" w:rsidRDefault="00000000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</w:t>
      </w:r>
      <w:proofErr w:type="spellStart"/>
      <w:r>
        <w:rPr>
          <w:rFonts w:ascii="Times New Roman" w:hAnsi="Times New Roman" w:cs="Times New Roman"/>
          <w:sz w:val="28"/>
          <w:szCs w:val="28"/>
        </w:rPr>
        <w:t>істинг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програми(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Programmer)</w:t>
      </w:r>
    </w:p>
    <w:p w14:paraId="51D417F9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&lt;?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php</w:t>
      </w:r>
      <w:proofErr w:type="spellEnd"/>
    </w:p>
    <w:p w14:paraId="50A88EBC" w14:textId="77777777" w:rsidR="008F76B2" w:rsidRDefault="008F76B2">
      <w:pPr>
        <w:pStyle w:val="HTML"/>
        <w:rPr>
          <w:rFonts w:ascii="Times New Roman" w:hAnsi="Times New Roman"/>
          <w:sz w:val="28"/>
          <w:szCs w:val="28"/>
          <w:lang w:val="en-US"/>
        </w:rPr>
      </w:pPr>
    </w:p>
    <w:p w14:paraId="6D78B5FC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namespace Models;</w:t>
      </w:r>
    </w:p>
    <w:p w14:paraId="4AEA6FC5" w14:textId="77777777" w:rsidR="008F76B2" w:rsidRDefault="008F76B2">
      <w:pPr>
        <w:pStyle w:val="HTML"/>
        <w:rPr>
          <w:rFonts w:ascii="Times New Roman" w:hAnsi="Times New Roman"/>
          <w:sz w:val="28"/>
          <w:szCs w:val="28"/>
          <w:lang w:val="en-US"/>
        </w:rPr>
      </w:pPr>
    </w:p>
    <w:p w14:paraId="1ECEAFB6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class Programmer extends Human</w:t>
      </w:r>
    </w:p>
    <w:p w14:paraId="7A37961B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</w:t>
      </w:r>
    </w:p>
    <w:p w14:paraId="41868477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private $languages;</w:t>
      </w:r>
    </w:p>
    <w:p w14:paraId="6094B068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private $experience;</w:t>
      </w:r>
    </w:p>
    <w:p w14:paraId="43406431" w14:textId="77777777" w:rsidR="008F76B2" w:rsidRDefault="008F76B2">
      <w:pPr>
        <w:pStyle w:val="HTML"/>
        <w:rPr>
          <w:rFonts w:ascii="Times New Roman" w:hAnsi="Times New Roman"/>
          <w:sz w:val="28"/>
          <w:szCs w:val="28"/>
          <w:lang w:val="en-US"/>
        </w:rPr>
      </w:pPr>
    </w:p>
    <w:p w14:paraId="1850808C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 xml:space="preserve">    public function __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construct(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$height, $weight, $age, $languages, $experience)</w:t>
      </w:r>
    </w:p>
    <w:p w14:paraId="63603F0B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7E5F6E12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parent::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__construct($height, $weight, $age);</w:t>
      </w:r>
    </w:p>
    <w:p w14:paraId="2E0EAA04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$this-&gt;languages = $languages;</w:t>
      </w:r>
    </w:p>
    <w:p w14:paraId="039D3080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$this-&gt;experience = $experience;</w:t>
      </w:r>
    </w:p>
    <w:p w14:paraId="405A5832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64F64AC2" w14:textId="77777777" w:rsidR="008F76B2" w:rsidRDefault="008F76B2">
      <w:pPr>
        <w:pStyle w:val="HTML"/>
        <w:rPr>
          <w:rFonts w:ascii="Times New Roman" w:hAnsi="Times New Roman"/>
          <w:sz w:val="28"/>
          <w:szCs w:val="28"/>
          <w:lang w:val="en-US"/>
        </w:rPr>
      </w:pPr>
    </w:p>
    <w:p w14:paraId="579ED116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public function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getLanguages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)</w:t>
      </w:r>
    </w:p>
    <w:p w14:paraId="02C82651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5372A56D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return $this-&gt;languages;</w:t>
      </w:r>
    </w:p>
    <w:p w14:paraId="704122AF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0DDC8D7C" w14:textId="77777777" w:rsidR="008F76B2" w:rsidRDefault="008F76B2">
      <w:pPr>
        <w:pStyle w:val="HTML"/>
        <w:rPr>
          <w:rFonts w:ascii="Times New Roman" w:hAnsi="Times New Roman"/>
          <w:sz w:val="28"/>
          <w:szCs w:val="28"/>
          <w:lang w:val="en-US"/>
        </w:rPr>
      </w:pPr>
    </w:p>
    <w:p w14:paraId="612C95E7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public function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setLanguages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($languages)</w:t>
      </w:r>
    </w:p>
    <w:p w14:paraId="067FA02E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6930AF58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$this-&gt;languages = $languages;</w:t>
      </w:r>
    </w:p>
    <w:p w14:paraId="0BC3AA60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6C6BCB76" w14:textId="77777777" w:rsidR="008F76B2" w:rsidRDefault="008F76B2">
      <w:pPr>
        <w:pStyle w:val="HTML"/>
        <w:rPr>
          <w:rFonts w:ascii="Times New Roman" w:hAnsi="Times New Roman"/>
          <w:sz w:val="28"/>
          <w:szCs w:val="28"/>
          <w:lang w:val="en-US"/>
        </w:rPr>
      </w:pPr>
    </w:p>
    <w:p w14:paraId="7E695C9C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public function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getExperience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)</w:t>
      </w:r>
    </w:p>
    <w:p w14:paraId="2B12B87F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083CA24D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return $this-&gt;experience;</w:t>
      </w:r>
    </w:p>
    <w:p w14:paraId="192B265D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276B6EB7" w14:textId="77777777" w:rsidR="008F76B2" w:rsidRDefault="008F76B2">
      <w:pPr>
        <w:pStyle w:val="HTML"/>
        <w:rPr>
          <w:rFonts w:ascii="Times New Roman" w:hAnsi="Times New Roman"/>
          <w:sz w:val="28"/>
          <w:szCs w:val="28"/>
          <w:lang w:val="en-US"/>
        </w:rPr>
      </w:pPr>
    </w:p>
    <w:p w14:paraId="5F832D68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public function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setExperience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($experience)</w:t>
      </w:r>
    </w:p>
    <w:p w14:paraId="4671E132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19D92304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$this-&gt;experience = $experience;</w:t>
      </w:r>
    </w:p>
    <w:p w14:paraId="3A2120DA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23F62137" w14:textId="77777777" w:rsidR="008F76B2" w:rsidRDefault="008F76B2">
      <w:pPr>
        <w:pStyle w:val="HTML"/>
        <w:rPr>
          <w:rFonts w:ascii="Times New Roman" w:hAnsi="Times New Roman"/>
          <w:sz w:val="28"/>
          <w:szCs w:val="28"/>
          <w:lang w:val="en-US"/>
        </w:rPr>
      </w:pPr>
    </w:p>
    <w:p w14:paraId="3465028A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lastRenderedPageBreak/>
        <w:t xml:space="preserve">    public function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addLanguage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($language)</w:t>
      </w:r>
    </w:p>
    <w:p w14:paraId="221F2D85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21220270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$this-&gt;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languages[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] = $language;</w:t>
      </w:r>
    </w:p>
    <w:p w14:paraId="30C4423A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742D861B" w14:textId="77777777" w:rsidR="008F76B2" w:rsidRDefault="008F76B2">
      <w:pPr>
        <w:pStyle w:val="HTML"/>
        <w:rPr>
          <w:rFonts w:ascii="Times New Roman" w:hAnsi="Times New Roman"/>
          <w:sz w:val="28"/>
          <w:szCs w:val="28"/>
          <w:lang w:val="en-US"/>
        </w:rPr>
      </w:pPr>
    </w:p>
    <w:p w14:paraId="117EAE40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protected function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birthAnnouncement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)</w:t>
      </w:r>
    </w:p>
    <w:p w14:paraId="43EF8B37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57BC9F23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echo "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Програміст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народив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дитину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!&lt;</w:t>
      </w:r>
      <w:proofErr w:type="spellStart"/>
      <w:proofErr w:type="gramEnd"/>
      <w:r>
        <w:rPr>
          <w:rFonts w:ascii="Times New Roman" w:hAnsi="Times New Roman"/>
          <w:sz w:val="28"/>
          <w:szCs w:val="28"/>
          <w:lang w:val="en-US"/>
        </w:rPr>
        <w:t>br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&gt;";</w:t>
      </w:r>
    </w:p>
    <w:p w14:paraId="7A31D99A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6575EB9E" w14:textId="77777777" w:rsidR="008F76B2" w:rsidRDefault="008F76B2">
      <w:pPr>
        <w:pStyle w:val="HTML"/>
        <w:rPr>
          <w:rFonts w:ascii="Times New Roman" w:hAnsi="Times New Roman"/>
          <w:sz w:val="28"/>
          <w:szCs w:val="28"/>
          <w:lang w:val="en-US"/>
        </w:rPr>
      </w:pPr>
    </w:p>
    <w:p w14:paraId="77DD0435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public function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cleanRoom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)</w:t>
      </w:r>
    </w:p>
    <w:p w14:paraId="74F75019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4EC8D02F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echo "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Програміст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прибирає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кімнату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.&lt;</w:t>
      </w:r>
      <w:proofErr w:type="spellStart"/>
      <w:proofErr w:type="gramEnd"/>
      <w:r>
        <w:rPr>
          <w:rFonts w:ascii="Times New Roman" w:hAnsi="Times New Roman"/>
          <w:sz w:val="28"/>
          <w:szCs w:val="28"/>
          <w:lang w:val="en-US"/>
        </w:rPr>
        <w:t>br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&gt;";</w:t>
      </w:r>
    </w:p>
    <w:p w14:paraId="08E773B8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324F08C0" w14:textId="77777777" w:rsidR="008F76B2" w:rsidRDefault="008F76B2">
      <w:pPr>
        <w:pStyle w:val="HTML"/>
        <w:rPr>
          <w:rFonts w:ascii="Times New Roman" w:hAnsi="Times New Roman"/>
          <w:sz w:val="28"/>
          <w:szCs w:val="28"/>
          <w:lang w:val="en-US"/>
        </w:rPr>
      </w:pPr>
    </w:p>
    <w:p w14:paraId="1D0F7C5A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public function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cleanKitchen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)</w:t>
      </w:r>
    </w:p>
    <w:p w14:paraId="762250EC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1D8771D6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echo "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Програміст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прибирає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кухню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.&lt;</w:t>
      </w:r>
      <w:proofErr w:type="spellStart"/>
      <w:proofErr w:type="gramEnd"/>
      <w:r>
        <w:rPr>
          <w:rFonts w:ascii="Times New Roman" w:hAnsi="Times New Roman"/>
          <w:sz w:val="28"/>
          <w:szCs w:val="28"/>
          <w:lang w:val="en-US"/>
        </w:rPr>
        <w:t>br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&gt;";</w:t>
      </w:r>
    </w:p>
    <w:p w14:paraId="7026DB35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1DB47080" w14:textId="77777777" w:rsidR="008F76B2" w:rsidRDefault="008F76B2">
      <w:pPr>
        <w:pStyle w:val="HTML"/>
        <w:rPr>
          <w:rFonts w:ascii="Times New Roman" w:hAnsi="Times New Roman"/>
          <w:sz w:val="28"/>
          <w:szCs w:val="28"/>
          <w:lang w:val="en-US"/>
        </w:rPr>
      </w:pPr>
    </w:p>
    <w:p w14:paraId="2E4C95E0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public function __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toString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)</w:t>
      </w:r>
    </w:p>
    <w:p w14:paraId="4B1E6EC4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698C3E7A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return "Programmer: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" .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$this-&gt;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getHeight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) . "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см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" .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$this-&gt;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getWeight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) . "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кг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" .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$this-&gt;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getAge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) . "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років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Мови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програмування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: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" .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implode(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', ', $this-&gt;languages) . ",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Досвід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: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" .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$this-&gt;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experience .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 xml:space="preserve"> "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років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";</w:t>
      </w:r>
    </w:p>
    <w:p w14:paraId="4445B007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14:paraId="407ED0FD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}</w:t>
      </w:r>
    </w:p>
    <w:p w14:paraId="5C244895" w14:textId="77777777" w:rsidR="008F76B2" w:rsidRDefault="008F76B2">
      <w:pPr>
        <w:pStyle w:val="HTML"/>
        <w:rPr>
          <w:rFonts w:ascii="Times New Roman" w:hAnsi="Times New Roman"/>
          <w:sz w:val="28"/>
          <w:szCs w:val="28"/>
          <w:lang w:val="en-US"/>
        </w:rPr>
      </w:pPr>
    </w:p>
    <w:p w14:paraId="770171B0" w14:textId="77777777" w:rsidR="008F76B2" w:rsidRDefault="008F76B2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</w:p>
    <w:p w14:paraId="0D736CEB" w14:textId="77777777" w:rsidR="008F76B2" w:rsidRDefault="00000000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</w:t>
      </w:r>
      <w:proofErr w:type="spellStart"/>
      <w:r>
        <w:rPr>
          <w:rFonts w:ascii="Times New Roman" w:hAnsi="Times New Roman" w:cs="Times New Roman"/>
          <w:sz w:val="28"/>
          <w:szCs w:val="28"/>
        </w:rPr>
        <w:t>істинг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програми(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index.php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0263024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&lt;?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php</w:t>
      </w:r>
      <w:proofErr w:type="spellEnd"/>
    </w:p>
    <w:p w14:paraId="74119477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require_once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'D:\WampServer\www\lab4\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autoload.php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';</w:t>
      </w:r>
    </w:p>
    <w:p w14:paraId="61798CB1" w14:textId="77777777" w:rsidR="008F76B2" w:rsidRDefault="008F76B2">
      <w:pPr>
        <w:pStyle w:val="HTML"/>
        <w:rPr>
          <w:rFonts w:ascii="Times New Roman" w:hAnsi="Times New Roman"/>
          <w:sz w:val="28"/>
          <w:szCs w:val="28"/>
          <w:lang w:val="en-US"/>
        </w:rPr>
      </w:pPr>
    </w:p>
    <w:p w14:paraId="0F175F0F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use Models\Human;</w:t>
      </w:r>
    </w:p>
    <w:p w14:paraId="0EA6867D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use Models\Student;</w:t>
      </w:r>
    </w:p>
    <w:p w14:paraId="25821A31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use Models\Programmer;</w:t>
      </w:r>
    </w:p>
    <w:p w14:paraId="0B3386CC" w14:textId="77777777" w:rsidR="008F76B2" w:rsidRDefault="008F76B2">
      <w:pPr>
        <w:pStyle w:val="HTML"/>
        <w:rPr>
          <w:rFonts w:ascii="Times New Roman" w:hAnsi="Times New Roman"/>
          <w:sz w:val="28"/>
          <w:szCs w:val="28"/>
          <w:lang w:val="en-US"/>
        </w:rPr>
      </w:pPr>
    </w:p>
    <w:p w14:paraId="52C6EE0A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$student = new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Student(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180, 75, 25, '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Київський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національний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університет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', 2);</w:t>
      </w:r>
    </w:p>
    <w:p w14:paraId="34A6DCBC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echo $student;</w:t>
      </w:r>
    </w:p>
    <w:p w14:paraId="006EEFBE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echo "&lt;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br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&gt;";</w:t>
      </w:r>
    </w:p>
    <w:p w14:paraId="3AEFFE87" w14:textId="77777777" w:rsidR="008F76B2" w:rsidRDefault="008F76B2">
      <w:pPr>
        <w:pStyle w:val="HTML"/>
        <w:rPr>
          <w:rFonts w:ascii="Times New Roman" w:hAnsi="Times New Roman"/>
          <w:sz w:val="28"/>
          <w:szCs w:val="28"/>
          <w:lang w:val="en-US"/>
        </w:rPr>
      </w:pPr>
    </w:p>
    <w:p w14:paraId="240444DB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$student-&gt;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cleanRoom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);</w:t>
      </w:r>
    </w:p>
    <w:p w14:paraId="52D25342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$student-&gt;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cleanKitchen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);</w:t>
      </w:r>
    </w:p>
    <w:p w14:paraId="69D0F2AD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echo "&lt;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br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&gt;";</w:t>
      </w:r>
    </w:p>
    <w:p w14:paraId="0FFABFAD" w14:textId="77777777" w:rsidR="008F76B2" w:rsidRDefault="008F76B2">
      <w:pPr>
        <w:pStyle w:val="HTML"/>
        <w:rPr>
          <w:rFonts w:ascii="Times New Roman" w:hAnsi="Times New Roman"/>
          <w:sz w:val="28"/>
          <w:szCs w:val="28"/>
          <w:lang w:val="en-US"/>
        </w:rPr>
      </w:pPr>
    </w:p>
    <w:p w14:paraId="219807BF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$programmer = new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Programmer(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175, 70, 30, ['PHP', 'JavaScript'], 5);</w:t>
      </w:r>
    </w:p>
    <w:p w14:paraId="606DF131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echo $programmer;</w:t>
      </w:r>
    </w:p>
    <w:p w14:paraId="74CAD797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echo "&lt;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br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&gt;";</w:t>
      </w:r>
    </w:p>
    <w:p w14:paraId="24BDA030" w14:textId="77777777" w:rsidR="008F76B2" w:rsidRDefault="008F76B2">
      <w:pPr>
        <w:pStyle w:val="HTML"/>
        <w:rPr>
          <w:rFonts w:ascii="Times New Roman" w:hAnsi="Times New Roman"/>
          <w:sz w:val="28"/>
          <w:szCs w:val="28"/>
          <w:lang w:val="en-US"/>
        </w:rPr>
      </w:pPr>
    </w:p>
    <w:p w14:paraId="19B70D4F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$programmer-&gt;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cleanRoom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);</w:t>
      </w:r>
    </w:p>
    <w:p w14:paraId="1E864833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$programmer-&gt;</w:t>
      </w:r>
      <w:proofErr w:type="spellStart"/>
      <w:proofErr w:type="gramStart"/>
      <w:r>
        <w:rPr>
          <w:rFonts w:ascii="Times New Roman" w:hAnsi="Times New Roman"/>
          <w:sz w:val="28"/>
          <w:szCs w:val="28"/>
          <w:lang w:val="en-US"/>
        </w:rPr>
        <w:t>cleanKitchen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/>
          <w:sz w:val="28"/>
          <w:szCs w:val="28"/>
          <w:lang w:val="en-US"/>
        </w:rPr>
        <w:t>);</w:t>
      </w:r>
    </w:p>
    <w:p w14:paraId="208C7E5B" w14:textId="77777777" w:rsidR="008F76B2" w:rsidRDefault="00000000">
      <w:pPr>
        <w:pStyle w:val="HTML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echo "&lt;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br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&gt;";</w:t>
      </w:r>
    </w:p>
    <w:p w14:paraId="48D83AE1" w14:textId="77777777" w:rsidR="008F76B2" w:rsidRDefault="008F76B2">
      <w:pPr>
        <w:pStyle w:val="HTML"/>
        <w:rPr>
          <w:rFonts w:ascii="Times New Roman" w:hAnsi="Times New Roman"/>
          <w:sz w:val="28"/>
          <w:szCs w:val="28"/>
          <w:lang w:val="en-US"/>
        </w:rPr>
      </w:pPr>
    </w:p>
    <w:p w14:paraId="2A57B111" w14:textId="77777777" w:rsidR="008F76B2" w:rsidRDefault="008F76B2">
      <w:pPr>
        <w:pStyle w:val="HTML"/>
        <w:rPr>
          <w:rFonts w:ascii="Times New Roman" w:hAnsi="Times New Roman"/>
          <w:sz w:val="28"/>
          <w:szCs w:val="28"/>
          <w:lang w:val="en-US"/>
        </w:rPr>
      </w:pPr>
    </w:p>
    <w:p w14:paraId="01309F2A" w14:textId="77777777" w:rsidR="008F76B2" w:rsidRDefault="008F76B2">
      <w:pPr>
        <w:pStyle w:val="HTML"/>
        <w:rPr>
          <w:rFonts w:ascii="Times New Roman" w:hAnsi="Times New Roman" w:cs="Times New Roman"/>
          <w:sz w:val="28"/>
          <w:szCs w:val="28"/>
          <w:lang w:val="en-US"/>
        </w:rPr>
      </w:pPr>
    </w:p>
    <w:p w14:paraId="4156B466" w14:textId="77777777" w:rsidR="008F76B2" w:rsidRPr="004D30C7" w:rsidRDefault="00000000">
      <w:pPr>
        <w:pStyle w:val="HTML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Результат</w:t>
      </w:r>
      <w:r w:rsidRPr="004D30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4D30C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4D30C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65371FE" w14:textId="77777777" w:rsidR="008F76B2" w:rsidRDefault="00000000">
      <w:pPr>
        <w:pStyle w:val="HTML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114300" distR="114300" wp14:anchorId="5D05447F" wp14:editId="2E21A018">
            <wp:extent cx="6276975" cy="1266825"/>
            <wp:effectExtent l="0" t="0" r="9525" b="9525"/>
            <wp:docPr id="16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Picture 2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8E069" w14:textId="77777777" w:rsidR="008F76B2" w:rsidRDefault="008F76B2">
      <w:pPr>
        <w:pStyle w:val="HTML"/>
        <w:rPr>
          <w:rFonts w:ascii="Times New Roman" w:hAnsi="Times New Roman" w:cs="Times New Roman"/>
          <w:sz w:val="28"/>
          <w:szCs w:val="28"/>
          <w:lang w:val="ru-RU"/>
        </w:rPr>
      </w:pPr>
    </w:p>
    <w:p w14:paraId="18D5EC65" w14:textId="128331B9" w:rsidR="008F76B2" w:rsidRPr="004D30C7" w:rsidRDefault="00000000">
      <w:pPr>
        <w:pStyle w:val="HTML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Посилання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="004D30C7" w:rsidRPr="004D30C7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4D30C7" w:rsidRPr="004D30C7">
        <w:rPr>
          <w:rFonts w:ascii="Times New Roman" w:hAnsi="Times New Roman"/>
          <w:sz w:val="28"/>
          <w:szCs w:val="28"/>
        </w:rPr>
        <w:t>https://github.com/loorkky/Backend.git</w:t>
      </w:r>
    </w:p>
    <w:p w14:paraId="61DAA6C5" w14:textId="77777777" w:rsidR="008F76B2" w:rsidRPr="004D30C7" w:rsidRDefault="008F76B2">
      <w:pPr>
        <w:pStyle w:val="HTML"/>
        <w:rPr>
          <w:rFonts w:ascii="Times New Roman" w:hAnsi="Times New Roman"/>
          <w:sz w:val="28"/>
          <w:szCs w:val="28"/>
          <w:lang w:val="ru-RU"/>
        </w:rPr>
      </w:pPr>
    </w:p>
    <w:p w14:paraId="1C3CC9BB" w14:textId="77777777" w:rsidR="008F76B2" w:rsidRDefault="008F76B2">
      <w:pPr>
        <w:pStyle w:val="HTML"/>
        <w:rPr>
          <w:rFonts w:ascii="Times New Roman" w:hAnsi="Times New Roman" w:cs="Times New Roman"/>
          <w:sz w:val="28"/>
          <w:szCs w:val="28"/>
          <w:lang w:val="ru-RU"/>
        </w:rPr>
      </w:pPr>
    </w:p>
    <w:p w14:paraId="6313CF91" w14:textId="77777777" w:rsidR="008F76B2" w:rsidRDefault="008F76B2">
      <w:pPr>
        <w:pStyle w:val="HTML"/>
        <w:rPr>
          <w:rFonts w:ascii="Times New Roman" w:hAnsi="Times New Roman" w:cs="Times New Roman"/>
          <w:sz w:val="28"/>
          <w:szCs w:val="28"/>
          <w:lang w:val="ru-RU"/>
        </w:rPr>
      </w:pPr>
    </w:p>
    <w:sectPr w:rsidR="008F76B2">
      <w:headerReference w:type="default" r:id="rId28"/>
      <w:headerReference w:type="first" r:id="rId29"/>
      <w:pgSz w:w="11906" w:h="16838"/>
      <w:pgMar w:top="50" w:right="567" w:bottom="567" w:left="1418" w:header="283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87A168" w14:textId="77777777" w:rsidR="000F5E57" w:rsidRDefault="000F5E57">
      <w:pPr>
        <w:spacing w:line="240" w:lineRule="auto"/>
      </w:pPr>
      <w:r>
        <w:separator/>
      </w:r>
    </w:p>
  </w:endnote>
  <w:endnote w:type="continuationSeparator" w:id="0">
    <w:p w14:paraId="4A615505" w14:textId="77777777" w:rsidR="000F5E57" w:rsidRDefault="000F5E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SOCPEUR">
    <w:altName w:val="Arial"/>
    <w:charset w:val="00"/>
    <w:family w:val="swiss"/>
    <w:pitch w:val="default"/>
    <w:sig w:usb0="00000000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eterburg">
    <w:altName w:val="Times New Roman"/>
    <w:charset w:val="00"/>
    <w:family w:val="auto"/>
    <w:pitch w:val="default"/>
    <w:sig w:usb0="00000000" w:usb1="00000000" w:usb2="00000000" w:usb3="00000000" w:csb0="00000017" w:csb1="00000000"/>
  </w:font>
  <w:font w:name="Journal">
    <w:altName w:val="Times New Roman"/>
    <w:charset w:val="00"/>
    <w:family w:val="auto"/>
    <w:pitch w:val="default"/>
    <w:sig w:usb0="00000000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2B6BB5" w14:textId="77777777" w:rsidR="000F5E57" w:rsidRDefault="000F5E57">
      <w:pPr>
        <w:spacing w:after="0"/>
      </w:pPr>
      <w:r>
        <w:separator/>
      </w:r>
    </w:p>
  </w:footnote>
  <w:footnote w:type="continuationSeparator" w:id="0">
    <w:p w14:paraId="1DFDC736" w14:textId="77777777" w:rsidR="000F5E57" w:rsidRDefault="000F5E5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351501" w14:textId="77777777" w:rsidR="008F76B2" w:rsidRDefault="00000000">
    <w:pPr>
      <w:pStyle w:val="aa"/>
    </w:pPr>
    <w:r>
      <w:rPr>
        <w:noProof/>
        <w:sz w:val="20"/>
        <w:lang w:val="ru-RU" w:eastAsia="ru-RU"/>
      </w:rPr>
      <mc:AlternateContent>
        <mc:Choice Requires="wpg">
          <w:drawing>
            <wp:anchor distT="0" distB="0" distL="114300" distR="114300" simplePos="0" relativeHeight="251660288" behindDoc="0" locked="1" layoutInCell="0" allowOverlap="1" wp14:anchorId="1A9A358A" wp14:editId="2904A6CE">
              <wp:simplePos x="0" y="0"/>
              <wp:positionH relativeFrom="page">
                <wp:posOffset>714375</wp:posOffset>
              </wp:positionH>
              <wp:positionV relativeFrom="page">
                <wp:posOffset>247650</wp:posOffset>
              </wp:positionV>
              <wp:extent cx="6588760" cy="10189210"/>
              <wp:effectExtent l="0" t="0" r="21590" b="21590"/>
              <wp:wrapNone/>
              <wp:docPr id="5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Line 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4" name="Line 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5" name="Line 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6" name="Line 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7" name="Line 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8" name="Line 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59" name="Line 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60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61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62" name="Line 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6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ADA13DC" w14:textId="77777777" w:rsidR="008F76B2" w:rsidRDefault="00000000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88B143B" w14:textId="77777777" w:rsidR="008F76B2" w:rsidRDefault="00000000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78343A2" w14:textId="77777777" w:rsidR="008F76B2" w:rsidRDefault="00000000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15E675A" w14:textId="77777777" w:rsidR="008F76B2" w:rsidRDefault="00000000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7B7F7F0" w14:textId="77777777" w:rsidR="008F76B2" w:rsidRDefault="00000000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384E6C3" w14:textId="77777777" w:rsidR="008F76B2" w:rsidRDefault="00000000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FDB0C12" w14:textId="77777777" w:rsidR="008F76B2" w:rsidRDefault="00000000">
                            <w:pPr>
                              <w:pStyle w:val="af"/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rStyle w:val="ad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begin"/>
                            </w:r>
                            <w:r>
                              <w:rPr>
                                <w:rStyle w:val="ad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instrText xml:space="preserve"> PAGE </w:instrText>
                            </w:r>
                            <w:r>
                              <w:rPr>
                                <w:rStyle w:val="ad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separate"/>
                            </w:r>
                            <w:r>
                              <w:rPr>
                                <w:rStyle w:val="ad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t>2</w:t>
                            </w:r>
                            <w:r>
                              <w:rPr>
                                <w:rStyle w:val="ad"/>
                                <w:rFonts w:ascii="Times New Roman" w:hAnsi="Times New Roman"/>
                                <w:i w:val="0"/>
                                <w:sz w:val="24"/>
                                <w:szCs w:val="24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86"/>
                          <a:ext cx="11075" cy="42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6090F3F" w14:textId="77777777" w:rsidR="004D30C7" w:rsidRPr="004D30C7" w:rsidRDefault="004D30C7" w:rsidP="004D30C7">
                            <w:pPr>
                              <w:pStyle w:val="af"/>
                              <w:rPr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4D30C7">
                              <w:rPr>
                                <w:sz w:val="20"/>
                                <w:lang w:val="ru-RU"/>
                              </w:rPr>
                              <w:t>ЖИТОМИРСЬКА</w:t>
                            </w:r>
                            <w:r w:rsidRPr="004D30C7">
                              <w:rPr>
                                <w:sz w:val="24"/>
                                <w:szCs w:val="24"/>
                                <w:lang w:val="ru-RU"/>
                              </w:rPr>
                              <w:t xml:space="preserve"> ПОЛІТЕХНІКА</w:t>
                            </w:r>
                            <w:r w:rsidRPr="004D30C7">
                              <w:rPr>
                                <w:sz w:val="24"/>
                                <w:szCs w:val="24"/>
                              </w:rPr>
                              <w:t>.24</w:t>
                            </w:r>
                            <w:r w:rsidRPr="004D30C7">
                              <w:rPr>
                                <w:sz w:val="24"/>
                                <w:szCs w:val="24"/>
                                <w:lang w:val="ru-RU"/>
                              </w:rPr>
                              <w:t>.121.0</w:t>
                            </w:r>
                            <w:r w:rsidRPr="004D30C7">
                              <w:rPr>
                                <w:sz w:val="24"/>
                                <w:szCs w:val="24"/>
                                <w:lang w:val="en-US"/>
                              </w:rPr>
                              <w:t>5</w:t>
                            </w:r>
                            <w:r w:rsidRPr="004D30C7">
                              <w:rPr>
                                <w:sz w:val="24"/>
                                <w:szCs w:val="24"/>
                              </w:rPr>
                              <w:t>.000 –</w:t>
                            </w:r>
                            <w:proofErr w:type="spellStart"/>
                            <w:r w:rsidRPr="004D30C7">
                              <w:rPr>
                                <w:sz w:val="24"/>
                                <w:szCs w:val="24"/>
                              </w:rPr>
                              <w:t>Лр</w:t>
                            </w:r>
                            <w:proofErr w:type="spellEnd"/>
                            <w:r w:rsidRPr="004D30C7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 w:rsidRPr="004D30C7">
                              <w:rPr>
                                <w:sz w:val="24"/>
                                <w:szCs w:val="24"/>
                                <w:lang w:val="ru-RU"/>
                              </w:rPr>
                              <w:t>4</w:t>
                            </w:r>
                          </w:p>
                          <w:p w14:paraId="0ABB416F" w14:textId="1314F509" w:rsidR="008F76B2" w:rsidRDefault="008F76B2">
                            <w:pPr>
                              <w:pStyle w:val="af"/>
                              <w:jc w:val="center"/>
                              <w:rPr>
                                <w:rFonts w:ascii="Calibri" w:hAnsi="Calibri"/>
                                <w:sz w:val="24"/>
                                <w:szCs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A9A358A" id="Group 1" o:spid="_x0000_s1026" style="position:absolute;margin-left:56.25pt;margin-top:19.5pt;width:518.8pt;height:802.3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" filled="f" stroked="f">
                <v:textbox inset="1pt,1pt,1pt,1pt">
                  <w:txbxContent>
                    <w:p w14:paraId="2ADA13DC" w14:textId="77777777" w:rsidR="008F76B2" w:rsidRDefault="00000000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" filled="f" stroked="f">
                <v:textbox inset="1pt,1pt,1pt,1pt">
                  <w:txbxContent>
                    <w:p w14:paraId="188B143B" w14:textId="77777777" w:rsidR="008F76B2" w:rsidRDefault="00000000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" filled="f" stroked="f">
                <v:textbox inset="1pt,1pt,1pt,1pt">
                  <w:txbxContent>
                    <w:p w14:paraId="078343A2" w14:textId="77777777" w:rsidR="008F76B2" w:rsidRDefault="00000000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" filled="f" stroked="f">
                <v:textbox inset="1pt,1pt,1pt,1pt">
                  <w:txbxContent>
                    <w:p w14:paraId="415E675A" w14:textId="77777777" w:rsidR="008F76B2" w:rsidRDefault="00000000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" filled="f" stroked="f">
                <v:textbox inset="1pt,1pt,1pt,1pt">
                  <w:txbxContent>
                    <w:p w14:paraId="37B7F7F0" w14:textId="77777777" w:rsidR="008F76B2" w:rsidRDefault="00000000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" filled="f" stroked="f">
                <v:textbox inset="1pt,1pt,1pt,1pt">
                  <w:txbxContent>
                    <w:p w14:paraId="1384E6C3" w14:textId="77777777" w:rsidR="008F76B2" w:rsidRDefault="00000000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" filled="f" stroked="f">
                <v:textbox inset="1pt,1pt,1pt,1pt">
                  <w:txbxContent>
                    <w:p w14:paraId="3FDB0C12" w14:textId="77777777" w:rsidR="008F76B2" w:rsidRDefault="00000000">
                      <w:pPr>
                        <w:pStyle w:val="af"/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rStyle w:val="ad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fldChar w:fldCharType="begin"/>
                      </w:r>
                      <w:r>
                        <w:rPr>
                          <w:rStyle w:val="ad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instrText xml:space="preserve"> PAGE </w:instrText>
                      </w:r>
                      <w:r>
                        <w:rPr>
                          <w:rStyle w:val="ad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fldChar w:fldCharType="separate"/>
                      </w:r>
                      <w:r>
                        <w:rPr>
                          <w:rStyle w:val="ad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t>2</w:t>
                      </w:r>
                      <w:r>
                        <w:rPr>
                          <w:rStyle w:val="ad"/>
                          <w:rFonts w:ascii="Times New Roman" w:hAnsi="Times New Roman"/>
                          <w:i w:val="0"/>
                          <w:sz w:val="24"/>
                          <w:szCs w:val="24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86;width:11075;height: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" filled="f" stroked="f">
                <v:textbox inset="1pt,1pt,1pt,1pt">
                  <w:txbxContent>
                    <w:p w14:paraId="26090F3F" w14:textId="77777777" w:rsidR="004D30C7" w:rsidRPr="004D30C7" w:rsidRDefault="004D30C7" w:rsidP="004D30C7">
                      <w:pPr>
                        <w:pStyle w:val="af"/>
                        <w:rPr>
                          <w:sz w:val="24"/>
                          <w:szCs w:val="24"/>
                          <w:lang w:val="ru-RU"/>
                        </w:rPr>
                      </w:pPr>
                      <w:r w:rsidRPr="004D30C7">
                        <w:rPr>
                          <w:sz w:val="20"/>
                          <w:lang w:val="ru-RU"/>
                        </w:rPr>
                        <w:t>ЖИТОМИРСЬКА</w:t>
                      </w:r>
                      <w:r w:rsidRPr="004D30C7">
                        <w:rPr>
                          <w:sz w:val="24"/>
                          <w:szCs w:val="24"/>
                          <w:lang w:val="ru-RU"/>
                        </w:rPr>
                        <w:t xml:space="preserve"> ПОЛІТЕХНІКА</w:t>
                      </w:r>
                      <w:r w:rsidRPr="004D30C7">
                        <w:rPr>
                          <w:sz w:val="24"/>
                          <w:szCs w:val="24"/>
                        </w:rPr>
                        <w:t>.24</w:t>
                      </w:r>
                      <w:r w:rsidRPr="004D30C7">
                        <w:rPr>
                          <w:sz w:val="24"/>
                          <w:szCs w:val="24"/>
                          <w:lang w:val="ru-RU"/>
                        </w:rPr>
                        <w:t>.121.0</w:t>
                      </w:r>
                      <w:r w:rsidRPr="004D30C7">
                        <w:rPr>
                          <w:sz w:val="24"/>
                          <w:szCs w:val="24"/>
                          <w:lang w:val="en-US"/>
                        </w:rPr>
                        <w:t>5</w:t>
                      </w:r>
                      <w:r w:rsidRPr="004D30C7">
                        <w:rPr>
                          <w:sz w:val="24"/>
                          <w:szCs w:val="24"/>
                        </w:rPr>
                        <w:t>.000 –</w:t>
                      </w:r>
                      <w:proofErr w:type="spellStart"/>
                      <w:r w:rsidRPr="004D30C7">
                        <w:rPr>
                          <w:sz w:val="24"/>
                          <w:szCs w:val="24"/>
                        </w:rPr>
                        <w:t>Лр</w:t>
                      </w:r>
                      <w:proofErr w:type="spellEnd"/>
                      <w:r w:rsidRPr="004D30C7">
                        <w:rPr>
                          <w:sz w:val="24"/>
                          <w:szCs w:val="24"/>
                        </w:rPr>
                        <w:t>.</w:t>
                      </w:r>
                      <w:r w:rsidRPr="004D30C7">
                        <w:rPr>
                          <w:sz w:val="24"/>
                          <w:szCs w:val="24"/>
                          <w:lang w:val="ru-RU"/>
                        </w:rPr>
                        <w:t>4</w:t>
                      </w:r>
                    </w:p>
                    <w:p w14:paraId="0ABB416F" w14:textId="1314F509" w:rsidR="008F76B2" w:rsidRDefault="008F76B2">
                      <w:pPr>
                        <w:pStyle w:val="af"/>
                        <w:jc w:val="center"/>
                        <w:rPr>
                          <w:rFonts w:ascii="Calibri" w:hAnsi="Calibri"/>
                          <w:sz w:val="24"/>
                          <w:szCs w:val="24"/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6749B5" w14:textId="77777777" w:rsidR="008F76B2" w:rsidRDefault="00000000">
    <w:pPr>
      <w:pStyle w:val="1"/>
      <w:rPr>
        <w:rFonts w:ascii="Times New Roman" w:hAnsi="Times New Roman" w:cs="Times New Roman"/>
        <w:sz w:val="28"/>
        <w:szCs w:val="28"/>
        <w:lang w:val="ru-RU"/>
      </w:rPr>
    </w:pPr>
    <w:r>
      <w:rPr>
        <w:rFonts w:ascii="Times New Roman" w:hAnsi="Times New Roman" w:cs="Times New Roman"/>
        <w:noProof/>
        <w:lang w:val="ru-RU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3280051A" wp14:editId="74508F3C">
              <wp:simplePos x="0" y="0"/>
              <wp:positionH relativeFrom="page">
                <wp:posOffset>706755</wp:posOffset>
              </wp:positionH>
              <wp:positionV relativeFrom="page">
                <wp:posOffset>249555</wp:posOffset>
              </wp:positionV>
              <wp:extent cx="6588760" cy="10189210"/>
              <wp:effectExtent l="0" t="0" r="21590" b="21590"/>
              <wp:wrapNone/>
              <wp:docPr id="1" name="Group 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" name="Rectangle 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Line 2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3" name="Line 2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5" name="Line 2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19" name="Line 2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27" name="Line 2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33" name="Line 2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34" name="Line 2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35" name="Line 3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36" name="Line 3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37" name="Rectangle 3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193D400" w14:textId="77777777" w:rsidR="008F76B2" w:rsidRDefault="00000000">
                            <w:pPr>
                              <w:pStyle w:val="af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3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677B230" w14:textId="77777777" w:rsidR="008F76B2" w:rsidRDefault="00000000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3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AED7BE5" w14:textId="77777777" w:rsidR="008F76B2" w:rsidRDefault="00000000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3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BB71578" w14:textId="77777777" w:rsidR="008F76B2" w:rsidRDefault="00000000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" name="Rectangle 3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3FDF1BE" w14:textId="77777777" w:rsidR="008F76B2" w:rsidRDefault="00000000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Rectangle 3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3BB005B" w14:textId="77777777" w:rsidR="008F76B2" w:rsidRDefault="00000000">
                            <w:pPr>
                              <w:pStyle w:val="af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Rectangle 3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7864BBF" w14:textId="77777777" w:rsidR="008F76B2" w:rsidRDefault="00000000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4" name="Rectangle 3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5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314C470" w14:textId="1502A96B" w:rsidR="008F76B2" w:rsidRDefault="00000000">
                            <w:pPr>
                              <w:pStyle w:val="af"/>
                              <w:jc w:val="center"/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>ЖИТОМИРСЬКА ПОЛІТЕХНІКА</w:t>
                            </w:r>
                            <w:r>
                              <w:rPr>
                                <w:rFonts w:ascii="Calibri" w:hAnsi="Calibri"/>
                                <w:szCs w:val="28"/>
                              </w:rPr>
                              <w:t>.24</w:t>
                            </w:r>
                            <w:r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>.121.0</w:t>
                            </w:r>
                            <w:r w:rsidR="004D30C7">
                              <w:rPr>
                                <w:rFonts w:ascii="Calibri" w:hAnsi="Calibri"/>
                                <w:szCs w:val="28"/>
                                <w:lang w:val="en-US"/>
                              </w:rPr>
                              <w:t>5</w:t>
                            </w:r>
                            <w:r>
                              <w:rPr>
                                <w:rFonts w:ascii="Calibri" w:hAnsi="Calibri"/>
                                <w:szCs w:val="28"/>
                              </w:rPr>
                              <w:t>.000 –</w:t>
                            </w:r>
                            <w:proofErr w:type="spellStart"/>
                            <w:r>
                              <w:rPr>
                                <w:rFonts w:ascii="Calibri" w:hAnsi="Calibri"/>
                                <w:szCs w:val="28"/>
                              </w:rPr>
                              <w:t>Лр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rFonts w:ascii="Calibri" w:hAnsi="Calibri"/>
                                <w:szCs w:val="28"/>
                                <w:lang w:val="ru-RU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" name="Line 4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6" name="Line 4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7" name="Line 4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8" name="Line 4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49" name="Line 4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g:grpSp>
                      <wpg:cNvPr id="50" name="Group 45"/>
                      <wpg:cNvGrpSpPr/>
                      <wpg:grpSpPr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71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4CF4A5AD" w14:textId="77777777" w:rsidR="008F76B2" w:rsidRDefault="00000000">
                              <w:pPr>
                                <w:pStyle w:val="af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Розро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б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3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5DDB345E" w14:textId="2481E2E2" w:rsidR="008F76B2" w:rsidRPr="004D30C7" w:rsidRDefault="004D30C7">
                              <w:pPr>
                                <w:rPr>
                                  <w:rFonts w:ascii="Times New Roman" w:hAnsi="Times New Roman"/>
                                  <w:iCs/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r w:rsidRPr="004D30C7">
                                <w:rPr>
                                  <w:rFonts w:ascii="Times New Roman" w:hAnsi="Times New Roman"/>
                                  <w:iCs/>
                                  <w:sz w:val="16"/>
                                  <w:szCs w:val="16"/>
                                  <w:lang w:val="ru-RU"/>
                                </w:rPr>
                                <w:t>Васюта В.В.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4" name="Group 48"/>
                      <wpg:cNvGrpSpPr/>
                      <wpg:grpSpPr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75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487385DF" w14:textId="77777777" w:rsidR="008F76B2" w:rsidRDefault="00000000">
                              <w:pPr>
                                <w:pStyle w:val="af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40C7948E" w14:textId="77777777" w:rsidR="008F76B2" w:rsidRDefault="00000000">
                              <w:pPr>
                                <w:pStyle w:val="af"/>
                                <w:rPr>
                                  <w:rFonts w:asciiTheme="minorHAnsi" w:hAnsiTheme="minorHAnsi" w:cstheme="minorHAnsi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Theme="minorHAnsi" w:hAnsiTheme="minorHAnsi" w:cstheme="minorHAnsi"/>
                                  <w:sz w:val="18"/>
                                  <w:lang w:val="ru-RU"/>
                                </w:rPr>
                                <w:t>Ковтун В.В.</w:t>
                              </w:r>
                            </w:p>
                            <w:p w14:paraId="439AEF2A" w14:textId="77777777" w:rsidR="008F76B2" w:rsidRDefault="008F76B2">
                              <w:pPr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77" name="Group 51"/>
                      <wpg:cNvGrpSpPr/>
                      <wpg:grpSpPr>
                        <a:xfrm>
                          <a:off x="39" y="18969"/>
                          <a:ext cx="4882" cy="309"/>
                          <a:chOff x="0" y="0"/>
                          <a:chExt cx="20336" cy="20000"/>
                        </a:xfrm>
                      </wpg:grpSpPr>
                      <wps:wsp>
                        <wps:cNvPr id="78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12E8EE3F" w14:textId="77777777" w:rsidR="008F76B2" w:rsidRDefault="00000000">
                              <w:pPr>
                                <w:pStyle w:val="af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9618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1DE5D5A8" w14:textId="77777777" w:rsidR="008F76B2" w:rsidRDefault="008F76B2">
                              <w:pPr>
                                <w:pStyle w:val="af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0" name="Group 54"/>
                      <wpg:cNvGrpSpPr/>
                      <wpg:grpSpPr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81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2E8693F9" w14:textId="77777777" w:rsidR="008F76B2" w:rsidRDefault="00000000">
                              <w:pPr>
                                <w:pStyle w:val="af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791AB7B1" w14:textId="77777777" w:rsidR="008F76B2" w:rsidRDefault="008F76B2">
                              <w:pPr>
                                <w:pStyle w:val="af"/>
                                <w:rPr>
                                  <w:rFonts w:ascii="Journal" w:hAnsi="Journal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3" name="Group 57"/>
                      <wpg:cNvGrpSpPr/>
                      <wpg:grpSpPr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84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2ABFEE4A" w14:textId="77777777" w:rsidR="008F76B2" w:rsidRDefault="00000000">
                              <w:pPr>
                                <w:pStyle w:val="af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Зав.каф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53B21219" w14:textId="77777777" w:rsidR="008F76B2" w:rsidRDefault="00000000">
                              <w:pPr>
                                <w:pStyle w:val="af"/>
                                <w:rPr>
                                  <w:rFonts w:ascii="Journal" w:hAnsi="Journal"/>
                                  <w:i w:val="0"/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Journal" w:hAnsi="Journal"/>
                                  <w:i w:val="0"/>
                                  <w:sz w:val="18"/>
                                </w:rPr>
                                <w:t>Єфіменко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i w:val="0"/>
                                  <w:sz w:val="18"/>
                                </w:rPr>
                                <w:t xml:space="preserve"> А.А.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86" name="Line 6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87" name="Rectangle 61"/>
                      <wps:cNvSpPr>
                        <a:spLocks noChangeArrowheads="1"/>
                      </wps:cNvSpPr>
                      <wps:spPr bwMode="auto">
                        <a:xfrm>
                          <a:off x="7760" y="18561"/>
                          <a:ext cx="6292" cy="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282ADAE" w14:textId="77777777" w:rsidR="008F76B2" w:rsidRDefault="00000000">
                            <w:pPr>
                              <w:pStyle w:val="af"/>
                              <w:spacing w:before="120"/>
                              <w:jc w:val="center"/>
                              <w:rPr>
                                <w:rFonts w:ascii="Times New Roman" w:hAnsi="Times New Roman"/>
                                <w:sz w:val="32"/>
                                <w:szCs w:val="24"/>
                                <w:lang w:val="ru-RU"/>
                              </w:rPr>
                            </w:pPr>
                            <w:r>
                              <w:t>Звіт з лабораторної роботи №</w:t>
                            </w:r>
                            <w:r>
                              <w:rPr>
                                <w:lang w:val="ru-RU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8" name="Line 6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89" name="Line 6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90" name="Line 6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91" name="Rectangle 6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C47D364" w14:textId="77777777" w:rsidR="008F76B2" w:rsidRDefault="00000000">
                            <w:pPr>
                              <w:pStyle w:val="af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2" name="Rectangle 6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5F02C213" w14:textId="77777777" w:rsidR="008F76B2" w:rsidRDefault="00000000">
                            <w:pPr>
                              <w:pStyle w:val="af"/>
                              <w:jc w:val="center"/>
                              <w:rPr>
                                <w:rFonts w:ascii="Journal" w:hAnsi="Journ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Акрушів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3" name="Rectangle 6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7900576" w14:textId="77777777" w:rsidR="008F76B2" w:rsidRDefault="008F76B2">
                            <w:pPr>
                              <w:pStyle w:val="af"/>
                              <w:jc w:val="center"/>
                              <w:rPr>
                                <w:iCs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4" name="Line 6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95" name="Line 6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  <wps:wsp>
                      <wps:cNvPr id="96" name="Rectangle 7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5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8A50F6D" w14:textId="77777777" w:rsidR="008F76B2" w:rsidRDefault="00000000">
                            <w:pPr>
                              <w:pStyle w:val="af"/>
                              <w:jc w:val="center"/>
                              <w:rPr>
                                <w:rFonts w:ascii="Arial" w:hAnsi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/>
                                <w:sz w:val="32"/>
                                <w:szCs w:val="32"/>
                              </w:rPr>
                              <w:t>ФІКТ</w:t>
                            </w:r>
                            <w:r>
                              <w:rPr>
                                <w:rFonts w:ascii="Times New Roman" w:hAnsi="Times New Roman"/>
                                <w:sz w:val="32"/>
                                <w:szCs w:val="32"/>
                              </w:rPr>
                              <w:t>,</w:t>
                            </w:r>
                            <w:r>
                              <w:rPr>
                                <w:rFonts w:ascii="Arial" w:hAnsi="Arial"/>
                                <w:sz w:val="32"/>
                                <w:szCs w:val="32"/>
                              </w:rPr>
                              <w:t xml:space="preserve"> гр. ІПЗ-22-1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280051A" id="Group 21" o:spid="_x0000_s1046" style="position:absolute;margin-left:55.65pt;margin-top:19.65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">
              <v:rect id="Rectangle 22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R1XwwAAANoAAAAPAAAAZHJzL2Rvd25yZXYueG1sRI/NasMw&#10;EITvhb6D2EBvtZxAQ+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XPEdV8MAAADaAAAADwAA&#10;AAAAAAAAAAAAAAAHAgAAZHJzL2Rvd25yZXYueG1sUEsFBgAAAAADAAMAtwAAAPcCAAAAAA==&#10;" filled="f" strokeweight="2pt"/>
              <v:line id="Line 23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24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25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26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" strokeweight="2pt"/>
              <v:line id="Line 27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Line 28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+27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COk+27vwAAANsAAAAPAAAAAAAA&#10;AAAAAAAAAAcCAABkcnMvZG93bnJldi54bWxQSwUGAAAAAAMAAwC3AAAA8wIAAAAA&#10;" strokeweight="2pt"/>
              <v:line id="Line 29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XP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" strokeweight="2pt"/>
              <v:line id="Line 30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BmwwwAAANsAAAAPAAAAZHJzL2Rvd25yZXYueG1sRI/RagIx&#10;FETfC/5DuAXfNGul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lpwZsMMAAADbAAAADwAA&#10;AAAAAAAAAAAAAAAHAgAAZHJzL2Rvd25yZXYueG1sUEsFBgAAAAADAAMAtwAAAPcCAAAAAA==&#10;" strokeweight="1pt"/>
              <v:line id="Line 31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ofH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GZOh8fEAAAA2wAAAA8A&#10;AAAAAAAAAAAAAAAABwIAAGRycy9kb3ducmV2LnhtbFBLBQYAAAAAAwADALcAAAD4AgAAAAA=&#10;" strokeweight="1pt"/>
              <v:rect id="Rectangle 32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" filled="f" stroked="f">
                <v:textbox inset="1pt,1pt,1pt,1pt">
                  <w:txbxContent>
                    <w:p w14:paraId="5193D400" w14:textId="77777777" w:rsidR="008F76B2" w:rsidRDefault="00000000">
                      <w:pPr>
                        <w:pStyle w:val="af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3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" filled="f" stroked="f">
                <v:textbox inset="1pt,1pt,1pt,1pt">
                  <w:txbxContent>
                    <w:p w14:paraId="3677B230" w14:textId="77777777" w:rsidR="008F76B2" w:rsidRDefault="00000000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4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" filled="f" stroked="f">
                <v:textbox inset="1pt,1pt,1pt,1pt">
                  <w:txbxContent>
                    <w:p w14:paraId="5AED7BE5" w14:textId="77777777" w:rsidR="008F76B2" w:rsidRDefault="00000000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5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" filled="f" stroked="f">
                <v:textbox inset="1pt,1pt,1pt,1pt">
                  <w:txbxContent>
                    <w:p w14:paraId="7BB71578" w14:textId="77777777" w:rsidR="008F76B2" w:rsidRDefault="00000000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36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" filled="f" stroked="f">
                <v:textbox inset="1pt,1pt,1pt,1pt">
                  <w:txbxContent>
                    <w:p w14:paraId="03FDF1BE" w14:textId="77777777" w:rsidR="008F76B2" w:rsidRDefault="00000000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7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" filled="f" stroked="f">
                <v:textbox inset="1pt,1pt,1pt,1pt">
                  <w:txbxContent>
                    <w:p w14:paraId="03BB005B" w14:textId="77777777" w:rsidR="008F76B2" w:rsidRDefault="00000000">
                      <w:pPr>
                        <w:pStyle w:val="af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" filled="f" stroked="f">
                <v:textbox inset="1pt,1pt,1pt,1pt">
                  <w:txbxContent>
                    <w:p w14:paraId="57864BBF" w14:textId="77777777" w:rsidR="008F76B2" w:rsidRDefault="00000000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1</w:t>
                      </w:r>
                    </w:p>
                  </w:txbxContent>
                </v:textbox>
              </v:rect>
              <v:rect id="Rectangle 39" o:spid="_x0000_s1064" style="position:absolute;left:7760;top:17481;width:12159;height:5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" filled="f" stroked="f">
                <v:textbox inset="1pt,1pt,1pt,1pt">
                  <w:txbxContent>
                    <w:p w14:paraId="7314C470" w14:textId="1502A96B" w:rsidR="008F76B2" w:rsidRDefault="00000000">
                      <w:pPr>
                        <w:pStyle w:val="af"/>
                        <w:jc w:val="center"/>
                        <w:rPr>
                          <w:rFonts w:ascii="Calibri" w:hAnsi="Calibri"/>
                          <w:szCs w:val="28"/>
                          <w:lang w:val="ru-RU"/>
                        </w:rPr>
                      </w:pPr>
                      <w:r>
                        <w:rPr>
                          <w:rFonts w:ascii="Calibri" w:hAnsi="Calibri"/>
                          <w:szCs w:val="28"/>
                          <w:lang w:val="ru-RU"/>
                        </w:rPr>
                        <w:t>ЖИТОМИРСЬКА ПОЛІТЕХНІКА</w:t>
                      </w:r>
                      <w:r>
                        <w:rPr>
                          <w:rFonts w:ascii="Calibri" w:hAnsi="Calibri"/>
                          <w:szCs w:val="28"/>
                        </w:rPr>
                        <w:t>.24</w:t>
                      </w:r>
                      <w:r>
                        <w:rPr>
                          <w:rFonts w:ascii="Calibri" w:hAnsi="Calibri"/>
                          <w:szCs w:val="28"/>
                          <w:lang w:val="ru-RU"/>
                        </w:rPr>
                        <w:t>.121.0</w:t>
                      </w:r>
                      <w:r w:rsidR="004D30C7">
                        <w:rPr>
                          <w:rFonts w:ascii="Calibri" w:hAnsi="Calibri"/>
                          <w:szCs w:val="28"/>
                          <w:lang w:val="en-US"/>
                        </w:rPr>
                        <w:t>5</w:t>
                      </w:r>
                      <w:r>
                        <w:rPr>
                          <w:rFonts w:ascii="Calibri" w:hAnsi="Calibri"/>
                          <w:szCs w:val="28"/>
                        </w:rPr>
                        <w:t>.000 –</w:t>
                      </w:r>
                      <w:proofErr w:type="spellStart"/>
                      <w:r>
                        <w:rPr>
                          <w:rFonts w:ascii="Calibri" w:hAnsi="Calibri"/>
                          <w:szCs w:val="28"/>
                        </w:rPr>
                        <w:t>Лр</w:t>
                      </w:r>
                      <w:proofErr w:type="spellEnd"/>
                      <w:r>
                        <w:rPr>
                          <w:rFonts w:ascii="Calibri" w:hAnsi="Calibri"/>
                          <w:szCs w:val="28"/>
                        </w:rPr>
                        <w:t>.</w:t>
                      </w:r>
                      <w:r>
                        <w:rPr>
                          <w:rFonts w:ascii="Calibri" w:hAnsi="Calibri"/>
                          <w:szCs w:val="28"/>
                          <w:lang w:val="ru-RU"/>
                        </w:rPr>
                        <w:t>4</w:t>
                      </w:r>
                    </w:p>
                  </w:txbxContent>
                </v:textbox>
              </v:rect>
              <v:line id="Line 40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line id="Line 41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<v:line id="Line 42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FEh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UQRRIcMAAADbAAAADwAA&#10;AAAAAAAAAAAAAAAHAgAAZHJzL2Rvd25yZXYueG1sUEsFBgAAAAADAAMAtwAAAPcCAAAAAA==&#10;" strokeweight="1pt"/>
              <v:line id="Line 43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44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group id="Group 45" o:spid="_x0000_s1070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<v:rect id="Rectangle 46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" filled="f" stroked="f">
                  <v:textbox inset="1pt,1pt,1pt,1pt">
                    <w:txbxContent>
                      <w:p w14:paraId="4CF4A5AD" w14:textId="77777777" w:rsidR="008F76B2" w:rsidRDefault="00000000">
                        <w:pPr>
                          <w:pStyle w:val="af"/>
                          <w:rPr>
                            <w:rFonts w:ascii="Journal" w:hAnsi="Journ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Розро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б</w:t>
                        </w:r>
                        <w:proofErr w:type="spellEnd"/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7" o:spid="_x0000_s107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" filled="f" stroked="f">
                  <v:textbox inset="1pt,1pt,1pt,1pt">
                    <w:txbxContent>
                      <w:p w14:paraId="5DDB345E" w14:textId="2481E2E2" w:rsidR="008F76B2" w:rsidRPr="004D30C7" w:rsidRDefault="004D30C7">
                        <w:pPr>
                          <w:rPr>
                            <w:rFonts w:ascii="Times New Roman" w:hAnsi="Times New Roman"/>
                            <w:iCs/>
                            <w:sz w:val="16"/>
                            <w:szCs w:val="16"/>
                            <w:lang w:val="ru-RU"/>
                          </w:rPr>
                        </w:pPr>
                        <w:r w:rsidRPr="004D30C7">
                          <w:rPr>
                            <w:rFonts w:ascii="Times New Roman" w:hAnsi="Times New Roman"/>
                            <w:iCs/>
                            <w:sz w:val="16"/>
                            <w:szCs w:val="16"/>
                            <w:lang w:val="ru-RU"/>
                          </w:rPr>
                          <w:t>Васюта В.В.</w:t>
                        </w:r>
                      </w:p>
                    </w:txbxContent>
                  </v:textbox>
                </v:rect>
              </v:group>
              <v:group id="Group 48" o:spid="_x0000_s107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<v:rect id="Rectangle 49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" filled="f" stroked="f">
                  <v:textbox inset="1pt,1pt,1pt,1pt">
                    <w:txbxContent>
                      <w:p w14:paraId="487385DF" w14:textId="77777777" w:rsidR="008F76B2" w:rsidRDefault="00000000">
                        <w:pPr>
                          <w:pStyle w:val="af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0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" filled="f" stroked="f">
                  <v:textbox inset="1pt,1pt,1pt,1pt">
                    <w:txbxContent>
                      <w:p w14:paraId="40C7948E" w14:textId="77777777" w:rsidR="008F76B2" w:rsidRDefault="00000000">
                        <w:pPr>
                          <w:pStyle w:val="af"/>
                          <w:rPr>
                            <w:rFonts w:asciiTheme="minorHAnsi" w:hAnsiTheme="minorHAnsi" w:cstheme="minorHAnsi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18"/>
                            <w:lang w:val="ru-RU"/>
                          </w:rPr>
                          <w:t>Ковтун В.В.</w:t>
                        </w:r>
                      </w:p>
                      <w:p w14:paraId="439AEF2A" w14:textId="77777777" w:rsidR="008F76B2" w:rsidRDefault="008F76B2">
                        <w:pPr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51" o:spid="_x0000_s1076" style="position:absolute;left:39;top:18969;width:4882;height:309" coordsize="20336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<v:rect id="Rectangle 52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" filled="f" stroked="f">
                  <v:textbox inset="1pt,1pt,1pt,1pt">
                    <w:txbxContent>
                      <w:p w14:paraId="12E8EE3F" w14:textId="77777777" w:rsidR="008F76B2" w:rsidRDefault="00000000">
                        <w:pPr>
                          <w:pStyle w:val="af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3" o:spid="_x0000_s1078" style="position:absolute;left:9618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" filled="f" stroked="f">
                  <v:textbox inset="1pt,1pt,1pt,1pt">
                    <w:txbxContent>
                      <w:p w14:paraId="1DE5D5A8" w14:textId="77777777" w:rsidR="008F76B2" w:rsidRDefault="008F76B2">
                        <w:pPr>
                          <w:pStyle w:val="af"/>
                          <w:rPr>
                            <w:rFonts w:ascii="Journal" w:hAnsi="Journ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54" o:spid="_x0000_s107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<v:rect id="Rectangle 55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" filled="f" stroked="f">
                  <v:textbox inset="1pt,1pt,1pt,1pt">
                    <w:txbxContent>
                      <w:p w14:paraId="2E8693F9" w14:textId="77777777" w:rsidR="008F76B2" w:rsidRDefault="00000000">
                        <w:pPr>
                          <w:pStyle w:val="af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56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" filled="f" stroked="f">
                  <v:textbox inset="1pt,1pt,1pt,1pt">
                    <w:txbxContent>
                      <w:p w14:paraId="791AB7B1" w14:textId="77777777" w:rsidR="008F76B2" w:rsidRDefault="008F76B2">
                        <w:pPr>
                          <w:pStyle w:val="af"/>
                          <w:rPr>
                            <w:rFonts w:ascii="Journal" w:hAnsi="Journal"/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57" o:spid="_x0000_s10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">
                <v:rect id="Rectangle 58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" filled="f" stroked="f">
                  <v:textbox inset="1pt,1pt,1pt,1pt">
                    <w:txbxContent>
                      <w:p w14:paraId="2ABFEE4A" w14:textId="77777777" w:rsidR="008F76B2" w:rsidRDefault="00000000">
                        <w:pPr>
                          <w:pStyle w:val="af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Зав.каф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59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" filled="f" stroked="f">
                  <v:textbox inset="1pt,1pt,1pt,1pt">
                    <w:txbxContent>
                      <w:p w14:paraId="53B21219" w14:textId="77777777" w:rsidR="008F76B2" w:rsidRDefault="00000000">
                        <w:pPr>
                          <w:pStyle w:val="af"/>
                          <w:rPr>
                            <w:rFonts w:ascii="Journal" w:hAnsi="Journal"/>
                            <w:i w:val="0"/>
                            <w:sz w:val="18"/>
                          </w:rPr>
                        </w:pPr>
                        <w:proofErr w:type="spellStart"/>
                        <w:r>
                          <w:rPr>
                            <w:rFonts w:ascii="Journal" w:hAnsi="Journal"/>
                            <w:i w:val="0"/>
                            <w:sz w:val="18"/>
                          </w:rPr>
                          <w:t>Єфіменко</w:t>
                        </w:r>
                        <w:proofErr w:type="spellEnd"/>
                        <w:r>
                          <w:rPr>
                            <w:rFonts w:ascii="Journal" w:hAnsi="Journal"/>
                            <w:i w:val="0"/>
                            <w:sz w:val="18"/>
                          </w:rPr>
                          <w:t xml:space="preserve"> А.А.</w:t>
                        </w:r>
                      </w:p>
                    </w:txbxContent>
                  </v:textbox>
                </v:rect>
              </v:group>
              <v:line id="Line 60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4fE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" strokeweight="2pt"/>
              <v:rect id="Rectangle 61" o:spid="_x0000_s1086" style="position:absolute;left:7760;top:18561;width:6292;height:1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" filled="f" stroked="f">
                <v:textbox inset="1pt,1pt,1pt,1pt">
                  <w:txbxContent>
                    <w:p w14:paraId="0282ADAE" w14:textId="77777777" w:rsidR="008F76B2" w:rsidRDefault="00000000">
                      <w:pPr>
                        <w:pStyle w:val="af"/>
                        <w:spacing w:before="120"/>
                        <w:jc w:val="center"/>
                        <w:rPr>
                          <w:rFonts w:ascii="Times New Roman" w:hAnsi="Times New Roman"/>
                          <w:sz w:val="32"/>
                          <w:szCs w:val="24"/>
                          <w:lang w:val="ru-RU"/>
                        </w:rPr>
                      </w:pPr>
                      <w:r>
                        <w:t>Звіт з лабораторної роботи №</w:t>
                      </w:r>
                      <w:r>
                        <w:rPr>
                          <w:lang w:val="ru-RU"/>
                        </w:rPr>
                        <w:t>4</w:t>
                      </w:r>
                    </w:p>
                  </w:txbxContent>
                </v:textbox>
              </v:rect>
              <v:line id="Line 62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LYt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" strokeweight="2pt"/>
              <v:line id="Line 63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BO2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" strokeweight="2pt"/>
              <v:line id="Line 64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" strokeweight="2pt"/>
              <v:rect id="Rectangle 65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" filled="f" stroked="f">
                <v:textbox inset="1pt,1pt,1pt,1pt">
                  <w:txbxContent>
                    <w:p w14:paraId="3C47D364" w14:textId="77777777" w:rsidR="008F76B2" w:rsidRDefault="00000000">
                      <w:pPr>
                        <w:pStyle w:val="af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Літ.</w:t>
                      </w:r>
                    </w:p>
                  </w:txbxContent>
                </v:textbox>
              </v:rect>
              <v:rect id="Rectangle 66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" filled="f" stroked="f">
                <v:textbox inset="1pt,1pt,1pt,1pt">
                  <w:txbxContent>
                    <w:p w14:paraId="5F02C213" w14:textId="77777777" w:rsidR="008F76B2" w:rsidRDefault="00000000">
                      <w:pPr>
                        <w:pStyle w:val="af"/>
                        <w:jc w:val="center"/>
                        <w:rPr>
                          <w:rFonts w:ascii="Journal" w:hAnsi="Journal"/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Акрушів</w:t>
                      </w:r>
                      <w:proofErr w:type="spellEnd"/>
                    </w:p>
                  </w:txbxContent>
                </v:textbox>
              </v:rect>
              <v:rect id="Rectangle 67" o:spid="_x0000_s10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" filled="f" stroked="f">
                <v:textbox inset="1pt,1pt,1pt,1pt">
                  <w:txbxContent>
                    <w:p w14:paraId="27900576" w14:textId="77777777" w:rsidR="008F76B2" w:rsidRDefault="008F76B2">
                      <w:pPr>
                        <w:pStyle w:val="af"/>
                        <w:jc w:val="center"/>
                        <w:rPr>
                          <w:iCs/>
                          <w:sz w:val="18"/>
                        </w:rPr>
                      </w:pPr>
                    </w:p>
                  </w:txbxContent>
                </v:textbox>
              </v:rect>
              <v:line id="Line 68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uMR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sYv8HjS/oBcvYHAAD//wMAUEsBAi0AFAAGAAgAAAAhANvh9svuAAAAhQEAABMAAAAAAAAAAAAA&#10;AAAAAAAAAFtDb250ZW50X1R5cGVzXS54bWxQSwECLQAUAAYACAAAACEAWvQsW78AAAAVAQAACwAA&#10;AAAAAAAAAAAAAAAfAQAAX3JlbHMvLnJlbHNQSwECLQAUAAYACAAAACEA37bjEcMAAADbAAAADwAA&#10;AAAAAAAAAAAAAAAHAgAAZHJzL2Rvd25yZXYueG1sUEsFBgAAAAADAAMAtwAAAPcCAAAAAA==&#10;" strokeweight="1pt"/>
              <v:line id="Line 69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" strokeweight="1pt"/>
              <v:rect id="Rectangle 70" o:spid="_x0000_s1095" style="position:absolute;left:14295;top:19221;width:5609;height: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" filled="f" stroked="f">
                <v:textbox inset="1pt,1pt,1pt,1pt">
                  <w:txbxContent>
                    <w:p w14:paraId="18A50F6D" w14:textId="77777777" w:rsidR="008F76B2" w:rsidRDefault="00000000">
                      <w:pPr>
                        <w:pStyle w:val="af"/>
                        <w:jc w:val="center"/>
                        <w:rPr>
                          <w:rFonts w:ascii="Arial" w:hAnsi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/>
                          <w:sz w:val="32"/>
                          <w:szCs w:val="32"/>
                        </w:rPr>
                        <w:t>ФІКТ</w:t>
                      </w:r>
                      <w:r>
                        <w:rPr>
                          <w:rFonts w:ascii="Times New Roman" w:hAnsi="Times New Roman"/>
                          <w:sz w:val="32"/>
                          <w:szCs w:val="32"/>
                        </w:rPr>
                        <w:t>,</w:t>
                      </w:r>
                      <w:r>
                        <w:rPr>
                          <w:rFonts w:ascii="Arial" w:hAnsi="Arial"/>
                          <w:sz w:val="32"/>
                          <w:szCs w:val="32"/>
                        </w:rPr>
                        <w:t xml:space="preserve"> гр. ІПЗ-22-1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788"/>
    <w:rsid w:val="000009C3"/>
    <w:rsid w:val="000011E4"/>
    <w:rsid w:val="00003304"/>
    <w:rsid w:val="00007207"/>
    <w:rsid w:val="00010C72"/>
    <w:rsid w:val="00016C4E"/>
    <w:rsid w:val="00022744"/>
    <w:rsid w:val="00032079"/>
    <w:rsid w:val="00037AAE"/>
    <w:rsid w:val="00040786"/>
    <w:rsid w:val="0004617D"/>
    <w:rsid w:val="0005325B"/>
    <w:rsid w:val="00065D0A"/>
    <w:rsid w:val="000663E4"/>
    <w:rsid w:val="00067E52"/>
    <w:rsid w:val="000733AE"/>
    <w:rsid w:val="0007391D"/>
    <w:rsid w:val="00080607"/>
    <w:rsid w:val="000806C9"/>
    <w:rsid w:val="00082DDA"/>
    <w:rsid w:val="000904F3"/>
    <w:rsid w:val="00090E3B"/>
    <w:rsid w:val="00096498"/>
    <w:rsid w:val="000B0280"/>
    <w:rsid w:val="000B368B"/>
    <w:rsid w:val="000B5891"/>
    <w:rsid w:val="000B6153"/>
    <w:rsid w:val="000B6D0F"/>
    <w:rsid w:val="000C5159"/>
    <w:rsid w:val="000C5C39"/>
    <w:rsid w:val="000D2C0A"/>
    <w:rsid w:val="000E57FF"/>
    <w:rsid w:val="000F12CA"/>
    <w:rsid w:val="000F2684"/>
    <w:rsid w:val="000F5E57"/>
    <w:rsid w:val="000F7DC9"/>
    <w:rsid w:val="0011226C"/>
    <w:rsid w:val="00113BC9"/>
    <w:rsid w:val="00122665"/>
    <w:rsid w:val="00122766"/>
    <w:rsid w:val="00125EC3"/>
    <w:rsid w:val="00131316"/>
    <w:rsid w:val="00135E9D"/>
    <w:rsid w:val="001379D8"/>
    <w:rsid w:val="00145FA5"/>
    <w:rsid w:val="0015702C"/>
    <w:rsid w:val="001601C0"/>
    <w:rsid w:val="001604A2"/>
    <w:rsid w:val="001638E4"/>
    <w:rsid w:val="001B3921"/>
    <w:rsid w:val="001B3F8C"/>
    <w:rsid w:val="001B7F3D"/>
    <w:rsid w:val="001C0B7D"/>
    <w:rsid w:val="001C133B"/>
    <w:rsid w:val="001C283F"/>
    <w:rsid w:val="001D0306"/>
    <w:rsid w:val="001D1CB5"/>
    <w:rsid w:val="001E6442"/>
    <w:rsid w:val="00200C8D"/>
    <w:rsid w:val="002033DA"/>
    <w:rsid w:val="00211AF6"/>
    <w:rsid w:val="002151B1"/>
    <w:rsid w:val="00220A87"/>
    <w:rsid w:val="00221EF8"/>
    <w:rsid w:val="00236856"/>
    <w:rsid w:val="00245CE6"/>
    <w:rsid w:val="00246C40"/>
    <w:rsid w:val="002600DB"/>
    <w:rsid w:val="00260199"/>
    <w:rsid w:val="002638A5"/>
    <w:rsid w:val="00265C70"/>
    <w:rsid w:val="002667BF"/>
    <w:rsid w:val="0027502A"/>
    <w:rsid w:val="00276271"/>
    <w:rsid w:val="00276D97"/>
    <w:rsid w:val="00287D22"/>
    <w:rsid w:val="002975BB"/>
    <w:rsid w:val="002A23DD"/>
    <w:rsid w:val="002A6790"/>
    <w:rsid w:val="002C00EB"/>
    <w:rsid w:val="002C0734"/>
    <w:rsid w:val="002C2CAA"/>
    <w:rsid w:val="002C6A4E"/>
    <w:rsid w:val="002D359F"/>
    <w:rsid w:val="002D42F1"/>
    <w:rsid w:val="002D72D9"/>
    <w:rsid w:val="002E7FC3"/>
    <w:rsid w:val="002F06E9"/>
    <w:rsid w:val="002F197E"/>
    <w:rsid w:val="002F46A5"/>
    <w:rsid w:val="002F6B72"/>
    <w:rsid w:val="00303712"/>
    <w:rsid w:val="003040CE"/>
    <w:rsid w:val="003118D9"/>
    <w:rsid w:val="00311F95"/>
    <w:rsid w:val="003120BA"/>
    <w:rsid w:val="00312313"/>
    <w:rsid w:val="003163F4"/>
    <w:rsid w:val="00317E3D"/>
    <w:rsid w:val="0032266F"/>
    <w:rsid w:val="00323DB1"/>
    <w:rsid w:val="00326D2B"/>
    <w:rsid w:val="003275ED"/>
    <w:rsid w:val="00327A67"/>
    <w:rsid w:val="00333F7F"/>
    <w:rsid w:val="003364A1"/>
    <w:rsid w:val="003414CF"/>
    <w:rsid w:val="00355B87"/>
    <w:rsid w:val="0036430A"/>
    <w:rsid w:val="00366C82"/>
    <w:rsid w:val="00377078"/>
    <w:rsid w:val="00381734"/>
    <w:rsid w:val="00385D68"/>
    <w:rsid w:val="00386451"/>
    <w:rsid w:val="00386DD4"/>
    <w:rsid w:val="003979FE"/>
    <w:rsid w:val="00397B54"/>
    <w:rsid w:val="003A32E4"/>
    <w:rsid w:val="003A4D47"/>
    <w:rsid w:val="003A6D99"/>
    <w:rsid w:val="003B2DB3"/>
    <w:rsid w:val="003B4B06"/>
    <w:rsid w:val="003B5078"/>
    <w:rsid w:val="003B6CE9"/>
    <w:rsid w:val="003C3807"/>
    <w:rsid w:val="003C70C8"/>
    <w:rsid w:val="003C76FE"/>
    <w:rsid w:val="003D0A01"/>
    <w:rsid w:val="003D3952"/>
    <w:rsid w:val="003D5947"/>
    <w:rsid w:val="003E6120"/>
    <w:rsid w:val="003E6E94"/>
    <w:rsid w:val="003E6F39"/>
    <w:rsid w:val="003E719E"/>
    <w:rsid w:val="003F161E"/>
    <w:rsid w:val="003F2ABB"/>
    <w:rsid w:val="003F7A5A"/>
    <w:rsid w:val="004004BC"/>
    <w:rsid w:val="0040372A"/>
    <w:rsid w:val="004101F4"/>
    <w:rsid w:val="004105F2"/>
    <w:rsid w:val="00414ECC"/>
    <w:rsid w:val="00417AF4"/>
    <w:rsid w:val="0042016E"/>
    <w:rsid w:val="00424CB3"/>
    <w:rsid w:val="004272B3"/>
    <w:rsid w:val="00431CE9"/>
    <w:rsid w:val="004335A1"/>
    <w:rsid w:val="00441D33"/>
    <w:rsid w:val="004428A5"/>
    <w:rsid w:val="00454D51"/>
    <w:rsid w:val="004573EE"/>
    <w:rsid w:val="00473FC9"/>
    <w:rsid w:val="00482385"/>
    <w:rsid w:val="0048324E"/>
    <w:rsid w:val="004935B2"/>
    <w:rsid w:val="004953D0"/>
    <w:rsid w:val="004A2797"/>
    <w:rsid w:val="004A37BB"/>
    <w:rsid w:val="004B2FA3"/>
    <w:rsid w:val="004B732E"/>
    <w:rsid w:val="004C359E"/>
    <w:rsid w:val="004C7EE5"/>
    <w:rsid w:val="004D30C7"/>
    <w:rsid w:val="004D4022"/>
    <w:rsid w:val="004E3941"/>
    <w:rsid w:val="004E4084"/>
    <w:rsid w:val="004E7D69"/>
    <w:rsid w:val="005001D2"/>
    <w:rsid w:val="00501644"/>
    <w:rsid w:val="00506BCB"/>
    <w:rsid w:val="00511AE4"/>
    <w:rsid w:val="00511D00"/>
    <w:rsid w:val="00512BD1"/>
    <w:rsid w:val="00514614"/>
    <w:rsid w:val="00525897"/>
    <w:rsid w:val="00530562"/>
    <w:rsid w:val="00532F0B"/>
    <w:rsid w:val="00540B21"/>
    <w:rsid w:val="005422A1"/>
    <w:rsid w:val="005453C2"/>
    <w:rsid w:val="00565C41"/>
    <w:rsid w:val="00567D1E"/>
    <w:rsid w:val="005A20E1"/>
    <w:rsid w:val="005A2112"/>
    <w:rsid w:val="005A45E1"/>
    <w:rsid w:val="005D422A"/>
    <w:rsid w:val="005E3725"/>
    <w:rsid w:val="005E6DEE"/>
    <w:rsid w:val="005F747D"/>
    <w:rsid w:val="005F7A49"/>
    <w:rsid w:val="006000F9"/>
    <w:rsid w:val="0060196C"/>
    <w:rsid w:val="0060519B"/>
    <w:rsid w:val="00615CBE"/>
    <w:rsid w:val="00617F80"/>
    <w:rsid w:val="00620937"/>
    <w:rsid w:val="006219FD"/>
    <w:rsid w:val="00623075"/>
    <w:rsid w:val="00624750"/>
    <w:rsid w:val="00624799"/>
    <w:rsid w:val="006470A2"/>
    <w:rsid w:val="00651D76"/>
    <w:rsid w:val="0066143A"/>
    <w:rsid w:val="00662CAD"/>
    <w:rsid w:val="00681C05"/>
    <w:rsid w:val="00685982"/>
    <w:rsid w:val="006861A5"/>
    <w:rsid w:val="00686EA5"/>
    <w:rsid w:val="0068773B"/>
    <w:rsid w:val="006908EF"/>
    <w:rsid w:val="00691B92"/>
    <w:rsid w:val="006965FB"/>
    <w:rsid w:val="00696902"/>
    <w:rsid w:val="006B0D46"/>
    <w:rsid w:val="006C359C"/>
    <w:rsid w:val="006C7040"/>
    <w:rsid w:val="006D195A"/>
    <w:rsid w:val="006D6136"/>
    <w:rsid w:val="006E21D8"/>
    <w:rsid w:val="006F30A5"/>
    <w:rsid w:val="006F6F54"/>
    <w:rsid w:val="007131A7"/>
    <w:rsid w:val="007204D3"/>
    <w:rsid w:val="00723BB9"/>
    <w:rsid w:val="0072667C"/>
    <w:rsid w:val="00735DB1"/>
    <w:rsid w:val="007431A9"/>
    <w:rsid w:val="007508BA"/>
    <w:rsid w:val="00763D44"/>
    <w:rsid w:val="007729DF"/>
    <w:rsid w:val="00780A5D"/>
    <w:rsid w:val="007844F4"/>
    <w:rsid w:val="00784A72"/>
    <w:rsid w:val="007860ED"/>
    <w:rsid w:val="0079448A"/>
    <w:rsid w:val="00795654"/>
    <w:rsid w:val="007A1824"/>
    <w:rsid w:val="007A6392"/>
    <w:rsid w:val="007A765F"/>
    <w:rsid w:val="007B3129"/>
    <w:rsid w:val="007B4933"/>
    <w:rsid w:val="007C18C6"/>
    <w:rsid w:val="007C4928"/>
    <w:rsid w:val="007C4CA0"/>
    <w:rsid w:val="007C74D5"/>
    <w:rsid w:val="007E696E"/>
    <w:rsid w:val="007F0DA4"/>
    <w:rsid w:val="007F33B8"/>
    <w:rsid w:val="007F7069"/>
    <w:rsid w:val="00804E4B"/>
    <w:rsid w:val="0080663F"/>
    <w:rsid w:val="008109C2"/>
    <w:rsid w:val="008130D5"/>
    <w:rsid w:val="00813ABA"/>
    <w:rsid w:val="00823CF7"/>
    <w:rsid w:val="0082592A"/>
    <w:rsid w:val="00831415"/>
    <w:rsid w:val="008328CC"/>
    <w:rsid w:val="008330DA"/>
    <w:rsid w:val="008330DD"/>
    <w:rsid w:val="00834D72"/>
    <w:rsid w:val="00835602"/>
    <w:rsid w:val="0084172C"/>
    <w:rsid w:val="00845DD4"/>
    <w:rsid w:val="00852FFA"/>
    <w:rsid w:val="00856560"/>
    <w:rsid w:val="00862F78"/>
    <w:rsid w:val="00872C33"/>
    <w:rsid w:val="00880C42"/>
    <w:rsid w:val="00891FC2"/>
    <w:rsid w:val="00892EAE"/>
    <w:rsid w:val="008A4C80"/>
    <w:rsid w:val="008B5588"/>
    <w:rsid w:val="008C11F3"/>
    <w:rsid w:val="008C274D"/>
    <w:rsid w:val="008D133E"/>
    <w:rsid w:val="008D7844"/>
    <w:rsid w:val="008E14C9"/>
    <w:rsid w:val="008E4026"/>
    <w:rsid w:val="008F1BD6"/>
    <w:rsid w:val="008F2371"/>
    <w:rsid w:val="008F4BF9"/>
    <w:rsid w:val="008F76B2"/>
    <w:rsid w:val="00903619"/>
    <w:rsid w:val="0090432C"/>
    <w:rsid w:val="00905E29"/>
    <w:rsid w:val="00906114"/>
    <w:rsid w:val="00906C2F"/>
    <w:rsid w:val="00906C54"/>
    <w:rsid w:val="00907536"/>
    <w:rsid w:val="00907D61"/>
    <w:rsid w:val="00907ED9"/>
    <w:rsid w:val="00910DE3"/>
    <w:rsid w:val="00911092"/>
    <w:rsid w:val="00911193"/>
    <w:rsid w:val="0091162F"/>
    <w:rsid w:val="00922CCA"/>
    <w:rsid w:val="00923505"/>
    <w:rsid w:val="00933C7E"/>
    <w:rsid w:val="00954BE3"/>
    <w:rsid w:val="00965083"/>
    <w:rsid w:val="00965B99"/>
    <w:rsid w:val="0096748F"/>
    <w:rsid w:val="00967867"/>
    <w:rsid w:val="009708A8"/>
    <w:rsid w:val="0097220A"/>
    <w:rsid w:val="009761BC"/>
    <w:rsid w:val="00976624"/>
    <w:rsid w:val="0098006A"/>
    <w:rsid w:val="0098295E"/>
    <w:rsid w:val="00986F5B"/>
    <w:rsid w:val="009A4C0E"/>
    <w:rsid w:val="009B6EC7"/>
    <w:rsid w:val="009C5BD1"/>
    <w:rsid w:val="009C675D"/>
    <w:rsid w:val="009D2E52"/>
    <w:rsid w:val="009D35A6"/>
    <w:rsid w:val="009D40FD"/>
    <w:rsid w:val="009D555D"/>
    <w:rsid w:val="009D710D"/>
    <w:rsid w:val="009E4C33"/>
    <w:rsid w:val="009F131C"/>
    <w:rsid w:val="009F2452"/>
    <w:rsid w:val="009F44ED"/>
    <w:rsid w:val="009F7A31"/>
    <w:rsid w:val="00A002D3"/>
    <w:rsid w:val="00A04A26"/>
    <w:rsid w:val="00A0643F"/>
    <w:rsid w:val="00A159B5"/>
    <w:rsid w:val="00A222BA"/>
    <w:rsid w:val="00A23E05"/>
    <w:rsid w:val="00A240D6"/>
    <w:rsid w:val="00A26D2B"/>
    <w:rsid w:val="00A272EA"/>
    <w:rsid w:val="00A31C24"/>
    <w:rsid w:val="00A35CFB"/>
    <w:rsid w:val="00A370AC"/>
    <w:rsid w:val="00A46E86"/>
    <w:rsid w:val="00A47C33"/>
    <w:rsid w:val="00A5546A"/>
    <w:rsid w:val="00A56360"/>
    <w:rsid w:val="00A64208"/>
    <w:rsid w:val="00A65BE9"/>
    <w:rsid w:val="00A71A59"/>
    <w:rsid w:val="00A764DE"/>
    <w:rsid w:val="00A801BF"/>
    <w:rsid w:val="00A81B45"/>
    <w:rsid w:val="00A8766E"/>
    <w:rsid w:val="00A9018D"/>
    <w:rsid w:val="00A91C16"/>
    <w:rsid w:val="00A92B43"/>
    <w:rsid w:val="00A93C50"/>
    <w:rsid w:val="00A9496F"/>
    <w:rsid w:val="00A9614E"/>
    <w:rsid w:val="00A96FF1"/>
    <w:rsid w:val="00AA1465"/>
    <w:rsid w:val="00AB074F"/>
    <w:rsid w:val="00AB782D"/>
    <w:rsid w:val="00AC0C81"/>
    <w:rsid w:val="00AC5470"/>
    <w:rsid w:val="00AC59DC"/>
    <w:rsid w:val="00AC70EB"/>
    <w:rsid w:val="00AF1D01"/>
    <w:rsid w:val="00B042D0"/>
    <w:rsid w:val="00B2143E"/>
    <w:rsid w:val="00B21463"/>
    <w:rsid w:val="00B22B1C"/>
    <w:rsid w:val="00B32898"/>
    <w:rsid w:val="00B3461B"/>
    <w:rsid w:val="00B361D4"/>
    <w:rsid w:val="00B40106"/>
    <w:rsid w:val="00B42382"/>
    <w:rsid w:val="00B46756"/>
    <w:rsid w:val="00B50000"/>
    <w:rsid w:val="00B5051F"/>
    <w:rsid w:val="00B56020"/>
    <w:rsid w:val="00B5726F"/>
    <w:rsid w:val="00B66788"/>
    <w:rsid w:val="00B67897"/>
    <w:rsid w:val="00B70771"/>
    <w:rsid w:val="00B746D5"/>
    <w:rsid w:val="00B75271"/>
    <w:rsid w:val="00B75835"/>
    <w:rsid w:val="00B81CF2"/>
    <w:rsid w:val="00B845BD"/>
    <w:rsid w:val="00B868A0"/>
    <w:rsid w:val="00B86DBA"/>
    <w:rsid w:val="00B909E9"/>
    <w:rsid w:val="00B91413"/>
    <w:rsid w:val="00BB667E"/>
    <w:rsid w:val="00BC2EE4"/>
    <w:rsid w:val="00BC33E5"/>
    <w:rsid w:val="00BC3473"/>
    <w:rsid w:val="00BC73F0"/>
    <w:rsid w:val="00BD1C54"/>
    <w:rsid w:val="00BD2A90"/>
    <w:rsid w:val="00BD312C"/>
    <w:rsid w:val="00BE29DC"/>
    <w:rsid w:val="00BE6860"/>
    <w:rsid w:val="00BE79E8"/>
    <w:rsid w:val="00BF0518"/>
    <w:rsid w:val="00BF4078"/>
    <w:rsid w:val="00BF666E"/>
    <w:rsid w:val="00BF7C16"/>
    <w:rsid w:val="00C04EA7"/>
    <w:rsid w:val="00C05CB7"/>
    <w:rsid w:val="00C06CB3"/>
    <w:rsid w:val="00C10B0F"/>
    <w:rsid w:val="00C1722F"/>
    <w:rsid w:val="00C21BD2"/>
    <w:rsid w:val="00C27558"/>
    <w:rsid w:val="00C32DBF"/>
    <w:rsid w:val="00C3563B"/>
    <w:rsid w:val="00C44231"/>
    <w:rsid w:val="00C47DBE"/>
    <w:rsid w:val="00C517CB"/>
    <w:rsid w:val="00C65061"/>
    <w:rsid w:val="00C656A0"/>
    <w:rsid w:val="00C818DE"/>
    <w:rsid w:val="00C85E63"/>
    <w:rsid w:val="00C8603C"/>
    <w:rsid w:val="00C92A0B"/>
    <w:rsid w:val="00C95106"/>
    <w:rsid w:val="00CA241D"/>
    <w:rsid w:val="00CA3359"/>
    <w:rsid w:val="00CA6A3C"/>
    <w:rsid w:val="00CA6E59"/>
    <w:rsid w:val="00CA7BDA"/>
    <w:rsid w:val="00CB128E"/>
    <w:rsid w:val="00CB55EB"/>
    <w:rsid w:val="00CB67D8"/>
    <w:rsid w:val="00CB78F2"/>
    <w:rsid w:val="00CC2F30"/>
    <w:rsid w:val="00CD02D8"/>
    <w:rsid w:val="00CD7D33"/>
    <w:rsid w:val="00CE2BDB"/>
    <w:rsid w:val="00CE3F71"/>
    <w:rsid w:val="00CE7837"/>
    <w:rsid w:val="00CE7886"/>
    <w:rsid w:val="00CF1354"/>
    <w:rsid w:val="00CF1B98"/>
    <w:rsid w:val="00D07D29"/>
    <w:rsid w:val="00D12DAA"/>
    <w:rsid w:val="00D22594"/>
    <w:rsid w:val="00D40102"/>
    <w:rsid w:val="00D4116C"/>
    <w:rsid w:val="00D76515"/>
    <w:rsid w:val="00D843A0"/>
    <w:rsid w:val="00D85745"/>
    <w:rsid w:val="00D86870"/>
    <w:rsid w:val="00D9398B"/>
    <w:rsid w:val="00DA5908"/>
    <w:rsid w:val="00DC364C"/>
    <w:rsid w:val="00DC4471"/>
    <w:rsid w:val="00DC45F2"/>
    <w:rsid w:val="00DD4CAF"/>
    <w:rsid w:val="00DE1ACC"/>
    <w:rsid w:val="00DE1AEF"/>
    <w:rsid w:val="00DF189B"/>
    <w:rsid w:val="00DF53AD"/>
    <w:rsid w:val="00DF53B9"/>
    <w:rsid w:val="00DF5C55"/>
    <w:rsid w:val="00DF7A47"/>
    <w:rsid w:val="00E01025"/>
    <w:rsid w:val="00E10B0C"/>
    <w:rsid w:val="00E170FC"/>
    <w:rsid w:val="00E2262E"/>
    <w:rsid w:val="00E46FB5"/>
    <w:rsid w:val="00E50895"/>
    <w:rsid w:val="00E50DCF"/>
    <w:rsid w:val="00E53AC5"/>
    <w:rsid w:val="00E57033"/>
    <w:rsid w:val="00E673BB"/>
    <w:rsid w:val="00E71B4C"/>
    <w:rsid w:val="00E9429B"/>
    <w:rsid w:val="00EA009D"/>
    <w:rsid w:val="00EA1262"/>
    <w:rsid w:val="00EA2023"/>
    <w:rsid w:val="00EA3249"/>
    <w:rsid w:val="00EA52EB"/>
    <w:rsid w:val="00EA5ADE"/>
    <w:rsid w:val="00EA73B0"/>
    <w:rsid w:val="00EB5B61"/>
    <w:rsid w:val="00EC112C"/>
    <w:rsid w:val="00EC4169"/>
    <w:rsid w:val="00EC43D8"/>
    <w:rsid w:val="00EC5D2D"/>
    <w:rsid w:val="00ED3172"/>
    <w:rsid w:val="00ED766B"/>
    <w:rsid w:val="00EE618E"/>
    <w:rsid w:val="00EE78BC"/>
    <w:rsid w:val="00EF2415"/>
    <w:rsid w:val="00EF5F30"/>
    <w:rsid w:val="00F15231"/>
    <w:rsid w:val="00F17459"/>
    <w:rsid w:val="00F20479"/>
    <w:rsid w:val="00F2189D"/>
    <w:rsid w:val="00F3405A"/>
    <w:rsid w:val="00F615BF"/>
    <w:rsid w:val="00F62A91"/>
    <w:rsid w:val="00F62F59"/>
    <w:rsid w:val="00F63918"/>
    <w:rsid w:val="00F66247"/>
    <w:rsid w:val="00F678FC"/>
    <w:rsid w:val="00F704CD"/>
    <w:rsid w:val="00F71435"/>
    <w:rsid w:val="00F72A9C"/>
    <w:rsid w:val="00F80F7D"/>
    <w:rsid w:val="00F874F6"/>
    <w:rsid w:val="00F923F7"/>
    <w:rsid w:val="00F93D4C"/>
    <w:rsid w:val="00F94F15"/>
    <w:rsid w:val="00F958E1"/>
    <w:rsid w:val="00F96C97"/>
    <w:rsid w:val="00FA3A42"/>
    <w:rsid w:val="00FB353D"/>
    <w:rsid w:val="00FB7C21"/>
    <w:rsid w:val="00FC0E64"/>
    <w:rsid w:val="00FD02BA"/>
    <w:rsid w:val="00FD15B2"/>
    <w:rsid w:val="00FE313A"/>
    <w:rsid w:val="00FF0F48"/>
    <w:rsid w:val="00FF27AB"/>
    <w:rsid w:val="03CC08D5"/>
    <w:rsid w:val="1C794C80"/>
    <w:rsid w:val="226F503F"/>
    <w:rsid w:val="4EA250B0"/>
    <w:rsid w:val="546E2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4A4A4F7"/>
  <w15:docId w15:val="{93DF5C0B-ED91-4B3F-8E55-03100544C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ru-UA" w:eastAsia="ru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/>
    <w:lsdException w:name="footer" w:semiHidden="1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uiPriority="0" w:qFormat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30C7"/>
    <w:pPr>
      <w:spacing w:after="200" w:line="276" w:lineRule="auto"/>
    </w:pPr>
    <w:rPr>
      <w:rFonts w:ascii="Calibri" w:eastAsia="Calibri" w:hAnsi="Calibri"/>
      <w:sz w:val="22"/>
      <w:szCs w:val="22"/>
      <w:lang w:val="uk-UA" w:eastAsia="en-US"/>
    </w:rPr>
  </w:style>
  <w:style w:type="paragraph" w:styleId="1">
    <w:name w:val="heading 1"/>
    <w:basedOn w:val="a"/>
    <w:next w:val="a"/>
    <w:link w:val="10"/>
    <w:qFormat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3">
    <w:name w:val="heading 3"/>
    <w:basedOn w:val="a"/>
    <w:next w:val="a"/>
    <w:link w:val="30"/>
    <w:qFormat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5">
    <w:name w:val="Body Text Indent"/>
    <w:basedOn w:val="a"/>
    <w:link w:val="a6"/>
    <w:qFormat/>
    <w:pPr>
      <w:spacing w:after="0" w:line="240" w:lineRule="auto"/>
      <w:ind w:firstLine="851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7">
    <w:name w:val="Emphasis"/>
    <w:qFormat/>
    <w:rPr>
      <w:i/>
      <w:iCs/>
    </w:rPr>
  </w:style>
  <w:style w:type="character" w:styleId="a8">
    <w:name w:val="FollowedHyperlink"/>
    <w:qFormat/>
    <w:rPr>
      <w:color w:val="auto"/>
      <w:u w:val="none"/>
      <w:vertAlign w:val="baseline"/>
    </w:rPr>
  </w:style>
  <w:style w:type="paragraph" w:styleId="a9">
    <w:name w:val="footer"/>
    <w:basedOn w:val="a"/>
    <w:semiHidden/>
    <w:pPr>
      <w:tabs>
        <w:tab w:val="center" w:pos="4677"/>
        <w:tab w:val="right" w:pos="9355"/>
      </w:tabs>
    </w:pPr>
  </w:style>
  <w:style w:type="paragraph" w:styleId="aa">
    <w:name w:val="header"/>
    <w:basedOn w:val="a"/>
    <w:semiHidden/>
    <w:pPr>
      <w:tabs>
        <w:tab w:val="center" w:pos="4677"/>
        <w:tab w:val="right" w:pos="9355"/>
      </w:tabs>
    </w:pPr>
  </w:style>
  <w:style w:type="paragraph" w:styleId="HTML">
    <w:name w:val="HTML Preformatted"/>
    <w:basedOn w:val="a"/>
    <w:link w:val="HTML0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ab">
    <w:name w:val="Hyperlink"/>
    <w:uiPriority w:val="99"/>
    <w:semiHidden/>
    <w:unhideWhenUsed/>
    <w:rPr>
      <w:color w:val="0000FF"/>
      <w:u w:val="single"/>
    </w:rPr>
  </w:style>
  <w:style w:type="paragraph" w:styleId="ac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styleId="ad">
    <w:name w:val="page number"/>
    <w:basedOn w:val="a0"/>
    <w:semiHidden/>
  </w:style>
  <w:style w:type="table" w:styleId="ae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">
    <w:name w:val="Чертежный"/>
    <w:pPr>
      <w:jc w:val="both"/>
    </w:pPr>
    <w:rPr>
      <w:rFonts w:ascii="ISOCPEUR" w:eastAsiaTheme="minorEastAsia" w:hAnsi="ISOCPEUR"/>
      <w:i/>
      <w:sz w:val="28"/>
      <w:lang w:val="uk-UA" w:eastAsia="ru-RU"/>
    </w:rPr>
  </w:style>
  <w:style w:type="character" w:customStyle="1" w:styleId="apple-converted-space">
    <w:name w:val="apple-converted-space"/>
  </w:style>
  <w:style w:type="character" w:customStyle="1" w:styleId="HTML0">
    <w:name w:val="Стандартный HTML Знак"/>
    <w:basedOn w:val="a0"/>
    <w:link w:val="HTML"/>
    <w:uiPriority w:val="99"/>
    <w:rPr>
      <w:rFonts w:ascii="Courier New" w:hAnsi="Courier New" w:cs="Courier New"/>
    </w:rPr>
  </w:style>
  <w:style w:type="character" w:customStyle="1" w:styleId="kw2">
    <w:name w:val="kw2"/>
  </w:style>
  <w:style w:type="character" w:customStyle="1" w:styleId="br0">
    <w:name w:val="br0"/>
  </w:style>
  <w:style w:type="character" w:customStyle="1" w:styleId="sy4">
    <w:name w:val="sy4"/>
    <w:qFormat/>
  </w:style>
  <w:style w:type="character" w:customStyle="1" w:styleId="comulti">
    <w:name w:val="comulti"/>
    <w:qFormat/>
  </w:style>
  <w:style w:type="character" w:customStyle="1" w:styleId="kw4">
    <w:name w:val="kw4"/>
  </w:style>
  <w:style w:type="character" w:customStyle="1" w:styleId="co1">
    <w:name w:val="co1"/>
    <w:qFormat/>
  </w:style>
  <w:style w:type="character" w:customStyle="1" w:styleId="sy2">
    <w:name w:val="sy2"/>
  </w:style>
  <w:style w:type="character" w:customStyle="1" w:styleId="sy1">
    <w:name w:val="sy1"/>
  </w:style>
  <w:style w:type="character" w:customStyle="1" w:styleId="kw3">
    <w:name w:val="kw3"/>
    <w:qFormat/>
  </w:style>
  <w:style w:type="character" w:customStyle="1" w:styleId="nu0">
    <w:name w:val="nu0"/>
  </w:style>
  <w:style w:type="character" w:customStyle="1" w:styleId="st0">
    <w:name w:val="st0"/>
  </w:style>
  <w:style w:type="character" w:customStyle="1" w:styleId="es5">
    <w:name w:val="es5"/>
    <w:qFormat/>
  </w:style>
  <w:style w:type="paragraph" w:styleId="af0">
    <w:name w:val="List Paragraph"/>
    <w:basedOn w:val="a"/>
    <w:uiPriority w:val="34"/>
    <w:qFormat/>
    <w:pPr>
      <w:ind w:left="720"/>
      <w:contextualSpacing/>
    </w:pPr>
  </w:style>
  <w:style w:type="character" w:customStyle="1" w:styleId="a4">
    <w:name w:val="Текст выноски Знак"/>
    <w:basedOn w:val="a0"/>
    <w:link w:val="a3"/>
    <w:uiPriority w:val="99"/>
    <w:semiHidden/>
    <w:rPr>
      <w:rFonts w:ascii="Tahoma" w:eastAsia="Calibri" w:hAnsi="Tahoma" w:cs="Tahoma"/>
      <w:sz w:val="16"/>
      <w:szCs w:val="16"/>
      <w:lang w:val="uk-UA" w:eastAsia="en-US"/>
    </w:rPr>
  </w:style>
  <w:style w:type="character" w:customStyle="1" w:styleId="scode">
    <w:name w:val="s_code"/>
    <w:basedOn w:val="a0"/>
  </w:style>
  <w:style w:type="character" w:customStyle="1" w:styleId="spelle">
    <w:name w:val="spelle"/>
    <w:basedOn w:val="a0"/>
  </w:style>
  <w:style w:type="character" w:customStyle="1" w:styleId="grame">
    <w:name w:val="grame"/>
    <w:basedOn w:val="a0"/>
  </w:style>
  <w:style w:type="character" w:customStyle="1" w:styleId="10">
    <w:name w:val="Заголовок 1 Знак"/>
    <w:basedOn w:val="a0"/>
    <w:link w:val="1"/>
    <w:rPr>
      <w:rFonts w:ascii="Arial" w:hAnsi="Arial" w:cs="Arial"/>
      <w:b/>
      <w:bCs/>
      <w:kern w:val="32"/>
      <w:sz w:val="32"/>
      <w:szCs w:val="32"/>
      <w:lang w:val="uk-UA"/>
    </w:rPr>
  </w:style>
  <w:style w:type="character" w:customStyle="1" w:styleId="a6">
    <w:name w:val="Основной текст с отступом Знак"/>
    <w:basedOn w:val="a0"/>
    <w:link w:val="a5"/>
    <w:rPr>
      <w:sz w:val="24"/>
      <w:szCs w:val="24"/>
      <w:lang w:val="uk-UA"/>
    </w:rPr>
  </w:style>
  <w:style w:type="paragraph" w:styleId="af1">
    <w:name w:val="No Spacing"/>
    <w:uiPriority w:val="1"/>
    <w:qFormat/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30">
    <w:name w:val="Заголовок 3 Знак"/>
    <w:basedOn w:val="a0"/>
    <w:link w:val="3"/>
    <w:rPr>
      <w:rFonts w:ascii="Arial" w:hAnsi="Arial" w:cs="Arial"/>
      <w:b/>
      <w:bCs/>
      <w:sz w:val="26"/>
      <w:szCs w:val="26"/>
      <w:lang w:val="uk-UA"/>
    </w:rPr>
  </w:style>
  <w:style w:type="paragraph" w:customStyle="1" w:styleId="af2">
    <w:name w:val="Рисунки"/>
    <w:basedOn w:val="a"/>
    <w:pPr>
      <w:spacing w:after="0" w:line="240" w:lineRule="auto"/>
      <w:jc w:val="center"/>
    </w:pPr>
    <w:rPr>
      <w:rFonts w:ascii="Arial" w:eastAsia="Times New Roman" w:hAnsi="Arial"/>
      <w:b/>
      <w:kern w:val="28"/>
      <w:sz w:val="16"/>
      <w:szCs w:val="24"/>
      <w:lang w:eastAsia="ru-RU"/>
    </w:rPr>
  </w:style>
  <w:style w:type="paragraph" w:customStyle="1" w:styleId="af3">
    <w:name w:val="Таблицы"/>
    <w:basedOn w:val="a"/>
    <w:qFormat/>
    <w:pPr>
      <w:spacing w:after="0" w:line="240" w:lineRule="auto"/>
      <w:jc w:val="center"/>
    </w:pPr>
    <w:rPr>
      <w:rFonts w:ascii="Arial" w:eastAsia="Times New Roman" w:hAnsi="Arial"/>
      <w:sz w:val="18"/>
      <w:szCs w:val="24"/>
      <w:lang w:val="ru-RU" w:eastAsia="ru-RU"/>
    </w:rPr>
  </w:style>
  <w:style w:type="paragraph" w:customStyle="1" w:styleId="af4">
    <w:name w:val="Надписи в рисунках"/>
    <w:basedOn w:val="a"/>
    <w:qFormat/>
    <w:pPr>
      <w:spacing w:after="0" w:line="240" w:lineRule="auto"/>
      <w:jc w:val="center"/>
    </w:pPr>
    <w:rPr>
      <w:rFonts w:ascii="Arial" w:eastAsia="Times New Roman" w:hAnsi="Arial"/>
      <w:sz w:val="16"/>
      <w:szCs w:val="24"/>
      <w:lang w:val="ru-RU" w:eastAsia="ru-RU"/>
    </w:rPr>
  </w:style>
  <w:style w:type="paragraph" w:customStyle="1" w:styleId="af5">
    <w:name w:val="Подпись к рисунку"/>
    <w:basedOn w:val="af6"/>
    <w:next w:val="a"/>
    <w:qFormat/>
    <w:pPr>
      <w:keepNext w:val="0"/>
      <w:widowControl w:val="0"/>
      <w:spacing w:before="100" w:after="100"/>
    </w:pPr>
  </w:style>
  <w:style w:type="paragraph" w:customStyle="1" w:styleId="af6">
    <w:name w:val="Рисунок"/>
    <w:basedOn w:val="a"/>
    <w:next w:val="af5"/>
    <w:pPr>
      <w:keepNext/>
      <w:spacing w:after="0" w:line="240" w:lineRule="auto"/>
      <w:ind w:firstLine="340"/>
      <w:jc w:val="center"/>
    </w:pPr>
    <w:rPr>
      <w:rFonts w:ascii="Peterburg" w:eastAsia="Times New Roman" w:hAnsi="Peterburg"/>
      <w:sz w:val="20"/>
      <w:szCs w:val="20"/>
      <w:lang w:eastAsia="ru-RU"/>
    </w:rPr>
  </w:style>
  <w:style w:type="character" w:styleId="af7">
    <w:name w:val="Placeholder Text"/>
    <w:basedOn w:val="a0"/>
    <w:uiPriority w:val="99"/>
    <w:semiHidden/>
    <w:qFormat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dya\Desktop\&#1061;&#1083;&#1072;&#1084;%203%20&#1082;&#1091;&#1088;&#1089;\small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F5E9671-A795-475C-883F-B0843E7D4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small.dot</Template>
  <TotalTime>6</TotalTime>
  <Pages>35</Pages>
  <Words>2644</Words>
  <Characters>15076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BPC</Company>
  <LinksUpToDate>false</LinksUpToDate>
  <CharactersWithSpaces>17685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Говорадло Дар`я Олегівна</dc:creator>
  <cp:lastModifiedBy>Vlad Vasiuta</cp:lastModifiedBy>
  <cp:revision>6</cp:revision>
  <cp:lastPrinted>2024-08-30T09:37:00Z</cp:lastPrinted>
  <dcterms:created xsi:type="dcterms:W3CDTF">2018-06-18T19:06:00Z</dcterms:created>
  <dcterms:modified xsi:type="dcterms:W3CDTF">2024-08-30T09:37:00Z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5D5C9C4B23264DE4923281679AA947E4</vt:lpwstr>
  </property>
</Properties>
</file>