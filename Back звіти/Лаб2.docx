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75AC0" w14:textId="77777777" w:rsidR="001221F2" w:rsidRDefault="00000000">
      <w:pPr>
        <w:pStyle w:val="ac"/>
        <w:spacing w:before="0" w:beforeAutospacing="0" w:after="0" w:afterAutospacing="0" w:line="15" w:lineRule="atLeast"/>
        <w:jc w:val="center"/>
      </w:pPr>
      <w:proofErr w:type="spellStart"/>
      <w:r>
        <w:rPr>
          <w:rFonts w:ascii="Arial" w:hAnsi="Arial" w:cs="Arial"/>
          <w:b/>
          <w:bCs/>
          <w:color w:val="002060"/>
          <w:sz w:val="32"/>
          <w:szCs w:val="32"/>
        </w:rPr>
        <w:t>Лабораторна</w:t>
      </w:r>
      <w:proofErr w:type="spellEnd"/>
      <w:r>
        <w:rPr>
          <w:rFonts w:ascii="Arial" w:hAnsi="Arial" w:cs="Arial"/>
          <w:b/>
          <w:bCs/>
          <w:color w:val="002060"/>
          <w:sz w:val="32"/>
          <w:szCs w:val="32"/>
        </w:rPr>
        <w:t xml:space="preserve"> робота №2</w:t>
      </w:r>
    </w:p>
    <w:p w14:paraId="14113F62" w14:textId="77777777" w:rsidR="001221F2" w:rsidRDefault="00000000">
      <w:pPr>
        <w:pStyle w:val="ac"/>
        <w:spacing w:before="0" w:beforeAutospacing="0" w:after="0" w:afterAutospacing="0" w:line="15" w:lineRule="atLeast"/>
        <w:jc w:val="center"/>
      </w:pPr>
      <w:r>
        <w:rPr>
          <w:rFonts w:ascii="Arial" w:hAnsi="Arial" w:cs="Arial"/>
          <w:b/>
          <w:bCs/>
          <w:color w:val="002060"/>
          <w:sz w:val="32"/>
          <w:szCs w:val="32"/>
        </w:rPr>
        <w:t>Тема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Використання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функцій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рядків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масивів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та форм в РНР</w:t>
      </w:r>
    </w:p>
    <w:p w14:paraId="74B95EF3" w14:textId="77777777" w:rsidR="001221F2" w:rsidRDefault="00000000">
      <w:pPr>
        <w:spacing w:after="0" w:line="360" w:lineRule="auto"/>
        <w:jc w:val="both"/>
      </w:pPr>
      <w:r>
        <w:rPr>
          <w:noProof/>
        </w:rPr>
        <w:drawing>
          <wp:inline distT="0" distB="0" distL="114300" distR="114300" wp14:anchorId="7F71C650" wp14:editId="4AD1D53C">
            <wp:extent cx="6299200" cy="4026535"/>
            <wp:effectExtent l="0" t="0" r="635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940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E0EE0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програми(1):</w:t>
      </w:r>
    </w:p>
    <w:p w14:paraId="7446AA6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604FD0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86CB37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D2DAA9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&gt;Заміна символів&lt;/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BF6D5F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77C81B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E89EAEF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0679E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&lt;h2&gt;Заміна символів&lt;/h2&gt;</w:t>
      </w:r>
    </w:p>
    <w:p w14:paraId="7F80BEF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092B986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>"&gt;Текст:&lt;/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88151A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4261EAD" w14:textId="77777777" w:rsidR="001221F2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573B6B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find</w:t>
      </w:r>
      <w:proofErr w:type="spellEnd"/>
      <w:r>
        <w:rPr>
          <w:rFonts w:ascii="Times New Roman" w:hAnsi="Times New Roman"/>
          <w:sz w:val="28"/>
          <w:szCs w:val="28"/>
        </w:rPr>
        <w:t>"&gt;Знайти:&lt;/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335DC4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find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find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450806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replace</w:t>
      </w:r>
      <w:proofErr w:type="spellEnd"/>
      <w:r>
        <w:rPr>
          <w:rFonts w:ascii="Times New Roman" w:hAnsi="Times New Roman"/>
          <w:sz w:val="28"/>
          <w:szCs w:val="28"/>
        </w:rPr>
        <w:t>"&gt;Замінити на:&lt;/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F5B163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replace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replace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46FD5D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="Замінити"&gt;</w:t>
      </w:r>
    </w:p>
    <w:p w14:paraId="516B196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4BA7A22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EC2B8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0F4F280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($_SERVER["REQUEST_METHOD"] == "POST") {</w:t>
      </w:r>
    </w:p>
    <w:p w14:paraId="6ABF2E5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4360C5D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find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$_POST["</w:t>
      </w:r>
      <w:proofErr w:type="spellStart"/>
      <w:r>
        <w:rPr>
          <w:rFonts w:ascii="Times New Roman" w:hAnsi="Times New Roman"/>
          <w:sz w:val="28"/>
          <w:szCs w:val="28"/>
        </w:rPr>
        <w:t>find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7292E94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replace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$_POST["</w:t>
      </w:r>
      <w:proofErr w:type="spellStart"/>
      <w:r>
        <w:rPr>
          <w:rFonts w:ascii="Times New Roman" w:hAnsi="Times New Roman"/>
          <w:sz w:val="28"/>
          <w:szCs w:val="28"/>
        </w:rPr>
        <w:t>replace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090D162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178E4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str_replace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find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replace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0BA889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"Результат: 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>";</w:t>
      </w:r>
    </w:p>
    <w:p w14:paraId="6F1715A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3A6406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7C013A6E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2B82B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E41E6D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142A453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A6B72E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програми(1):</w:t>
      </w:r>
    </w:p>
    <w:p w14:paraId="5ACE2DEF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EEE4778" wp14:editId="4638BD48">
            <wp:extent cx="2800350" cy="15049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1BF1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</w:t>
      </w:r>
    </w:p>
    <w:p w14:paraId="4ECDB887" w14:textId="77777777" w:rsidR="001221F2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  <w:lang w:val="ru-RU"/>
        </w:rPr>
        <w:lastRenderedPageBreak/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/>
          <w:sz w:val="28"/>
          <w:szCs w:val="28"/>
        </w:rPr>
        <w:t>2):</w:t>
      </w:r>
    </w:p>
    <w:p w14:paraId="452CF3E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8969F9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576460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569DF1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&gt;Впорядкування міст за алфавітом&lt;/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99FB60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F178B2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5432C9E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13792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&lt;h2&gt;Впорядкування міст за алфавітом&lt;/h2&gt;</w:t>
      </w:r>
    </w:p>
    <w:p w14:paraId="0F1A7E4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066BC98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cities</w:t>
      </w:r>
      <w:proofErr w:type="spellEnd"/>
      <w:r>
        <w:rPr>
          <w:rFonts w:ascii="Times New Roman" w:hAnsi="Times New Roman"/>
          <w:sz w:val="28"/>
          <w:szCs w:val="28"/>
        </w:rPr>
        <w:t>"&gt;Введіть назви міст через пробіл:&lt;/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01F286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cities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cities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65E6BA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="Впорядкувати міста"&gt;</w:t>
      </w:r>
    </w:p>
    <w:p w14:paraId="1F55F81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01C146D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04873A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468A00F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($_SERVER["REQUEST_METHOD"] == "POST") {</w:t>
      </w:r>
    </w:p>
    <w:p w14:paraId="37541D7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cities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$_POST["</w:t>
      </w:r>
      <w:proofErr w:type="spellStart"/>
      <w:r>
        <w:rPr>
          <w:rFonts w:ascii="Times New Roman" w:hAnsi="Times New Roman"/>
          <w:sz w:val="28"/>
          <w:szCs w:val="28"/>
        </w:rPr>
        <w:t>cities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30FBED6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citiesArray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explode</w:t>
      </w:r>
      <w:proofErr w:type="spellEnd"/>
      <w:r>
        <w:rPr>
          <w:rFonts w:ascii="Times New Roman" w:hAnsi="Times New Roman"/>
          <w:sz w:val="28"/>
          <w:szCs w:val="28"/>
        </w:rPr>
        <w:t>(" ", $</w:t>
      </w:r>
      <w:proofErr w:type="spellStart"/>
      <w:r>
        <w:rPr>
          <w:rFonts w:ascii="Times New Roman" w:hAnsi="Times New Roman"/>
          <w:sz w:val="28"/>
          <w:szCs w:val="28"/>
        </w:rPr>
        <w:t>cities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BCF233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sort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citiesArray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487DC6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implode</w:t>
      </w:r>
      <w:proofErr w:type="spellEnd"/>
      <w:r>
        <w:rPr>
          <w:rFonts w:ascii="Times New Roman" w:hAnsi="Times New Roman"/>
          <w:sz w:val="28"/>
          <w:szCs w:val="28"/>
        </w:rPr>
        <w:t>(" ", $</w:t>
      </w:r>
      <w:proofErr w:type="spellStart"/>
      <w:r>
        <w:rPr>
          <w:rFonts w:ascii="Times New Roman" w:hAnsi="Times New Roman"/>
          <w:sz w:val="28"/>
          <w:szCs w:val="28"/>
        </w:rPr>
        <w:t>citiesArray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4B1F8EA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4B03C5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48088F41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6C97C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007FEC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DC6867E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2253F6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FBC316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77D7BF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9C6911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777913C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  <w:t>Результат виконання програми(2):</w:t>
      </w:r>
    </w:p>
    <w:p w14:paraId="510B7F8A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9C24236" wp14:editId="7C72B6EE">
            <wp:extent cx="3981450" cy="104775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BBAE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</w:p>
    <w:p w14:paraId="52B4E74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/>
          <w:sz w:val="28"/>
          <w:szCs w:val="28"/>
        </w:rPr>
        <w:t>3):</w:t>
      </w:r>
    </w:p>
    <w:p w14:paraId="0119DD0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83FF7A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90DAE4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CE36D2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&gt;Виділення імені файлу без розширення&lt;/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BDE393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745F5F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1F97EF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887DB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&lt;h2&gt;Виділення імені файлу без розширення&lt;/h2&gt;</w:t>
      </w:r>
    </w:p>
    <w:p w14:paraId="1E4C4B0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6FE6F8B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filePath</w:t>
      </w:r>
      <w:proofErr w:type="spellEnd"/>
      <w:r>
        <w:rPr>
          <w:rFonts w:ascii="Times New Roman" w:hAnsi="Times New Roman"/>
          <w:sz w:val="28"/>
          <w:szCs w:val="28"/>
        </w:rPr>
        <w:t>"&gt;Введіть повний шлях до файлу:&lt;/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AE0BF5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filePath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filePath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B19BA2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="Виділити ім'я файлу"&gt;</w:t>
      </w:r>
    </w:p>
    <w:p w14:paraId="55068D6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76BADB6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F424A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492E756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($_SERVER["REQUEST_METHOD"] == "POST") {</w:t>
      </w:r>
    </w:p>
    <w:p w14:paraId="165BCC5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filePath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$_POST["</w:t>
      </w:r>
      <w:proofErr w:type="spellStart"/>
      <w:r>
        <w:rPr>
          <w:rFonts w:ascii="Times New Roman" w:hAnsi="Times New Roman"/>
          <w:sz w:val="28"/>
          <w:szCs w:val="28"/>
        </w:rPr>
        <w:t>filePath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5AB9DA4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pathinfo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filePath</w:t>
      </w:r>
      <w:proofErr w:type="spellEnd"/>
      <w:r>
        <w:rPr>
          <w:rFonts w:ascii="Times New Roman" w:hAnsi="Times New Roman"/>
          <w:sz w:val="28"/>
          <w:szCs w:val="28"/>
        </w:rPr>
        <w:t>, PATHINFO_FILENAME);</w:t>
      </w:r>
    </w:p>
    <w:p w14:paraId="26F6A42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"Ім'я файлу без розширення: 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";</w:t>
      </w:r>
    </w:p>
    <w:p w14:paraId="5F03B93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CE55F6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7689C5E3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E797CA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5AF7E1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884078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21861B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програми(3):</w:t>
      </w:r>
    </w:p>
    <w:p w14:paraId="5D229F43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57E0B3D5" wp14:editId="625FD775">
            <wp:extent cx="4171950" cy="11525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A515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</w:p>
    <w:p w14:paraId="287DE501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C7310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/>
          <w:sz w:val="28"/>
          <w:szCs w:val="28"/>
        </w:rPr>
        <w:t>4):</w:t>
      </w:r>
    </w:p>
    <w:p w14:paraId="74B1A9D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ECCBEE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FC53CD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CBB435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&gt;Визначення кількості днів між датами&lt;/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714496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050258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DBC2EE4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75FB6E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&lt;h2&gt;Визначення кількості днів між датами&lt;/h2&gt;</w:t>
      </w:r>
    </w:p>
    <w:p w14:paraId="2DF94A4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4FA2AD9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="date1"&gt;Дата 1 (День-Місяць-Рік):&lt;/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EEACEC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="date1"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="date1"&gt;&lt;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10C70D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="date2"&gt;Дата 2 (День-Місяць-Рік):&lt;/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55247F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="date2"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="date2"&gt;&lt;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0A0AB3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="Визначити кількість днів"&gt;</w:t>
      </w:r>
    </w:p>
    <w:p w14:paraId="3ED587B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0C55C4B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725BA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1433B8B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($_SERVER["REQUEST_METHOD"] == "POST") {</w:t>
      </w:r>
    </w:p>
    <w:p w14:paraId="1F4124A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$date1 = </w:t>
      </w:r>
      <w:proofErr w:type="spellStart"/>
      <w:r>
        <w:rPr>
          <w:rFonts w:ascii="Times New Roman" w:hAnsi="Times New Roman"/>
          <w:sz w:val="28"/>
          <w:szCs w:val="28"/>
        </w:rPr>
        <w:t>strtotime</w:t>
      </w:r>
      <w:proofErr w:type="spellEnd"/>
      <w:r>
        <w:rPr>
          <w:rFonts w:ascii="Times New Roman" w:hAnsi="Times New Roman"/>
          <w:sz w:val="28"/>
          <w:szCs w:val="28"/>
        </w:rPr>
        <w:t>($_POST["date1"]);</w:t>
      </w:r>
    </w:p>
    <w:p w14:paraId="2128306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$date2 = </w:t>
      </w:r>
      <w:proofErr w:type="spellStart"/>
      <w:r>
        <w:rPr>
          <w:rFonts w:ascii="Times New Roman" w:hAnsi="Times New Roman"/>
          <w:sz w:val="28"/>
          <w:szCs w:val="28"/>
        </w:rPr>
        <w:t>strtotime</w:t>
      </w:r>
      <w:proofErr w:type="spellEnd"/>
      <w:r>
        <w:rPr>
          <w:rFonts w:ascii="Times New Roman" w:hAnsi="Times New Roman"/>
          <w:sz w:val="28"/>
          <w:szCs w:val="28"/>
        </w:rPr>
        <w:t>($_POST["date2"]);</w:t>
      </w:r>
    </w:p>
    <w:p w14:paraId="1DD4A99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daysDiff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floor</w:t>
      </w:r>
      <w:proofErr w:type="spellEnd"/>
      <w:r>
        <w:rPr>
          <w:rFonts w:ascii="Times New Roman" w:hAnsi="Times New Roman"/>
          <w:sz w:val="28"/>
          <w:szCs w:val="28"/>
        </w:rPr>
        <w:t>(($date2 - $date1) / (60 * 60 * 24));</w:t>
      </w:r>
    </w:p>
    <w:p w14:paraId="0279FF9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"Кількість днів між датами: $</w:t>
      </w:r>
      <w:proofErr w:type="spellStart"/>
      <w:r>
        <w:rPr>
          <w:rFonts w:ascii="Times New Roman" w:hAnsi="Times New Roman"/>
          <w:sz w:val="28"/>
          <w:szCs w:val="28"/>
        </w:rPr>
        <w:t>daysDiff</w:t>
      </w:r>
      <w:proofErr w:type="spellEnd"/>
      <w:r>
        <w:rPr>
          <w:rFonts w:ascii="Times New Roman" w:hAnsi="Times New Roman"/>
          <w:sz w:val="28"/>
          <w:szCs w:val="28"/>
        </w:rPr>
        <w:t>";</w:t>
      </w:r>
    </w:p>
    <w:p w14:paraId="1D4EE42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</w:t>
      </w:r>
    </w:p>
    <w:p w14:paraId="76936AA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106FB29C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23BCA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E090C0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C20A0E6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програми(4):</w:t>
      </w:r>
    </w:p>
    <w:p w14:paraId="4AC95E5D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1D97E9F" wp14:editId="5FDB4871">
            <wp:extent cx="4248150" cy="127635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E237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</w:p>
    <w:p w14:paraId="703415F2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AC71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/>
          <w:sz w:val="28"/>
          <w:szCs w:val="28"/>
        </w:rPr>
        <w:t>5):</w:t>
      </w:r>
    </w:p>
    <w:p w14:paraId="7EF3D59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B55790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91057C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305737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&gt;Генератор випадкового пароля&lt;/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32AAEA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77C5A5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8A2DBF3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DCEE6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&lt;h2&gt;Генератор випадкового пароля&lt;/h2&gt;</w:t>
      </w:r>
    </w:p>
    <w:p w14:paraId="18B2488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0A9405A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passwordLength</w:t>
      </w:r>
      <w:proofErr w:type="spellEnd"/>
      <w:r>
        <w:rPr>
          <w:rFonts w:ascii="Times New Roman" w:hAnsi="Times New Roman"/>
          <w:sz w:val="28"/>
          <w:szCs w:val="28"/>
        </w:rPr>
        <w:t>"&gt;Введіть довжину пароля:&lt;/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BA8D4F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passwordLength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passwordLength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="1"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="8"&gt;&lt;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6FFF68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="Згенерувати пароль"&gt;</w:t>
      </w:r>
    </w:p>
    <w:p w14:paraId="64A091C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F061E44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2BF02CC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091AEE8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8C40AC5" w14:textId="14DAFFBD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03DDE8F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($_SERVER["REQUEST_METHOD"] == "POST") {</w:t>
      </w:r>
    </w:p>
    <w:p w14:paraId="733FAE9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generatePassword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length</w:t>
      </w:r>
      <w:proofErr w:type="spellEnd"/>
      <w:r>
        <w:rPr>
          <w:rFonts w:ascii="Times New Roman" w:hAnsi="Times New Roman"/>
          <w:sz w:val="28"/>
          <w:szCs w:val="28"/>
        </w:rPr>
        <w:t xml:space="preserve"> = 8) {</w:t>
      </w:r>
    </w:p>
    <w:p w14:paraId="6D1A972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chars</w:t>
      </w:r>
      <w:proofErr w:type="spellEnd"/>
      <w:r>
        <w:rPr>
          <w:rFonts w:ascii="Times New Roman" w:hAnsi="Times New Roman"/>
          <w:sz w:val="28"/>
          <w:szCs w:val="28"/>
        </w:rPr>
        <w:t xml:space="preserve"> = "abcdefghijklmnopqrstuvwxyzABCDEFGHIJKLMNOPQRSTUVWXYZ0123456789!@#$%^&amp;*()_-=+;:,.?";</w:t>
      </w:r>
    </w:p>
    <w:p w14:paraId="3026609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 = "";</w:t>
      </w:r>
    </w:p>
    <w:p w14:paraId="4B54EA4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>
        <w:rPr>
          <w:rFonts w:ascii="Times New Roman" w:hAnsi="Times New Roman"/>
          <w:sz w:val="28"/>
          <w:szCs w:val="28"/>
        </w:rPr>
        <w:t>length</w:t>
      </w:r>
      <w:proofErr w:type="spellEnd"/>
      <w:r>
        <w:rPr>
          <w:rFonts w:ascii="Times New Roman" w:hAnsi="Times New Roman"/>
          <w:sz w:val="28"/>
          <w:szCs w:val="28"/>
        </w:rPr>
        <w:t>; $i++) {</w:t>
      </w:r>
    </w:p>
    <w:p w14:paraId="13ABB88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 .= $</w:t>
      </w:r>
      <w:proofErr w:type="spellStart"/>
      <w:r>
        <w:rPr>
          <w:rFonts w:ascii="Times New Roman" w:hAnsi="Times New Roman"/>
          <w:sz w:val="28"/>
          <w:szCs w:val="28"/>
        </w:rPr>
        <w:t>chars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rand</w:t>
      </w:r>
      <w:proofErr w:type="spellEnd"/>
      <w:r>
        <w:rPr>
          <w:rFonts w:ascii="Times New Roman" w:hAnsi="Times New Roman"/>
          <w:sz w:val="28"/>
          <w:szCs w:val="28"/>
        </w:rPr>
        <w:t xml:space="preserve">(0, </w:t>
      </w:r>
      <w:proofErr w:type="spellStart"/>
      <w:r>
        <w:rPr>
          <w:rFonts w:ascii="Times New Roman" w:hAnsi="Times New Roman"/>
          <w:sz w:val="28"/>
          <w:szCs w:val="28"/>
        </w:rPr>
        <w:t>strlen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chars</w:t>
      </w:r>
      <w:proofErr w:type="spellEnd"/>
      <w:r>
        <w:rPr>
          <w:rFonts w:ascii="Times New Roman" w:hAnsi="Times New Roman"/>
          <w:sz w:val="28"/>
          <w:szCs w:val="28"/>
        </w:rPr>
        <w:t>) - 1)];</w:t>
      </w:r>
    </w:p>
    <w:p w14:paraId="3DD3B32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D8C559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BBBDF0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167649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368B8B7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passwordLength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$_POST["</w:t>
      </w:r>
      <w:proofErr w:type="spellStart"/>
      <w:r>
        <w:rPr>
          <w:rFonts w:ascii="Times New Roman" w:hAnsi="Times New Roman"/>
          <w:sz w:val="28"/>
          <w:szCs w:val="28"/>
        </w:rPr>
        <w:t>passwordLength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22712E9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"Випадковий пароль: " . </w:t>
      </w:r>
      <w:proofErr w:type="spellStart"/>
      <w:r>
        <w:rPr>
          <w:rFonts w:ascii="Times New Roman" w:hAnsi="Times New Roman"/>
          <w:sz w:val="28"/>
          <w:szCs w:val="28"/>
        </w:rPr>
        <w:t>generatePassword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passwordLength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B14333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0FD83D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18B7DE99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E340F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941121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06025B2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92E4A0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598220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програми(5):</w:t>
      </w:r>
    </w:p>
    <w:p w14:paraId="65E1E1B6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A76F71B" wp14:editId="40F2C1C4">
            <wp:extent cx="3505200" cy="11334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E606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</w:t>
      </w:r>
    </w:p>
    <w:p w14:paraId="0F314508" w14:textId="77777777" w:rsidR="001221F2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31F70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програми(6):</w:t>
      </w:r>
    </w:p>
    <w:p w14:paraId="47DDDCE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571117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DB6EF5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E09E8C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&gt;Перевірка міцності пароля&lt;/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D32F47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6D9C75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BC1E280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1B067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&lt;h2&gt;Перевірка міцності пароля&lt;/h2&gt;</w:t>
      </w:r>
    </w:p>
    <w:p w14:paraId="3FD3E56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3F13DF0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"&gt;Введіть пароль:&lt;/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85F139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280373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="Перевірити пароль"&gt;</w:t>
      </w:r>
    </w:p>
    <w:p w14:paraId="3BD40AD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0B067F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A915FB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561212C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($_SERVER["REQUEST_METHOD"] == "POST") {</w:t>
      </w:r>
    </w:p>
    <w:p w14:paraId="0E6621B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"];</w:t>
      </w:r>
    </w:p>
    <w:p w14:paraId="7F28851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08740E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checkPasswordStrength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6FD21E4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uppercase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preg_match</w:t>
      </w:r>
      <w:proofErr w:type="spellEnd"/>
      <w:r>
        <w:rPr>
          <w:rFonts w:ascii="Times New Roman" w:hAnsi="Times New Roman"/>
          <w:sz w:val="28"/>
          <w:szCs w:val="28"/>
        </w:rPr>
        <w:t>('@[A-Z]@',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ADFAE3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lowercase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preg_match</w:t>
      </w:r>
      <w:proofErr w:type="spellEnd"/>
      <w:r>
        <w:rPr>
          <w:rFonts w:ascii="Times New Roman" w:hAnsi="Times New Roman"/>
          <w:sz w:val="28"/>
          <w:szCs w:val="28"/>
        </w:rPr>
        <w:t>('@[a-z]@',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22BE8C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preg_match</w:t>
      </w:r>
      <w:proofErr w:type="spellEnd"/>
      <w:r>
        <w:rPr>
          <w:rFonts w:ascii="Times New Roman" w:hAnsi="Times New Roman"/>
          <w:sz w:val="28"/>
          <w:szCs w:val="28"/>
        </w:rPr>
        <w:t>('@[0-9]@',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98DB79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specialChars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preg_match</w:t>
      </w:r>
      <w:proofErr w:type="spellEnd"/>
      <w:r>
        <w:rPr>
          <w:rFonts w:ascii="Times New Roman" w:hAnsi="Times New Roman"/>
          <w:sz w:val="28"/>
          <w:szCs w:val="28"/>
        </w:rPr>
        <w:t>('@[^\w]@', 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CC8F68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64A61DE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uppercase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 $</w:t>
      </w:r>
      <w:proofErr w:type="spellStart"/>
      <w:r>
        <w:rPr>
          <w:rFonts w:ascii="Times New Roman" w:hAnsi="Times New Roman"/>
          <w:sz w:val="28"/>
          <w:szCs w:val="28"/>
        </w:rPr>
        <w:t>lowercase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 $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 $</w:t>
      </w:r>
      <w:proofErr w:type="spellStart"/>
      <w:r>
        <w:rPr>
          <w:rFonts w:ascii="Times New Roman" w:hAnsi="Times New Roman"/>
          <w:sz w:val="28"/>
          <w:szCs w:val="28"/>
        </w:rPr>
        <w:t>specialChars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>
        <w:rPr>
          <w:rFonts w:ascii="Times New Roman" w:hAnsi="Times New Roman"/>
          <w:sz w:val="28"/>
          <w:szCs w:val="28"/>
        </w:rPr>
        <w:t>strlen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 &gt;= 8) {</w:t>
      </w:r>
    </w:p>
    <w:p w14:paraId="53D66C6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40A8A4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0368C41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false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53702C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A71E85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EEAB12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</w:p>
    <w:p w14:paraId="1C9B592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checkPasswordStrength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0EB7C5D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"Пароль достатньо міцний!";</w:t>
      </w:r>
    </w:p>
    <w:p w14:paraId="3B2CD9E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42B0AA9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"Пароль не відповідає вимогам!";</w:t>
      </w:r>
    </w:p>
    <w:p w14:paraId="0E8C5E3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A07EA4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CB4894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15025111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ECB37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7ADE89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5C00B0C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3749550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програми(6):</w:t>
      </w:r>
    </w:p>
    <w:p w14:paraId="5A91029D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3C0058E4" wp14:editId="745EF0C0">
            <wp:extent cx="2838450" cy="11430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3840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</w:t>
      </w:r>
    </w:p>
    <w:p w14:paraId="0A60A25B" w14:textId="77777777" w:rsidR="001221F2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7946F25A" wp14:editId="31CC6999">
            <wp:extent cx="6298565" cy="4766310"/>
            <wp:effectExtent l="0" t="0" r="6985" b="152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2BE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</w:rPr>
        <w:t>:</w:t>
      </w:r>
    </w:p>
    <w:p w14:paraId="373D917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5002283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findDuplicates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7DCDC9B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$duplicates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array(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ABFE4A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$counts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array_count_values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EB44BB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35C96BE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foreach ($counts as $value =&gt; $count) {</w:t>
      </w:r>
    </w:p>
    <w:p w14:paraId="0B3DF84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($count &gt; 1) {</w:t>
      </w:r>
    </w:p>
    <w:p w14:paraId="636B8B5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duplicates[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 = $value;</w:t>
      </w:r>
    </w:p>
    <w:p w14:paraId="2FCCB17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C0F28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72600A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47F338E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$duplicates;</w:t>
      </w:r>
    </w:p>
    <w:p w14:paraId="58DA6E3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4EC27F8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D5C09F0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6A3588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array(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1388F26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10;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 {</w:t>
      </w:r>
    </w:p>
    <w:p w14:paraId="07C79FA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 = rand(1, 20);</w:t>
      </w:r>
    </w:p>
    <w:p w14:paraId="10447B6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2E3FA91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B469C7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Масив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', ',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. "\n";</w:t>
      </w:r>
    </w:p>
    <w:p w14:paraId="3EEC60A9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D45036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$duplicates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findDuplicates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BA0F96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Повторюючі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елементи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', ', $duplicates);</w:t>
      </w:r>
    </w:p>
    <w:p w14:paraId="598D0D4E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</w:t>
      </w:r>
      <w:r>
        <w:rPr>
          <w:rFonts w:ascii="Times New Roman" w:hAnsi="Times New Roman"/>
          <w:sz w:val="28"/>
          <w:szCs w:val="28"/>
          <w:lang w:val="en-US"/>
        </w:rPr>
        <w:t>(1)</w:t>
      </w:r>
      <w:r>
        <w:rPr>
          <w:rFonts w:ascii="Times New Roman" w:hAnsi="Times New Roman"/>
          <w:sz w:val="28"/>
          <w:szCs w:val="28"/>
        </w:rPr>
        <w:t>:</w:t>
      </w:r>
    </w:p>
    <w:p w14:paraId="13445336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9FBD2A6" wp14:editId="1CCCE966">
            <wp:extent cx="4114800" cy="314325"/>
            <wp:effectExtent l="0" t="0" r="0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0B58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14:paraId="0A7508D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2)</w:t>
      </w:r>
      <w:r>
        <w:rPr>
          <w:rFonts w:ascii="Times New Roman" w:hAnsi="Times New Roman"/>
          <w:sz w:val="28"/>
          <w:szCs w:val="28"/>
        </w:rPr>
        <w:t>:</w:t>
      </w:r>
    </w:p>
    <w:p w14:paraId="46DFBED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10AA4A6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FF51FA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getRandomElement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($array) {</w:t>
      </w:r>
    </w:p>
    <w:p w14:paraId="29CBC8B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($array)) {</w:t>
      </w:r>
    </w:p>
    <w:p w14:paraId="09DF20B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$array[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array_rand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($array)];</w:t>
      </w:r>
    </w:p>
    <w:p w14:paraId="4FF6F45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14:paraId="5008314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$array;</w:t>
      </w:r>
    </w:p>
    <w:p w14:paraId="655746C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044611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A4EA7A5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682466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generateAnimalName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($syllables) {</w:t>
      </w:r>
    </w:p>
    <w:p w14:paraId="7ED4832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$name = '';</w:t>
      </w:r>
    </w:p>
    <w:p w14:paraId="39B7B0C1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E8D40AF" w14:textId="77777777" w:rsid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0BE5C88F" w14:textId="77777777" w:rsidR="007E0EE0" w:rsidRDefault="007E0EE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704AA43" w14:textId="6BF75E33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foreach ($syllables as $syllable) {</w:t>
      </w:r>
    </w:p>
    <w:p w14:paraId="6904B77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isVowel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0, 1);</w:t>
      </w:r>
    </w:p>
    <w:p w14:paraId="7500068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chosenSyllable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getRandomElement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($syllable);</w:t>
      </w:r>
    </w:p>
    <w:p w14:paraId="1D0689B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name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isVowel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getRandomElement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chosenSyllable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) 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getRandomElement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chosenSyllable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1);</w:t>
      </w:r>
    </w:p>
    <w:p w14:paraId="1EDEC95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3DED27D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63DF4F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ucfirst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($name);</w:t>
      </w:r>
    </w:p>
    <w:p w14:paraId="41EC066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16BF0A6B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9FF72A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$syllables = [</w:t>
      </w:r>
    </w:p>
    <w:p w14:paraId="17DE4AF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[['me', 'mi', 'mu'], ['aw',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'], ['lo',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'le']],</w:t>
      </w:r>
    </w:p>
    <w:p w14:paraId="45EE6E1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[['do', 'di', 'du'], ['ga',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'], ['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'be',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']], </w:t>
      </w:r>
    </w:p>
    <w:p w14:paraId="6703824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[['ha', 'he', 'ho'], ['ma', 'me', 'mi'], ['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']],</w:t>
      </w:r>
    </w:p>
    <w:p w14:paraId="0CAA215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[['ka', 'ki',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'], ['po',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'pe'], ['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']],</w:t>
      </w:r>
    </w:p>
    <w:p w14:paraId="75CE7D0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[['no', 'nu', 'ne'], ['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'se'], ['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'to']],</w:t>
      </w:r>
    </w:p>
    <w:p w14:paraId="0D9FF8C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];</w:t>
      </w:r>
    </w:p>
    <w:p w14:paraId="4D186FDE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D88759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$names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generateAnimalName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$syllables);</w:t>
      </w:r>
    </w:p>
    <w:p w14:paraId="3714B2F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022B10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?&gt;</w:t>
      </w:r>
    </w:p>
    <w:p w14:paraId="3DED5632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510860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75F3319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&lt;html&gt;</w:t>
      </w:r>
    </w:p>
    <w:p w14:paraId="0DC1F5F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6505366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&lt;title&gt;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Генератор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імен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тварин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&lt;/title&gt;</w:t>
      </w:r>
    </w:p>
    <w:p w14:paraId="1405FAE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&lt;/head&gt;</w:t>
      </w:r>
    </w:p>
    <w:p w14:paraId="4477E4D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46939D7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&lt;form method="post"&gt;</w:t>
      </w:r>
    </w:p>
    <w:p w14:paraId="280BE9D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&lt;button type="submit" name="generate"&gt;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Згенерувати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&lt;/button&gt;</w:t>
      </w:r>
    </w:p>
    <w:p w14:paraId="6C17C01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&lt;/form&gt;</w:t>
      </w:r>
    </w:p>
    <w:p w14:paraId="41FA9B7E" w14:textId="77777777" w:rsid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663209E6" w14:textId="73CE074A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($_POST['generate']))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: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</w:t>
      </w:r>
    </w:p>
    <w:p w14:paraId="28B2B60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&lt;p&gt;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Ім'я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тваринки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&lt;?=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$names[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array_rand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($names)] ?&gt;&lt;/p&gt;</w:t>
      </w:r>
    </w:p>
    <w:p w14:paraId="6AFD7BC9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E0EE0">
        <w:rPr>
          <w:rFonts w:ascii="Times New Roman" w:hAnsi="Times New Roman"/>
          <w:sz w:val="28"/>
          <w:szCs w:val="28"/>
          <w:lang w:val="ru-RU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endif</w:t>
      </w:r>
      <w:proofErr w:type="gramStart"/>
      <w:r w:rsidRPr="007E0EE0">
        <w:rPr>
          <w:rFonts w:ascii="Times New Roman" w:hAnsi="Times New Roman"/>
          <w:sz w:val="28"/>
          <w:szCs w:val="28"/>
          <w:lang w:val="ru-RU"/>
        </w:rPr>
        <w:t>; ?</w:t>
      </w:r>
      <w:proofErr w:type="gramEnd"/>
      <w:r w:rsidRPr="007E0EE0">
        <w:rPr>
          <w:rFonts w:ascii="Times New Roman" w:hAnsi="Times New Roman"/>
          <w:sz w:val="28"/>
          <w:szCs w:val="28"/>
          <w:lang w:val="ru-RU"/>
        </w:rPr>
        <w:t>&gt;</w:t>
      </w:r>
    </w:p>
    <w:p w14:paraId="1982C10A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7E0EE0">
        <w:rPr>
          <w:rFonts w:ascii="Times New Roman" w:hAnsi="Times New Roman"/>
          <w:sz w:val="28"/>
          <w:szCs w:val="28"/>
          <w:lang w:val="ru-RU"/>
        </w:rPr>
        <w:t>&lt;/</w:t>
      </w:r>
      <w:r>
        <w:rPr>
          <w:rFonts w:ascii="Times New Roman" w:hAnsi="Times New Roman"/>
          <w:sz w:val="28"/>
          <w:szCs w:val="28"/>
          <w:lang w:val="en-US"/>
        </w:rPr>
        <w:t>body</w:t>
      </w:r>
      <w:r w:rsidRPr="007E0EE0">
        <w:rPr>
          <w:rFonts w:ascii="Times New Roman" w:hAnsi="Times New Roman"/>
          <w:sz w:val="28"/>
          <w:szCs w:val="28"/>
          <w:lang w:val="ru-RU"/>
        </w:rPr>
        <w:t>&gt;</w:t>
      </w:r>
    </w:p>
    <w:p w14:paraId="48344937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7E0EE0">
        <w:rPr>
          <w:rFonts w:ascii="Times New Roman" w:hAnsi="Times New Roman"/>
          <w:sz w:val="28"/>
          <w:szCs w:val="28"/>
          <w:lang w:val="ru-RU"/>
        </w:rPr>
        <w:t>&lt;/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7E0EE0">
        <w:rPr>
          <w:rFonts w:ascii="Times New Roman" w:hAnsi="Times New Roman"/>
          <w:sz w:val="28"/>
          <w:szCs w:val="28"/>
          <w:lang w:val="ru-RU"/>
        </w:rPr>
        <w:t>&gt;</w:t>
      </w:r>
    </w:p>
    <w:p w14:paraId="18E99FBF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</w:t>
      </w:r>
      <w:r w:rsidRPr="007E0EE0">
        <w:rPr>
          <w:rFonts w:ascii="Times New Roman" w:hAnsi="Times New Roman"/>
          <w:sz w:val="28"/>
          <w:szCs w:val="28"/>
          <w:lang w:val="ru-RU"/>
        </w:rPr>
        <w:t>(2)</w:t>
      </w:r>
      <w:r>
        <w:rPr>
          <w:rFonts w:ascii="Times New Roman" w:hAnsi="Times New Roman"/>
          <w:sz w:val="28"/>
          <w:szCs w:val="28"/>
        </w:rPr>
        <w:t>:</w:t>
      </w:r>
    </w:p>
    <w:p w14:paraId="55A210EB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C229F47" wp14:editId="574573F5">
            <wp:extent cx="1914525" cy="771525"/>
            <wp:effectExtent l="0" t="0" r="9525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D97E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14:paraId="6EF7939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3)</w:t>
      </w:r>
      <w:r>
        <w:rPr>
          <w:rFonts w:ascii="Times New Roman" w:hAnsi="Times New Roman"/>
          <w:sz w:val="28"/>
          <w:szCs w:val="28"/>
        </w:rPr>
        <w:t>:</w:t>
      </w:r>
    </w:p>
    <w:p w14:paraId="2AE6A38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6D1C8CE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7B56FE8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$length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3, 7);</w:t>
      </w:r>
    </w:p>
    <w:p w14:paraId="536F049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$array = [];</w:t>
      </w:r>
    </w:p>
    <w:p w14:paraId="650EF6D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$length;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 {</w:t>
      </w:r>
    </w:p>
    <w:p w14:paraId="0A20202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 = rand(10, 20);</w:t>
      </w:r>
    </w:p>
    <w:p w14:paraId="0D7E125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91965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$array;</w:t>
      </w:r>
    </w:p>
    <w:p w14:paraId="4440D36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5FA194B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6A8F8A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processArrays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$array1, $array2) {</w:t>
      </w:r>
    </w:p>
    <w:p w14:paraId="7B59326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mergedArray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merge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$array1, $array2);</w:t>
      </w:r>
    </w:p>
    <w:p w14:paraId="27EEA72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uniqueArray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array_unique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mergedArray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98F5D0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sort($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uniqueArray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BEFE76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uniqueArray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D8D0D7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47499CA4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E0B0B5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$array1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8BE87D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$array2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06EBD9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36C2C5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processArrays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$array1, $array2);</w:t>
      </w:r>
    </w:p>
    <w:p w14:paraId="57ECC67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1869A9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Масив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", ", $array1) . "\n";</w:t>
      </w:r>
    </w:p>
    <w:p w14:paraId="13E4418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Масив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", ", $array2) . "\n";</w:t>
      </w:r>
    </w:p>
    <w:p w14:paraId="36B1DEB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", ",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. "\n";</w:t>
      </w:r>
    </w:p>
    <w:p w14:paraId="60BAA936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</w:t>
      </w:r>
      <w:r>
        <w:rPr>
          <w:rFonts w:ascii="Times New Roman" w:hAnsi="Times New Roman"/>
          <w:sz w:val="28"/>
          <w:szCs w:val="28"/>
          <w:lang w:val="en-US"/>
        </w:rPr>
        <w:t>(3)</w:t>
      </w:r>
      <w:r>
        <w:rPr>
          <w:rFonts w:ascii="Times New Roman" w:hAnsi="Times New Roman"/>
          <w:sz w:val="28"/>
          <w:szCs w:val="28"/>
        </w:rPr>
        <w:t>:</w:t>
      </w:r>
    </w:p>
    <w:p w14:paraId="73FA716D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E7E5FF0" wp14:editId="71333D2C">
            <wp:extent cx="6296025" cy="275590"/>
            <wp:effectExtent l="0" t="0" r="9525" b="1016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699E" w14:textId="77777777" w:rsidR="001221F2" w:rsidRPr="007E0EE0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7E0EE0">
        <w:rPr>
          <w:rFonts w:ascii="Times New Roman" w:hAnsi="Times New Roman"/>
          <w:sz w:val="28"/>
          <w:szCs w:val="28"/>
        </w:rPr>
        <w:t>9</w:t>
      </w:r>
    </w:p>
    <w:p w14:paraId="1486B88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E0EE0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</w:t>
      </w:r>
      <w:r w:rsidRPr="007E0EE0">
        <w:rPr>
          <w:rFonts w:ascii="Times New Roman" w:hAnsi="Times New Roman"/>
          <w:sz w:val="28"/>
          <w:szCs w:val="28"/>
        </w:rPr>
        <w:t>(4)</w:t>
      </w:r>
      <w:r>
        <w:rPr>
          <w:rFonts w:ascii="Times New Roman" w:hAnsi="Times New Roman"/>
          <w:sz w:val="28"/>
          <w:szCs w:val="28"/>
        </w:rPr>
        <w:t>:</w:t>
      </w:r>
    </w:p>
    <w:p w14:paraId="0F61DCA0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E0EE0"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3859A7D7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E0EE0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7E0EE0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7E0EE0">
        <w:rPr>
          <w:rFonts w:ascii="Times New Roman" w:hAnsi="Times New Roman"/>
          <w:sz w:val="28"/>
          <w:szCs w:val="28"/>
        </w:rPr>
        <w:t>(</w:t>
      </w:r>
    </w:p>
    <w:p w14:paraId="6288A20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7E0EE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"John" =&gt; 25,</w:t>
      </w:r>
    </w:p>
    <w:p w14:paraId="2EBD700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"Alice" =&gt; 30,</w:t>
      </w:r>
    </w:p>
    <w:p w14:paraId="347F122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"Bob" =&gt; 20,</w:t>
      </w:r>
    </w:p>
    <w:p w14:paraId="09E7838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"Emma" =&gt; 22</w:t>
      </w:r>
    </w:p>
    <w:p w14:paraId="11ADE8C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7C8C5A1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C52A46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sortUsers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$array,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sortBy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197ADBD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sortBy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=== "age") {</w:t>
      </w:r>
    </w:p>
    <w:p w14:paraId="1951873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asort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($array);</w:t>
      </w:r>
    </w:p>
    <w:p w14:paraId="67BC882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6C0AEE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elseif 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sortBy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=== "name") {</w:t>
      </w:r>
    </w:p>
    <w:p w14:paraId="69022F6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ksort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($array);</w:t>
      </w:r>
    </w:p>
    <w:p w14:paraId="13E2573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37D08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$array;</w:t>
      </w:r>
    </w:p>
    <w:p w14:paraId="1147FA8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1162D01B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6D6651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sortedByAge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sortUsers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$users, "age");</w:t>
      </w:r>
    </w:p>
    <w:p w14:paraId="39F0EF8F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echo</w:t>
      </w:r>
      <w:r w:rsidRPr="007E0EE0">
        <w:rPr>
          <w:rFonts w:ascii="Times New Roman" w:hAnsi="Times New Roman"/>
          <w:sz w:val="28"/>
          <w:szCs w:val="28"/>
          <w:lang w:val="ru-RU"/>
        </w:rPr>
        <w:t xml:space="preserve"> "</w:t>
      </w:r>
      <w:proofErr w:type="spellStart"/>
      <w:r w:rsidRPr="007E0EE0">
        <w:rPr>
          <w:rFonts w:ascii="Times New Roman" w:hAnsi="Times New Roman"/>
          <w:sz w:val="28"/>
          <w:szCs w:val="28"/>
          <w:lang w:val="ru-RU"/>
        </w:rPr>
        <w:t>Сортування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proofErr w:type="gramStart"/>
      <w:r w:rsidRPr="007E0EE0">
        <w:rPr>
          <w:rFonts w:ascii="Times New Roman" w:hAnsi="Times New Roman"/>
          <w:sz w:val="28"/>
          <w:szCs w:val="28"/>
          <w:lang w:val="ru-RU"/>
        </w:rPr>
        <w:t>віком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>:\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7E0EE0">
        <w:rPr>
          <w:rFonts w:ascii="Times New Roman" w:hAnsi="Times New Roman"/>
          <w:sz w:val="28"/>
          <w:szCs w:val="28"/>
          <w:lang w:val="ru-RU"/>
        </w:rPr>
        <w:t>";</w:t>
      </w:r>
    </w:p>
    <w:p w14:paraId="218087A4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EEBC463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B23105F" w14:textId="5AE06E13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print_r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sortedByAge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B37FB0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DA638B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sortedByName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sortUsers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$users, "name");</w:t>
      </w:r>
    </w:p>
    <w:p w14:paraId="1CDBE53C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echo</w:t>
      </w:r>
      <w:r w:rsidRPr="007E0EE0">
        <w:rPr>
          <w:rFonts w:ascii="Times New Roman" w:hAnsi="Times New Roman"/>
          <w:sz w:val="28"/>
          <w:szCs w:val="28"/>
          <w:lang w:val="ru-RU"/>
        </w:rPr>
        <w:t xml:space="preserve"> "</w:t>
      </w:r>
      <w:proofErr w:type="spellStart"/>
      <w:r w:rsidRPr="007E0EE0">
        <w:rPr>
          <w:rFonts w:ascii="Times New Roman" w:hAnsi="Times New Roman"/>
          <w:sz w:val="28"/>
          <w:szCs w:val="28"/>
          <w:lang w:val="ru-RU"/>
        </w:rPr>
        <w:t>Сортування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7E0EE0">
        <w:rPr>
          <w:rFonts w:ascii="Times New Roman" w:hAnsi="Times New Roman"/>
          <w:sz w:val="28"/>
          <w:szCs w:val="28"/>
          <w:lang w:val="ru-RU"/>
        </w:rPr>
        <w:t>іменами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7E0EE0">
        <w:rPr>
          <w:rFonts w:ascii="Times New Roman" w:hAnsi="Times New Roman"/>
          <w:sz w:val="28"/>
          <w:szCs w:val="28"/>
          <w:lang w:val="ru-RU"/>
        </w:rPr>
        <w:t>алфавітному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E0EE0">
        <w:rPr>
          <w:rFonts w:ascii="Times New Roman" w:hAnsi="Times New Roman"/>
          <w:sz w:val="28"/>
          <w:szCs w:val="28"/>
          <w:lang w:val="ru-RU"/>
        </w:rPr>
        <w:t>порядку:\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7E0EE0">
        <w:rPr>
          <w:rFonts w:ascii="Times New Roman" w:hAnsi="Times New Roman"/>
          <w:sz w:val="28"/>
          <w:szCs w:val="28"/>
          <w:lang w:val="ru-RU"/>
        </w:rPr>
        <w:t>";</w:t>
      </w:r>
    </w:p>
    <w:p w14:paraId="3AF5ED5D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  <w:r w:rsidRPr="007E0EE0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7E0EE0">
        <w:rPr>
          <w:rFonts w:ascii="Times New Roman" w:hAnsi="Times New Roman"/>
          <w:sz w:val="28"/>
          <w:szCs w:val="28"/>
          <w:lang w:val="ru-RU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sortedByName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>);</w:t>
      </w:r>
    </w:p>
    <w:p w14:paraId="079FD5F7" w14:textId="77777777" w:rsidR="001221F2" w:rsidRPr="007E0EE0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9E01BA8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Результат виконання програми</w:t>
      </w:r>
      <w:r w:rsidRPr="007E0EE0">
        <w:rPr>
          <w:rFonts w:ascii="Times New Roman" w:hAnsi="Times New Roman"/>
          <w:sz w:val="28"/>
          <w:szCs w:val="28"/>
          <w:lang w:val="ru-RU"/>
        </w:rPr>
        <w:t>(4)</w:t>
      </w:r>
      <w:r>
        <w:rPr>
          <w:rFonts w:ascii="Times New Roman" w:hAnsi="Times New Roman"/>
          <w:sz w:val="28"/>
          <w:szCs w:val="28"/>
        </w:rPr>
        <w:t>:</w:t>
      </w:r>
    </w:p>
    <w:p w14:paraId="4591B4FA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5BEA9A9" wp14:editId="0E7F88CC">
            <wp:extent cx="6291580" cy="119380"/>
            <wp:effectExtent l="0" t="0" r="13970" b="1397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B676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14:paraId="71DC85F6" w14:textId="77777777" w:rsidR="001221F2" w:rsidRDefault="000000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40C17F2" w14:textId="77777777" w:rsidR="001221F2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4DAFA9C3" wp14:editId="67108BC2">
            <wp:extent cx="6295390" cy="5798185"/>
            <wp:effectExtent l="0" t="0" r="1016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66C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програми:</w:t>
      </w:r>
    </w:p>
    <w:p w14:paraId="371674D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738C93A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session_start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73092EB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4251A2B5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DBC23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9B65DE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uk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043CF09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0E66E8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132B083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&gt;Форма реєстрації&lt;/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4E5D66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7B0F1C8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27A5D04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0600E42" w14:textId="5A387200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00FBAC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display.php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enctype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multipart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form-data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267DB5C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"&gt;Логін:&lt;/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FB4017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']) ? $_SESSION['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'] : ''; ?&gt;"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7AA02F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"&gt;Пароль:&lt;/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040561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>']) ? $_SESSION['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'] : ''; ?&gt;"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F333ED1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BFDB3E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confirm_password</w:t>
      </w:r>
      <w:proofErr w:type="spellEnd"/>
      <w:r>
        <w:rPr>
          <w:rFonts w:ascii="Times New Roman" w:hAnsi="Times New Roman"/>
          <w:sz w:val="28"/>
          <w:szCs w:val="28"/>
        </w:rPr>
        <w:t>"&gt;Пароль (ще раз):&lt;/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EECDA2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confirm_password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confirm_password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confirm_password</w:t>
      </w:r>
      <w:proofErr w:type="spellEnd"/>
      <w:r>
        <w:rPr>
          <w:rFonts w:ascii="Times New Roman" w:hAnsi="Times New Roman"/>
          <w:sz w:val="28"/>
          <w:szCs w:val="28"/>
        </w:rPr>
        <w:t>']) ? $_SESSION['</w:t>
      </w:r>
      <w:proofErr w:type="spellStart"/>
      <w:r>
        <w:rPr>
          <w:rFonts w:ascii="Times New Roman" w:hAnsi="Times New Roman"/>
          <w:sz w:val="28"/>
          <w:szCs w:val="28"/>
        </w:rPr>
        <w:t>confirm_password</w:t>
      </w:r>
      <w:proofErr w:type="spellEnd"/>
      <w:r>
        <w:rPr>
          <w:rFonts w:ascii="Times New Roman" w:hAnsi="Times New Roman"/>
          <w:sz w:val="28"/>
          <w:szCs w:val="28"/>
        </w:rPr>
        <w:t xml:space="preserve">'] : ''; ?&gt;"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F78D2AB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936CA2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&gt;Стать:&lt;/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5F71B7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radio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male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gender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="чоловік"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gender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gender</w:t>
      </w:r>
      <w:proofErr w:type="spellEnd"/>
      <w:r>
        <w:rPr>
          <w:rFonts w:ascii="Times New Roman" w:hAnsi="Times New Roman"/>
          <w:sz w:val="28"/>
          <w:szCs w:val="28"/>
        </w:rPr>
        <w:t>'] === 'чоловік') ? '</w:t>
      </w:r>
      <w:proofErr w:type="spellStart"/>
      <w:r>
        <w:rPr>
          <w:rFonts w:ascii="Times New Roman" w:hAnsi="Times New Roman"/>
          <w:sz w:val="28"/>
          <w:szCs w:val="28"/>
        </w:rPr>
        <w:t>checked</w:t>
      </w:r>
      <w:proofErr w:type="spellEnd"/>
      <w:r>
        <w:rPr>
          <w:rFonts w:ascii="Times New Roman" w:hAnsi="Times New Roman"/>
          <w:sz w:val="28"/>
          <w:szCs w:val="28"/>
        </w:rPr>
        <w:t xml:space="preserve">' : ''; ?&gt;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3E51BB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male</w:t>
      </w:r>
      <w:proofErr w:type="spellEnd"/>
      <w:r>
        <w:rPr>
          <w:rFonts w:ascii="Times New Roman" w:hAnsi="Times New Roman"/>
          <w:sz w:val="28"/>
          <w:szCs w:val="28"/>
        </w:rPr>
        <w:t>"&gt;чоловік&lt;/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764140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radio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female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gender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="жінка"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gender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gender</w:t>
      </w:r>
      <w:proofErr w:type="spellEnd"/>
      <w:r>
        <w:rPr>
          <w:rFonts w:ascii="Times New Roman" w:hAnsi="Times New Roman"/>
          <w:sz w:val="28"/>
          <w:szCs w:val="28"/>
        </w:rPr>
        <w:t>'] === 'жінка') ? '</w:t>
      </w:r>
      <w:proofErr w:type="spellStart"/>
      <w:r>
        <w:rPr>
          <w:rFonts w:ascii="Times New Roman" w:hAnsi="Times New Roman"/>
          <w:sz w:val="28"/>
          <w:szCs w:val="28"/>
        </w:rPr>
        <w:t>checked</w:t>
      </w:r>
      <w:proofErr w:type="spellEnd"/>
      <w:r>
        <w:rPr>
          <w:rFonts w:ascii="Times New Roman" w:hAnsi="Times New Roman"/>
          <w:sz w:val="28"/>
          <w:szCs w:val="28"/>
        </w:rPr>
        <w:t xml:space="preserve">' : ''; ?&gt;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560B89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female</w:t>
      </w:r>
      <w:proofErr w:type="spellEnd"/>
      <w:r>
        <w:rPr>
          <w:rFonts w:ascii="Times New Roman" w:hAnsi="Times New Roman"/>
          <w:sz w:val="28"/>
          <w:szCs w:val="28"/>
        </w:rPr>
        <w:t>"&gt;жінка&lt;/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A9567B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B8DDE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"&gt;Місто:&lt;/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F25BB8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select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5976D3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="Житомир"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 === 'Житомир') ? '</w:t>
      </w:r>
      <w:proofErr w:type="spellStart"/>
      <w:r>
        <w:rPr>
          <w:rFonts w:ascii="Times New Roman" w:hAnsi="Times New Roman"/>
          <w:sz w:val="28"/>
          <w:szCs w:val="28"/>
        </w:rPr>
        <w:t>selected</w:t>
      </w:r>
      <w:proofErr w:type="spellEnd"/>
      <w:r>
        <w:rPr>
          <w:rFonts w:ascii="Times New Roman" w:hAnsi="Times New Roman"/>
          <w:sz w:val="28"/>
          <w:szCs w:val="28"/>
        </w:rPr>
        <w:t>' : ''; ?&gt;&gt;Житомир&lt;/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D452AD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="Київ"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 === 'Київ') ? '</w:t>
      </w:r>
      <w:proofErr w:type="spellStart"/>
      <w:r>
        <w:rPr>
          <w:rFonts w:ascii="Times New Roman" w:hAnsi="Times New Roman"/>
          <w:sz w:val="28"/>
          <w:szCs w:val="28"/>
        </w:rPr>
        <w:t>selected</w:t>
      </w:r>
      <w:proofErr w:type="spellEnd"/>
      <w:r>
        <w:rPr>
          <w:rFonts w:ascii="Times New Roman" w:hAnsi="Times New Roman"/>
          <w:sz w:val="28"/>
          <w:szCs w:val="28"/>
        </w:rPr>
        <w:t>' : ''; ?&gt;&gt;Київ&lt;/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8BD86F2" w14:textId="77777777" w:rsid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</w:p>
    <w:p w14:paraId="5189A132" w14:textId="6B4F3552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&lt;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="Львів"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 === 'Львів') ? '</w:t>
      </w:r>
      <w:proofErr w:type="spellStart"/>
      <w:r>
        <w:rPr>
          <w:rFonts w:ascii="Times New Roman" w:hAnsi="Times New Roman"/>
          <w:sz w:val="28"/>
          <w:szCs w:val="28"/>
        </w:rPr>
        <w:t>selected</w:t>
      </w:r>
      <w:proofErr w:type="spellEnd"/>
      <w:r>
        <w:rPr>
          <w:rFonts w:ascii="Times New Roman" w:hAnsi="Times New Roman"/>
          <w:sz w:val="28"/>
          <w:szCs w:val="28"/>
        </w:rPr>
        <w:t>' : ''; ?&gt;&gt;Львів&lt;/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7F9D74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="Одеса"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 === 'Одеса') ? '</w:t>
      </w:r>
      <w:proofErr w:type="spellStart"/>
      <w:r>
        <w:rPr>
          <w:rFonts w:ascii="Times New Roman" w:hAnsi="Times New Roman"/>
          <w:sz w:val="28"/>
          <w:szCs w:val="28"/>
        </w:rPr>
        <w:t>selected</w:t>
      </w:r>
      <w:proofErr w:type="spellEnd"/>
      <w:r>
        <w:rPr>
          <w:rFonts w:ascii="Times New Roman" w:hAnsi="Times New Roman"/>
          <w:sz w:val="28"/>
          <w:szCs w:val="28"/>
        </w:rPr>
        <w:t>' : ''; ?&gt;&gt;Одеса&lt;/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6C3952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="Харків"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']) &amp;&amp; $_SESSION['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'] === 'Харків') ? '</w:t>
      </w:r>
      <w:proofErr w:type="spellStart"/>
      <w:r>
        <w:rPr>
          <w:rFonts w:ascii="Times New Roman" w:hAnsi="Times New Roman"/>
          <w:sz w:val="28"/>
          <w:szCs w:val="28"/>
        </w:rPr>
        <w:t>selected</w:t>
      </w:r>
      <w:proofErr w:type="spellEnd"/>
      <w:r>
        <w:rPr>
          <w:rFonts w:ascii="Times New Roman" w:hAnsi="Times New Roman"/>
          <w:sz w:val="28"/>
          <w:szCs w:val="28"/>
        </w:rPr>
        <w:t>' : ''; ?&gt;&gt;Харків&lt;/</w:t>
      </w:r>
      <w:proofErr w:type="spellStart"/>
      <w:r>
        <w:rPr>
          <w:rFonts w:ascii="Times New Roman" w:hAnsi="Times New Roman"/>
          <w:sz w:val="28"/>
          <w:szCs w:val="28"/>
        </w:rPr>
        <w:t>option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83DF06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select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B3B92B4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77D89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&gt;Улюблені гри:&lt;/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BBCBA1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football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[]"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="футбол"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']) &amp;&amp; </w:t>
      </w:r>
      <w:proofErr w:type="spellStart"/>
      <w:r>
        <w:rPr>
          <w:rFonts w:ascii="Times New Roman" w:hAnsi="Times New Roman"/>
          <w:sz w:val="28"/>
          <w:szCs w:val="28"/>
        </w:rPr>
        <w:t>in_array</w:t>
      </w:r>
      <w:proofErr w:type="spellEnd"/>
      <w:r>
        <w:rPr>
          <w:rFonts w:ascii="Times New Roman" w:hAnsi="Times New Roman"/>
          <w:sz w:val="28"/>
          <w:szCs w:val="28"/>
        </w:rPr>
        <w:t>('футбол', 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>'])) ? '</w:t>
      </w:r>
      <w:proofErr w:type="spellStart"/>
      <w:r>
        <w:rPr>
          <w:rFonts w:ascii="Times New Roman" w:hAnsi="Times New Roman"/>
          <w:sz w:val="28"/>
          <w:szCs w:val="28"/>
        </w:rPr>
        <w:t>checked</w:t>
      </w:r>
      <w:proofErr w:type="spellEnd"/>
      <w:r>
        <w:rPr>
          <w:rFonts w:ascii="Times New Roman" w:hAnsi="Times New Roman"/>
          <w:sz w:val="28"/>
          <w:szCs w:val="28"/>
        </w:rPr>
        <w:t>' : ''; ?&gt;&gt;</w:t>
      </w:r>
    </w:p>
    <w:p w14:paraId="723D29F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football</w:t>
      </w:r>
      <w:proofErr w:type="spellEnd"/>
      <w:r>
        <w:rPr>
          <w:rFonts w:ascii="Times New Roman" w:hAnsi="Times New Roman"/>
          <w:sz w:val="28"/>
          <w:szCs w:val="28"/>
        </w:rPr>
        <w:t>"&gt;футбол&lt;/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F80392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basketball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[]"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="баскетбол"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']) &amp;&amp; </w:t>
      </w:r>
      <w:proofErr w:type="spellStart"/>
      <w:r>
        <w:rPr>
          <w:rFonts w:ascii="Times New Roman" w:hAnsi="Times New Roman"/>
          <w:sz w:val="28"/>
          <w:szCs w:val="28"/>
        </w:rPr>
        <w:t>in_array</w:t>
      </w:r>
      <w:proofErr w:type="spellEnd"/>
      <w:r>
        <w:rPr>
          <w:rFonts w:ascii="Times New Roman" w:hAnsi="Times New Roman"/>
          <w:sz w:val="28"/>
          <w:szCs w:val="28"/>
        </w:rPr>
        <w:t>('баскетбол', 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>'])) ? '</w:t>
      </w:r>
      <w:proofErr w:type="spellStart"/>
      <w:r>
        <w:rPr>
          <w:rFonts w:ascii="Times New Roman" w:hAnsi="Times New Roman"/>
          <w:sz w:val="28"/>
          <w:szCs w:val="28"/>
        </w:rPr>
        <w:t>checked</w:t>
      </w:r>
      <w:proofErr w:type="spellEnd"/>
      <w:r>
        <w:rPr>
          <w:rFonts w:ascii="Times New Roman" w:hAnsi="Times New Roman"/>
          <w:sz w:val="28"/>
          <w:szCs w:val="28"/>
        </w:rPr>
        <w:t>' : ''; ?&gt;&gt;</w:t>
      </w:r>
    </w:p>
    <w:p w14:paraId="651E802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basketball</w:t>
      </w:r>
      <w:proofErr w:type="spellEnd"/>
      <w:r>
        <w:rPr>
          <w:rFonts w:ascii="Times New Roman" w:hAnsi="Times New Roman"/>
          <w:sz w:val="28"/>
          <w:szCs w:val="28"/>
        </w:rPr>
        <w:t>"&gt;баскетбол&lt;/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E26A42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volleyball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[]"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="волейбол"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']) &amp;&amp; </w:t>
      </w:r>
      <w:proofErr w:type="spellStart"/>
      <w:r>
        <w:rPr>
          <w:rFonts w:ascii="Times New Roman" w:hAnsi="Times New Roman"/>
          <w:sz w:val="28"/>
          <w:szCs w:val="28"/>
        </w:rPr>
        <w:t>in_array</w:t>
      </w:r>
      <w:proofErr w:type="spellEnd"/>
      <w:r>
        <w:rPr>
          <w:rFonts w:ascii="Times New Roman" w:hAnsi="Times New Roman"/>
          <w:sz w:val="28"/>
          <w:szCs w:val="28"/>
        </w:rPr>
        <w:t>('волейбол', 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>'])) ? '</w:t>
      </w:r>
      <w:proofErr w:type="spellStart"/>
      <w:r>
        <w:rPr>
          <w:rFonts w:ascii="Times New Roman" w:hAnsi="Times New Roman"/>
          <w:sz w:val="28"/>
          <w:szCs w:val="28"/>
        </w:rPr>
        <w:t>checked</w:t>
      </w:r>
      <w:proofErr w:type="spellEnd"/>
      <w:r>
        <w:rPr>
          <w:rFonts w:ascii="Times New Roman" w:hAnsi="Times New Roman"/>
          <w:sz w:val="28"/>
          <w:szCs w:val="28"/>
        </w:rPr>
        <w:t>' : ''; ?&gt;&gt;</w:t>
      </w:r>
    </w:p>
    <w:p w14:paraId="0B74DD3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volleyball</w:t>
      </w:r>
      <w:proofErr w:type="spellEnd"/>
      <w:r>
        <w:rPr>
          <w:rFonts w:ascii="Times New Roman" w:hAnsi="Times New Roman"/>
          <w:sz w:val="28"/>
          <w:szCs w:val="28"/>
        </w:rPr>
        <w:t>"&gt;волейбол&lt;/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D57476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chess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[]"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="шахи"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']) &amp;&amp; </w:t>
      </w:r>
      <w:proofErr w:type="spellStart"/>
      <w:r>
        <w:rPr>
          <w:rFonts w:ascii="Times New Roman" w:hAnsi="Times New Roman"/>
          <w:sz w:val="28"/>
          <w:szCs w:val="28"/>
        </w:rPr>
        <w:t>in_array</w:t>
      </w:r>
      <w:proofErr w:type="spellEnd"/>
      <w:r>
        <w:rPr>
          <w:rFonts w:ascii="Times New Roman" w:hAnsi="Times New Roman"/>
          <w:sz w:val="28"/>
          <w:szCs w:val="28"/>
        </w:rPr>
        <w:t>('шахи', 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>'])) ? '</w:t>
      </w:r>
      <w:proofErr w:type="spellStart"/>
      <w:r>
        <w:rPr>
          <w:rFonts w:ascii="Times New Roman" w:hAnsi="Times New Roman"/>
          <w:sz w:val="28"/>
          <w:szCs w:val="28"/>
        </w:rPr>
        <w:t>checked</w:t>
      </w:r>
      <w:proofErr w:type="spellEnd"/>
      <w:r>
        <w:rPr>
          <w:rFonts w:ascii="Times New Roman" w:hAnsi="Times New Roman"/>
          <w:sz w:val="28"/>
          <w:szCs w:val="28"/>
        </w:rPr>
        <w:t>' : ''; ?&gt;&gt;</w:t>
      </w:r>
    </w:p>
    <w:p w14:paraId="385BB5C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chess</w:t>
      </w:r>
      <w:proofErr w:type="spellEnd"/>
      <w:r>
        <w:rPr>
          <w:rFonts w:ascii="Times New Roman" w:hAnsi="Times New Roman"/>
          <w:sz w:val="28"/>
          <w:szCs w:val="28"/>
        </w:rPr>
        <w:t>"&gt;шахи&lt;/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15A62D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wot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[]"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World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Tanks</w:t>
      </w:r>
      <w:proofErr w:type="spellEnd"/>
      <w:r>
        <w:rPr>
          <w:rFonts w:ascii="Times New Roman" w:hAnsi="Times New Roman"/>
          <w:sz w:val="28"/>
          <w:szCs w:val="28"/>
        </w:rPr>
        <w:t>" 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']) &amp;&amp; </w:t>
      </w:r>
      <w:proofErr w:type="spellStart"/>
      <w:r>
        <w:rPr>
          <w:rFonts w:ascii="Times New Roman" w:hAnsi="Times New Roman"/>
          <w:sz w:val="28"/>
          <w:szCs w:val="28"/>
        </w:rPr>
        <w:t>in_array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World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Tanks</w:t>
      </w:r>
      <w:proofErr w:type="spellEnd"/>
      <w:r>
        <w:rPr>
          <w:rFonts w:ascii="Times New Roman" w:hAnsi="Times New Roman"/>
          <w:sz w:val="28"/>
          <w:szCs w:val="28"/>
        </w:rPr>
        <w:t>', $_SESSION['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>'])) ? '</w:t>
      </w:r>
      <w:proofErr w:type="spellStart"/>
      <w:r>
        <w:rPr>
          <w:rFonts w:ascii="Times New Roman" w:hAnsi="Times New Roman"/>
          <w:sz w:val="28"/>
          <w:szCs w:val="28"/>
        </w:rPr>
        <w:t>checked</w:t>
      </w:r>
      <w:proofErr w:type="spellEnd"/>
      <w:r>
        <w:rPr>
          <w:rFonts w:ascii="Times New Roman" w:hAnsi="Times New Roman"/>
          <w:sz w:val="28"/>
          <w:szCs w:val="28"/>
        </w:rPr>
        <w:t>' : ''; ?&gt;&gt;</w:t>
      </w:r>
    </w:p>
    <w:p w14:paraId="738DFAF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wot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  <w:proofErr w:type="spellStart"/>
      <w:r>
        <w:rPr>
          <w:rFonts w:ascii="Times New Roman" w:hAnsi="Times New Roman"/>
          <w:sz w:val="28"/>
          <w:szCs w:val="28"/>
        </w:rPr>
        <w:t>World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Tanks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8E1A60E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3AC362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about</w:t>
      </w:r>
      <w:proofErr w:type="spellEnd"/>
      <w:r>
        <w:rPr>
          <w:rFonts w:ascii="Times New Roman" w:hAnsi="Times New Roman"/>
          <w:sz w:val="28"/>
          <w:szCs w:val="28"/>
        </w:rPr>
        <w:t>"&gt;Про себе:&lt;/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0A5A86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textarea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about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about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rows</w:t>
      </w:r>
      <w:proofErr w:type="spellEnd"/>
      <w:r>
        <w:rPr>
          <w:rFonts w:ascii="Times New Roman" w:hAnsi="Times New Roman"/>
          <w:sz w:val="28"/>
          <w:szCs w:val="28"/>
        </w:rPr>
        <w:t xml:space="preserve">="4" </w:t>
      </w:r>
      <w:proofErr w:type="spellStart"/>
      <w:r>
        <w:rPr>
          <w:rFonts w:ascii="Times New Roman" w:hAnsi="Times New Roman"/>
          <w:sz w:val="28"/>
          <w:szCs w:val="28"/>
        </w:rPr>
        <w:t>cols</w:t>
      </w:r>
      <w:proofErr w:type="spellEnd"/>
      <w:r>
        <w:rPr>
          <w:rFonts w:ascii="Times New Roman" w:hAnsi="Times New Roman"/>
          <w:sz w:val="28"/>
          <w:szCs w:val="28"/>
        </w:rPr>
        <w:t>="50"&gt;&lt;?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($_SESSION['</w:t>
      </w:r>
      <w:proofErr w:type="spellStart"/>
      <w:r>
        <w:rPr>
          <w:rFonts w:ascii="Times New Roman" w:hAnsi="Times New Roman"/>
          <w:sz w:val="28"/>
          <w:szCs w:val="28"/>
        </w:rPr>
        <w:t>about</w:t>
      </w:r>
      <w:proofErr w:type="spellEnd"/>
      <w:r>
        <w:rPr>
          <w:rFonts w:ascii="Times New Roman" w:hAnsi="Times New Roman"/>
          <w:sz w:val="28"/>
          <w:szCs w:val="28"/>
        </w:rPr>
        <w:t>']) ? $_SESSION['</w:t>
      </w:r>
      <w:proofErr w:type="spellStart"/>
      <w:r>
        <w:rPr>
          <w:rFonts w:ascii="Times New Roman" w:hAnsi="Times New Roman"/>
          <w:sz w:val="28"/>
          <w:szCs w:val="28"/>
        </w:rPr>
        <w:t>about</w:t>
      </w:r>
      <w:proofErr w:type="spellEnd"/>
      <w:r>
        <w:rPr>
          <w:rFonts w:ascii="Times New Roman" w:hAnsi="Times New Roman"/>
          <w:sz w:val="28"/>
          <w:szCs w:val="28"/>
        </w:rPr>
        <w:t>'] : ''; ?&gt;&lt;/</w:t>
      </w:r>
      <w:proofErr w:type="spellStart"/>
      <w:r>
        <w:rPr>
          <w:rFonts w:ascii="Times New Roman" w:hAnsi="Times New Roman"/>
          <w:sz w:val="28"/>
          <w:szCs w:val="28"/>
        </w:rPr>
        <w:t>textarea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E39EFD9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B34AC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photo</w:t>
      </w:r>
      <w:proofErr w:type="spellEnd"/>
      <w:r>
        <w:rPr>
          <w:rFonts w:ascii="Times New Roman" w:hAnsi="Times New Roman"/>
          <w:sz w:val="28"/>
          <w:szCs w:val="28"/>
        </w:rPr>
        <w:t>"&gt;Фотографія:&lt;/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C4859D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photo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photo</w:t>
      </w:r>
      <w:proofErr w:type="spellEnd"/>
      <w:r>
        <w:rPr>
          <w:rFonts w:ascii="Times New Roman" w:hAnsi="Times New Roman"/>
          <w:sz w:val="28"/>
          <w:szCs w:val="28"/>
        </w:rPr>
        <w:t>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EAB1A5F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1F67C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="Зареєструватися"&gt;</w:t>
      </w:r>
    </w:p>
    <w:p w14:paraId="30DC4EA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EC11F1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1D2ED2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3E0E0AA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E0EE0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програми(</w:t>
      </w:r>
      <w:r>
        <w:rPr>
          <w:rFonts w:ascii="Times New Roman" w:hAnsi="Times New Roman"/>
          <w:sz w:val="28"/>
          <w:szCs w:val="28"/>
          <w:lang w:val="en-US"/>
        </w:rPr>
        <w:t>display</w:t>
      </w:r>
      <w:r w:rsidRPr="007E0EE0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7E0EE0">
        <w:rPr>
          <w:rFonts w:ascii="Times New Roman" w:hAnsi="Times New Roman"/>
          <w:sz w:val="28"/>
          <w:szCs w:val="28"/>
        </w:rPr>
        <w:t>)</w:t>
      </w:r>
      <w:r w:rsidRPr="007E0EE0">
        <w:rPr>
          <w:rFonts w:ascii="Times New Roman" w:hAnsi="Times New Roman"/>
          <w:sz w:val="28"/>
          <w:szCs w:val="28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5517980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($_SERVER["REQUEST_METHOD"] == "POST") {</w:t>
      </w:r>
    </w:p>
    <w:p w14:paraId="052FF5D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$login = $_POST['login'];</w:t>
      </w:r>
    </w:p>
    <w:p w14:paraId="1BF74D3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$password = $_POST['password'];</w:t>
      </w:r>
    </w:p>
    <w:p w14:paraId="795AFAF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'];</w:t>
      </w:r>
    </w:p>
    <w:p w14:paraId="325AE5D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$gender = $_POST['gender'];</w:t>
      </w:r>
    </w:p>
    <w:p w14:paraId="642F682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$city = $_POST['city'];</w:t>
      </w:r>
    </w:p>
    <w:p w14:paraId="09BB893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$games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($_POST['games']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)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$_POST['games'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[];</w:t>
      </w:r>
    </w:p>
    <w:p w14:paraId="7A8BF62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$about = $_POST['about'];</w:t>
      </w:r>
    </w:p>
    <w:p w14:paraId="666ECA3F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351C6C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$password ===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співпадає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співпадає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перший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" 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($password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)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символів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другий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confirm_password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)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символів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)";</w:t>
      </w:r>
    </w:p>
    <w:p w14:paraId="3344803D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5F86ED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($_FILES['photo']) &amp;&amp; $_FILES['photo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'][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'error'] == UPLOAD_ERR_OK) {</w:t>
      </w:r>
    </w:p>
    <w:p w14:paraId="06C1F1C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upload_dir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'uploads/';</w:t>
      </w:r>
    </w:p>
    <w:p w14:paraId="5965ECF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upload_dir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)) {</w:t>
      </w:r>
    </w:p>
    <w:p w14:paraId="364068A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upload_dir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0777, true);</w:t>
      </w:r>
    </w:p>
    <w:p w14:paraId="5FFB3C2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8EEBE14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21DDC58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43FCFE7" w14:textId="59FEE180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($_FILES['photo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'][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'name']);</w:t>
      </w:r>
    </w:p>
    <w:p w14:paraId="5F17B70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target_file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upload_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BD610F1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E54AF4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move_uploaded_file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($_FILES['photo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'][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tmp_name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target_file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)) {</w:t>
      </w:r>
    </w:p>
    <w:p w14:paraId="21D482A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$uploaded = true;</w:t>
      </w:r>
    </w:p>
    <w:p w14:paraId="70A4BD9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 else {</w:t>
      </w:r>
    </w:p>
    <w:p w14:paraId="7B0A5F4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die(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Помилка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завантаженні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.");</w:t>
      </w:r>
    </w:p>
    <w:p w14:paraId="57F56EA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7DA3948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 else {</w:t>
      </w:r>
    </w:p>
    <w:p w14:paraId="0785C2E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$uploaded = false;</w:t>
      </w:r>
    </w:p>
    <w:p w14:paraId="3193EDD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13173E19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DB6106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"&lt;h1&gt;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користувача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&lt;/h1&gt;";</w:t>
      </w:r>
    </w:p>
    <w:p w14:paraId="4C9F6E7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Логін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:&lt;/strong&gt; $login&lt;/p&gt;";</w:t>
      </w:r>
    </w:p>
    <w:p w14:paraId="1B5ED16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Пароль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:&lt;/strong&gt;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&lt;/p&gt;";</w:t>
      </w:r>
    </w:p>
    <w:p w14:paraId="1F936EE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Стать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:&lt;/strong&gt; $gender&lt;/p&gt;";</w:t>
      </w:r>
    </w:p>
    <w:p w14:paraId="76114BC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Місто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:&lt;/strong&gt; $city&lt;/p&gt;";</w:t>
      </w:r>
    </w:p>
    <w:p w14:paraId="109531A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Улюблені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гри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:&lt;/strong&gt;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", ", $games) . "&lt;/p&gt;";</w:t>
      </w:r>
    </w:p>
    <w:p w14:paraId="469E2F5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себе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:&lt;/strong&gt;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nl2br(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htmlspecialchars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($about)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)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"&lt;/p&gt;";</w:t>
      </w:r>
    </w:p>
    <w:p w14:paraId="3D8A7FAF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551321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($uploaded) {</w:t>
      </w:r>
    </w:p>
    <w:p w14:paraId="16FA99A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Фотографія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:&lt;/strong&gt;&lt;/p&gt;";</w:t>
      </w:r>
    </w:p>
    <w:p w14:paraId="26E68A7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target_file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 alt='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Фотографія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користувача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 width='200'&gt;&lt;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7559EFE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 else {</w:t>
      </w:r>
    </w:p>
    <w:p w14:paraId="165595D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"&lt;p&gt;&lt;strong&gt;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Фотографія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:&lt;/strong&gt;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завантажена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&lt;/p&gt;";</w:t>
      </w:r>
    </w:p>
    <w:p w14:paraId="6C6204A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758CF83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51D967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'&lt;p&gt;&lt;a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Повернутися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головну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сторінку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&lt;/a&gt;&lt;/p&gt;';</w:t>
      </w:r>
    </w:p>
    <w:p w14:paraId="0B21AD05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7E0EE0">
        <w:rPr>
          <w:rFonts w:ascii="Times New Roman" w:hAnsi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7E0EE0">
        <w:rPr>
          <w:rFonts w:ascii="Times New Roman" w:hAnsi="Times New Roman"/>
          <w:sz w:val="28"/>
          <w:szCs w:val="28"/>
          <w:lang w:val="ru-RU"/>
        </w:rPr>
        <w:t xml:space="preserve"> {</w:t>
      </w:r>
    </w:p>
    <w:p w14:paraId="25F75A61" w14:textId="77777777" w:rsidR="001221F2" w:rsidRPr="007E0EE0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die</w:t>
      </w:r>
      <w:r w:rsidRPr="007E0EE0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E0EE0">
        <w:rPr>
          <w:rFonts w:ascii="Times New Roman" w:hAnsi="Times New Roman"/>
          <w:sz w:val="28"/>
          <w:szCs w:val="28"/>
          <w:lang w:val="ru-RU"/>
        </w:rPr>
        <w:t>"</w:t>
      </w:r>
      <w:proofErr w:type="spellStart"/>
      <w:r w:rsidRPr="007E0EE0">
        <w:rPr>
          <w:rFonts w:ascii="Times New Roman" w:hAnsi="Times New Roman"/>
          <w:sz w:val="28"/>
          <w:szCs w:val="28"/>
          <w:lang w:val="ru-RU"/>
        </w:rPr>
        <w:t>Неправильний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 xml:space="preserve"> метод </w:t>
      </w:r>
      <w:proofErr w:type="spellStart"/>
      <w:r w:rsidRPr="007E0EE0">
        <w:rPr>
          <w:rFonts w:ascii="Times New Roman" w:hAnsi="Times New Roman"/>
          <w:sz w:val="28"/>
          <w:szCs w:val="28"/>
          <w:lang w:val="ru-RU"/>
        </w:rPr>
        <w:t>запиту</w:t>
      </w:r>
      <w:proofErr w:type="spellEnd"/>
      <w:r w:rsidRPr="007E0EE0">
        <w:rPr>
          <w:rFonts w:ascii="Times New Roman" w:hAnsi="Times New Roman"/>
          <w:sz w:val="28"/>
          <w:szCs w:val="28"/>
          <w:lang w:val="ru-RU"/>
        </w:rPr>
        <w:t>.");</w:t>
      </w:r>
    </w:p>
    <w:p w14:paraId="1D53129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16FD9635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  <w:t>Результат виконання програми:</w:t>
      </w:r>
    </w:p>
    <w:p w14:paraId="19783730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0CE7D3A" wp14:editId="0CA6D531">
            <wp:extent cx="4162425" cy="4914900"/>
            <wp:effectExtent l="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74D7857" wp14:editId="720E8824">
            <wp:extent cx="2752725" cy="3095625"/>
            <wp:effectExtent l="0" t="0" r="9525" b="9525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EE4D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11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 12</w:t>
      </w:r>
    </w:p>
    <w:p w14:paraId="3067CCDA" w14:textId="77777777" w:rsidR="001221F2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3289D047" wp14:editId="6C080FBA">
            <wp:extent cx="6299200" cy="1447165"/>
            <wp:effectExtent l="0" t="0" r="6350" b="635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889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програми(</w:t>
      </w:r>
      <w:proofErr w:type="spellStart"/>
      <w:r>
        <w:rPr>
          <w:rFonts w:ascii="Arial" w:eastAsia="SimSun" w:hAnsi="Arial" w:cs="Arial"/>
          <w:b/>
          <w:bCs/>
          <w:color w:val="0D0D0D"/>
          <w:sz w:val="26"/>
          <w:szCs w:val="26"/>
          <w:shd w:val="clear" w:color="auto" w:fill="FFFFFF"/>
        </w:rPr>
        <w:t>func.php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0FC7921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763CC995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0E46A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namespace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FBA23E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00329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my_sin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39A1338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7843959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3CFC6BB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07E95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my_cos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7B8FC70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55D2831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7FC3B2A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766F0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my_tan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448D74C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01C589B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240739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9F405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my_tg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717474A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1BAC91E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665ED03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F42585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my_pow</w:t>
      </w:r>
      <w:proofErr w:type="spellEnd"/>
      <w:r>
        <w:rPr>
          <w:rFonts w:ascii="Times New Roman" w:hAnsi="Times New Roman"/>
          <w:sz w:val="28"/>
          <w:szCs w:val="28"/>
        </w:rPr>
        <w:t>($x, $y) {</w:t>
      </w:r>
    </w:p>
    <w:p w14:paraId="3F44E48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pow</w:t>
      </w:r>
      <w:proofErr w:type="spellEnd"/>
      <w:r>
        <w:rPr>
          <w:rFonts w:ascii="Times New Roman" w:hAnsi="Times New Roman"/>
          <w:sz w:val="28"/>
          <w:szCs w:val="28"/>
        </w:rPr>
        <w:t>($x, $y);</w:t>
      </w:r>
    </w:p>
    <w:p w14:paraId="51006C8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850748D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3FB59E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64AB201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1940236" w14:textId="72273C8C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factorial</w:t>
      </w:r>
      <w:proofErr w:type="spellEnd"/>
      <w:r>
        <w:rPr>
          <w:rFonts w:ascii="Times New Roman" w:hAnsi="Times New Roman"/>
          <w:sz w:val="28"/>
          <w:szCs w:val="28"/>
        </w:rPr>
        <w:t>($n) {</w:t>
      </w:r>
    </w:p>
    <w:p w14:paraId="0625CC4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($n === 0)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1;</w:t>
      </w:r>
    </w:p>
    <w:p w14:paraId="731A808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$n * </w:t>
      </w:r>
      <w:proofErr w:type="spellStart"/>
      <w:r>
        <w:rPr>
          <w:rFonts w:ascii="Times New Roman" w:hAnsi="Times New Roman"/>
          <w:sz w:val="28"/>
          <w:szCs w:val="28"/>
        </w:rPr>
        <w:t>factorial</w:t>
      </w:r>
      <w:proofErr w:type="spellEnd"/>
      <w:r>
        <w:rPr>
          <w:rFonts w:ascii="Times New Roman" w:hAnsi="Times New Roman"/>
          <w:sz w:val="28"/>
          <w:szCs w:val="28"/>
        </w:rPr>
        <w:t>($n - 1);</w:t>
      </w:r>
    </w:p>
    <w:p w14:paraId="5AC1B8D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4DD35C5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64B7B5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43E87F3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програми(</w:t>
      </w:r>
      <w:proofErr w:type="spellStart"/>
      <w:r>
        <w:rPr>
          <w:rFonts w:ascii="Arial" w:eastAsia="SimSun" w:hAnsi="Arial" w:cs="Arial"/>
          <w:b/>
          <w:bCs/>
          <w:color w:val="0D0D0D"/>
          <w:sz w:val="26"/>
          <w:szCs w:val="26"/>
          <w:shd w:val="clear" w:color="auto" w:fill="FFFFFF"/>
        </w:rPr>
        <w:t>index.php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4965EA8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5E30CB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26ABF5C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43C1D3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spellStart"/>
      <w:r>
        <w:rPr>
          <w:rFonts w:ascii="Times New Roman" w:hAnsi="Times New Roman"/>
          <w:sz w:val="28"/>
          <w:szCs w:val="28"/>
        </w:rPr>
        <w:t>Calculator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138A26F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4BC810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EAE9107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&lt;h2&gt;</w:t>
      </w:r>
      <w:proofErr w:type="spellStart"/>
      <w:r>
        <w:rPr>
          <w:rFonts w:ascii="Times New Roman" w:hAnsi="Times New Roman"/>
          <w:sz w:val="28"/>
          <w:szCs w:val="28"/>
        </w:rPr>
        <w:t>Calculator</w:t>
      </w:r>
      <w:proofErr w:type="spellEnd"/>
      <w:r>
        <w:rPr>
          <w:rFonts w:ascii="Times New Roman" w:hAnsi="Times New Roman"/>
          <w:sz w:val="28"/>
          <w:szCs w:val="28"/>
        </w:rPr>
        <w:t>&lt;/h2&gt;</w:t>
      </w:r>
    </w:p>
    <w:p w14:paraId="39FEAF2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calculate.php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7A93587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="num1"&gt;</w:t>
      </w:r>
      <w:proofErr w:type="spellStart"/>
      <w:r>
        <w:rPr>
          <w:rFonts w:ascii="Times New Roman" w:hAnsi="Times New Roman"/>
          <w:sz w:val="28"/>
          <w:szCs w:val="28"/>
        </w:rPr>
        <w:t>Enter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 xml:space="preserve"> 1:&lt;/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1B4D40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="num1"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="num1"&gt;&lt;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135BBA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="num2"&gt;</w:t>
      </w:r>
      <w:proofErr w:type="spellStart"/>
      <w:r>
        <w:rPr>
          <w:rFonts w:ascii="Times New Roman" w:hAnsi="Times New Roman"/>
          <w:sz w:val="28"/>
          <w:szCs w:val="28"/>
        </w:rPr>
        <w:t>Enter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number</w:t>
      </w:r>
      <w:proofErr w:type="spellEnd"/>
      <w:r>
        <w:rPr>
          <w:rFonts w:ascii="Times New Roman" w:hAnsi="Times New Roman"/>
          <w:sz w:val="28"/>
          <w:szCs w:val="28"/>
        </w:rPr>
        <w:t xml:space="preserve"> 2:&lt;/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56D8DC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="num2"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="num2"&gt;&lt;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6E3EE8A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Calculate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514324A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7E1486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8A339F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8F3621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06F062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140CC4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програми(</w:t>
      </w:r>
      <w:proofErr w:type="spellStart"/>
      <w:r>
        <w:rPr>
          <w:rFonts w:ascii="Arial" w:eastAsia="SimSun" w:hAnsi="Arial" w:cs="Arial"/>
          <w:b/>
          <w:bCs/>
          <w:color w:val="0D0D0D"/>
          <w:sz w:val="26"/>
          <w:szCs w:val="26"/>
          <w:shd w:val="clear" w:color="auto" w:fill="FFFFFF"/>
        </w:rPr>
        <w:t>calculate.php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7DE8754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59E76627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46C5B4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namespace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F1B5492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2D2CE7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3847C7A" w14:textId="77777777" w:rsidR="007E0EE0" w:rsidRDefault="007E0EE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6883823" w14:textId="512069B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my_sin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02DE5B0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2757CE6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E950BBF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6F08B2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my_cos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35185A0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02426AC1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9062808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C3AA469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my_tan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40C2110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7014454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4B2D224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349A00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my_tg</w:t>
      </w:r>
      <w:proofErr w:type="spellEnd"/>
      <w:r>
        <w:rPr>
          <w:rFonts w:ascii="Times New Roman" w:hAnsi="Times New Roman"/>
          <w:sz w:val="28"/>
          <w:szCs w:val="28"/>
        </w:rPr>
        <w:t>($x) {</w:t>
      </w:r>
    </w:p>
    <w:p w14:paraId="5C04D38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</w:t>
      </w:r>
      <w:proofErr w:type="spellEnd"/>
      <w:r>
        <w:rPr>
          <w:rFonts w:ascii="Times New Roman" w:hAnsi="Times New Roman"/>
          <w:sz w:val="28"/>
          <w:szCs w:val="28"/>
        </w:rPr>
        <w:t>($x);</w:t>
      </w:r>
    </w:p>
    <w:p w14:paraId="4034DB9B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6D9AE29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FB477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my_pow</w:t>
      </w:r>
      <w:proofErr w:type="spellEnd"/>
      <w:r>
        <w:rPr>
          <w:rFonts w:ascii="Times New Roman" w:hAnsi="Times New Roman"/>
          <w:sz w:val="28"/>
          <w:szCs w:val="28"/>
        </w:rPr>
        <w:t>($x, $y) {</w:t>
      </w:r>
    </w:p>
    <w:p w14:paraId="6DF181A3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pow</w:t>
      </w:r>
      <w:proofErr w:type="spellEnd"/>
      <w:r>
        <w:rPr>
          <w:rFonts w:ascii="Times New Roman" w:hAnsi="Times New Roman"/>
          <w:sz w:val="28"/>
          <w:szCs w:val="28"/>
        </w:rPr>
        <w:t>($x, $y);</w:t>
      </w:r>
    </w:p>
    <w:p w14:paraId="65072926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EC27609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37324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factorial</w:t>
      </w:r>
      <w:proofErr w:type="spellEnd"/>
      <w:r>
        <w:rPr>
          <w:rFonts w:ascii="Times New Roman" w:hAnsi="Times New Roman"/>
          <w:sz w:val="28"/>
          <w:szCs w:val="28"/>
        </w:rPr>
        <w:t>($n) {</w:t>
      </w:r>
    </w:p>
    <w:p w14:paraId="1191978E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($n === 0)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1;</w:t>
      </w:r>
    </w:p>
    <w:p w14:paraId="196FE56D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$n * </w:t>
      </w:r>
      <w:proofErr w:type="spellStart"/>
      <w:r>
        <w:rPr>
          <w:rFonts w:ascii="Times New Roman" w:hAnsi="Times New Roman"/>
          <w:sz w:val="28"/>
          <w:szCs w:val="28"/>
        </w:rPr>
        <w:t>factorial</w:t>
      </w:r>
      <w:proofErr w:type="spellEnd"/>
      <w:r>
        <w:rPr>
          <w:rFonts w:ascii="Times New Roman" w:hAnsi="Times New Roman"/>
          <w:sz w:val="28"/>
          <w:szCs w:val="28"/>
        </w:rPr>
        <w:t>($n - 1);</w:t>
      </w:r>
    </w:p>
    <w:p w14:paraId="74C13AF8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4003B06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E523A2" w14:textId="77777777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7C94B824" w14:textId="77777777" w:rsidR="001221F2" w:rsidRDefault="001221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69496B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12326FF5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C504DE8" wp14:editId="7FC97027">
            <wp:extent cx="2000250" cy="1533525"/>
            <wp:effectExtent l="0" t="0" r="0" b="9525"/>
            <wp:docPr id="2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DE0952E" wp14:editId="5BC80038">
            <wp:extent cx="2428875" cy="1162050"/>
            <wp:effectExtent l="0" t="0" r="9525" b="0"/>
            <wp:docPr id="2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B4A4" w14:textId="77777777" w:rsidR="001221F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13 та 14</w:t>
      </w:r>
    </w:p>
    <w:p w14:paraId="2707B89E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E425259" w14:textId="77777777" w:rsidR="001221F2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5E0F15" w14:textId="5EE028EA" w:rsidR="001221F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Посилання на </w:t>
      </w:r>
      <w:proofErr w:type="spellStart"/>
      <w:r w:rsidR="007E0EE0" w:rsidRPr="007E0EE0"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7E0EE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E0EE0" w:rsidRPr="007E0EE0">
        <w:rPr>
          <w:rFonts w:ascii="Times New Roman" w:hAnsi="Times New Roman"/>
          <w:sz w:val="28"/>
          <w:szCs w:val="28"/>
        </w:rPr>
        <w:t>https://github.com/loorkky/Backend.git</w:t>
      </w:r>
    </w:p>
    <w:p w14:paraId="107537BA" w14:textId="77777777" w:rsidR="001221F2" w:rsidRPr="007E0EE0" w:rsidRDefault="001221F2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BE79CA8" w14:textId="77777777" w:rsidR="001221F2" w:rsidRPr="007E0EE0" w:rsidRDefault="001221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sectPr w:rsidR="001221F2" w:rsidRPr="007E0EE0">
      <w:headerReference w:type="default" r:id="rId26"/>
      <w:headerReference w:type="first" r:id="rId2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18F2A" w14:textId="77777777" w:rsidR="003465D4" w:rsidRDefault="003465D4">
      <w:pPr>
        <w:spacing w:line="240" w:lineRule="auto"/>
      </w:pPr>
      <w:r>
        <w:separator/>
      </w:r>
    </w:p>
  </w:endnote>
  <w:endnote w:type="continuationSeparator" w:id="0">
    <w:p w14:paraId="72CDC310" w14:textId="77777777" w:rsidR="003465D4" w:rsidRDefault="00346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46C21" w14:textId="77777777" w:rsidR="003465D4" w:rsidRDefault="003465D4">
      <w:pPr>
        <w:spacing w:after="0"/>
      </w:pPr>
      <w:r>
        <w:separator/>
      </w:r>
    </w:p>
  </w:footnote>
  <w:footnote w:type="continuationSeparator" w:id="0">
    <w:p w14:paraId="254943E3" w14:textId="77777777" w:rsidR="003465D4" w:rsidRDefault="003465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89D8" w14:textId="77777777" w:rsidR="001221F2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DD5D287" wp14:editId="4EFA5EBB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D3F3C5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B39238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877093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C23C26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1D11EC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0AFA44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DC15CA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A15CA4" w14:textId="3F80268A" w:rsidR="001221F2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</w:t>
                            </w:r>
                            <w:r w:rsidR="007E0EE0" w:rsidRPr="007E0EE0">
                              <w:rPr>
                                <w:rFonts w:ascii="Calibri" w:eastAsia="Calibri" w:hAnsi="Calibri"/>
                                <w:i w:val="0"/>
                                <w:sz w:val="22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.121.0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–</w:t>
                            </w:r>
                            <w:proofErr w:type="spellStart"/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7E0EE0" w:rsidRPr="007E0EE0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D5D287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1D3F3C5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3AB39238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32877093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59C23C26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571D11EC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2D0AFA44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5BDC15CA" w14:textId="77777777" w:rsidR="001221F2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26A15CA4" w14:textId="3F80268A" w:rsidR="001221F2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</w:t>
                      </w:r>
                      <w:r w:rsidR="007E0EE0" w:rsidRPr="007E0EE0">
                        <w:rPr>
                          <w:rFonts w:ascii="Calibri" w:eastAsia="Calibri" w:hAnsi="Calibri"/>
                          <w:i w:val="0"/>
                          <w:sz w:val="22"/>
                          <w:szCs w:val="28"/>
                          <w:lang w:eastAsia="en-US"/>
                        </w:rPr>
                        <w:t xml:space="preserve"> 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.121.0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</w:rPr>
                        <w:t>.000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</w:rPr>
                        <w:t>–</w:t>
                      </w:r>
                      <w:proofErr w:type="spellStart"/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7E0EE0" w:rsidRPr="007E0EE0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17D1" w14:textId="77777777" w:rsidR="001221F2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6111607" wp14:editId="0887128B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DF05AF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E9A850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433178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48003C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8CF32E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23FFF5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CC835B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EDEDD8" w14:textId="3F9F62C7" w:rsidR="001221F2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7E0EE0" w:rsidRPr="007E0EE0">
                              <w:rPr>
                                <w:rFonts w:ascii="Calibri" w:eastAsia="Calibri" w:hAnsi="Calibri"/>
                                <w:i w:val="0"/>
                                <w:sz w:val="22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bookmarkStart w:id="0" w:name="_Hlk175912861"/>
                            <w:r w:rsidR="007E0EE0" w:rsidRPr="007E0EE0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7E0EE0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  <w:r w:rsidR="007E0EE0" w:rsidRPr="007E0EE0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7E0EE0" w:rsidRPr="007E0EE0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 w:rsidR="007E0EE0" w:rsidRPr="007E0EE0">
                              <w:rPr>
                                <w:rFonts w:ascii="Calibri" w:hAnsi="Calibri"/>
                                <w:szCs w:val="28"/>
                              </w:rPr>
                              <w:t>.000</w:t>
                            </w:r>
                            <w:r w:rsidR="007E0EE0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</w:t>
                            </w:r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3F90A8" w14:textId="77777777" w:rsidR="001221F2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1DD6F5D" w14:textId="368409E7" w:rsidR="001221F2" w:rsidRPr="007E0EE0" w:rsidRDefault="007E0EE0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0EE0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AC819E2" w14:textId="77777777" w:rsidR="001221F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34B31E" w14:textId="77777777" w:rsidR="001221F2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AD47D0" w14:textId="77777777" w:rsidR="001221F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2BA8353" w14:textId="77777777" w:rsidR="001221F2" w:rsidRDefault="001221F2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9269905" w14:textId="77777777" w:rsidR="001221F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5FAEB4" w14:textId="77777777" w:rsidR="001221F2" w:rsidRDefault="001221F2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83A47B" w14:textId="77777777" w:rsidR="001221F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284EAD" w14:textId="77777777" w:rsidR="001221F2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109DCF" w14:textId="77777777" w:rsidR="001221F2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48488C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3B03D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5B85DC" w14:textId="77777777" w:rsidR="001221F2" w:rsidRDefault="001221F2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AA4470" w14:textId="77777777" w:rsidR="001221F2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111607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40DF05AF" w14:textId="77777777" w:rsidR="001221F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15E9A850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2B433178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2948003C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3C8CF32E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4423FFF5" w14:textId="77777777" w:rsidR="001221F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2DCC835B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0EEDEDD8" w14:textId="3F9F62C7" w:rsidR="001221F2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7E0EE0" w:rsidRPr="007E0EE0">
                        <w:rPr>
                          <w:rFonts w:ascii="Calibri" w:eastAsia="Calibri" w:hAnsi="Calibri"/>
                          <w:i w:val="0"/>
                          <w:sz w:val="22"/>
                          <w:szCs w:val="28"/>
                          <w:lang w:eastAsia="en-US"/>
                        </w:rPr>
                        <w:t xml:space="preserve"> </w:t>
                      </w:r>
                      <w:bookmarkStart w:id="1" w:name="_Hlk175912861"/>
                      <w:r w:rsidR="007E0EE0" w:rsidRPr="007E0EE0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7E0EE0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  <w:r w:rsidR="007E0EE0" w:rsidRPr="007E0EE0"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7E0EE0" w:rsidRPr="007E0EE0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 w:rsidR="007E0EE0" w:rsidRPr="007E0EE0">
                        <w:rPr>
                          <w:rFonts w:ascii="Calibri" w:hAnsi="Calibri"/>
                          <w:szCs w:val="28"/>
                        </w:rPr>
                        <w:t>.000</w:t>
                      </w:r>
                      <w:r w:rsidR="007E0EE0">
                        <w:rPr>
                          <w:rFonts w:ascii="Calibri" w:hAnsi="Calibri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</w:rPr>
                        <w:t>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2</w:t>
                      </w:r>
                      <w:bookmarkEnd w:id="1"/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623F90A8" w14:textId="77777777" w:rsidR="001221F2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21DD6F5D" w14:textId="368409E7" w:rsidR="001221F2" w:rsidRPr="007E0EE0" w:rsidRDefault="007E0EE0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7E0EE0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4AC819E2" w14:textId="77777777" w:rsidR="001221F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0234B31E" w14:textId="77777777" w:rsidR="001221F2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2BAD47D0" w14:textId="77777777" w:rsidR="001221F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32BA8353" w14:textId="77777777" w:rsidR="001221F2" w:rsidRDefault="001221F2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79269905" w14:textId="77777777" w:rsidR="001221F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3C5FAEB4" w14:textId="77777777" w:rsidR="001221F2" w:rsidRDefault="001221F2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3C83A47B" w14:textId="77777777" w:rsidR="001221F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27284EAD" w14:textId="77777777" w:rsidR="001221F2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9109DCF" w14:textId="77777777" w:rsidR="001221F2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648488C" w14:textId="77777777" w:rsidR="001221F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62A3B03D" w14:textId="77777777" w:rsidR="001221F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15B85DC" w14:textId="77777777" w:rsidR="001221F2" w:rsidRDefault="001221F2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77AA4470" w14:textId="77777777" w:rsidR="001221F2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1F2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465D4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6FE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0EE0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044D6D6C"/>
    <w:rsid w:val="0D0523BE"/>
    <w:rsid w:val="0DD27F39"/>
    <w:rsid w:val="226F503F"/>
    <w:rsid w:val="546E2FE8"/>
    <w:rsid w:val="6805098A"/>
    <w:rsid w:val="7B6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B53FF7"/>
  <w15:docId w15:val="{93DF5C0B-ED91-4B3F-8E55-0310054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qFormat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qFormat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  <w:qFormat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67</TotalTime>
  <Pages>25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</Company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Говорадло Дар`я Олегівна</dc:creator>
  <cp:lastModifiedBy>Vlad Vasiuta</cp:lastModifiedBy>
  <cp:revision>6</cp:revision>
  <cp:lastPrinted>2015-03-05T20:32:00Z</cp:lastPrinted>
  <dcterms:created xsi:type="dcterms:W3CDTF">2018-06-18T19:06:00Z</dcterms:created>
  <dcterms:modified xsi:type="dcterms:W3CDTF">2024-08-30T09:23:00Z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5D5C9C4B23264DE4923281679AA947E4</vt:lpwstr>
  </property>
</Properties>
</file>